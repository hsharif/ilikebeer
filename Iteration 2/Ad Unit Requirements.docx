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353" w:rsidRDefault="00996D72" w:rsidP="00C62A98">
      <w:pPr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314825" cy="752475"/>
            <wp:effectExtent l="19050" t="0" r="9525" b="0"/>
            <wp:docPr id="1" name="Objec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353" w:rsidRDefault="00BE7353" w:rsidP="00C62A98">
      <w:pPr>
        <w:jc w:val="center"/>
        <w:rPr>
          <w:rFonts w:ascii="Arial" w:hAnsi="Arial" w:cs="Arial"/>
          <w:noProof/>
        </w:rPr>
      </w:pPr>
    </w:p>
    <w:p w:rsidR="00BE7353" w:rsidRDefault="00BE7353" w:rsidP="00C62A98">
      <w:pPr>
        <w:jc w:val="center"/>
        <w:rPr>
          <w:rFonts w:ascii="Arial" w:hAnsi="Arial" w:cs="Arial"/>
        </w:rPr>
      </w:pPr>
    </w:p>
    <w:p w:rsidR="00BE7353" w:rsidRPr="00A201CB" w:rsidRDefault="00BE7353" w:rsidP="00C62A98">
      <w:pPr>
        <w:jc w:val="center"/>
        <w:rPr>
          <w:rFonts w:ascii="Arial" w:hAnsi="Arial" w:cs="Arial"/>
        </w:rPr>
      </w:pPr>
    </w:p>
    <w:p w:rsidR="00BE7353" w:rsidRPr="00A201CB" w:rsidRDefault="00BE7353" w:rsidP="00C62A98">
      <w:pPr>
        <w:jc w:val="center"/>
        <w:rPr>
          <w:rFonts w:ascii="Arial" w:hAnsi="Arial" w:cs="Arial"/>
        </w:rPr>
      </w:pPr>
    </w:p>
    <w:p w:rsidR="00BE7353" w:rsidRPr="00A201CB" w:rsidRDefault="00BE7353" w:rsidP="00C62A98">
      <w:pPr>
        <w:pStyle w:val="BodyTextIndent2"/>
        <w:ind w:left="0"/>
        <w:jc w:val="both"/>
        <w:rPr>
          <w:sz w:val="40"/>
        </w:rPr>
      </w:pPr>
    </w:p>
    <w:p w:rsidR="00BE7353" w:rsidRDefault="00BE7353" w:rsidP="00C62A98">
      <w:pPr>
        <w:pStyle w:val="BodyTextIndent2"/>
        <w:tabs>
          <w:tab w:val="left" w:pos="360"/>
        </w:tabs>
        <w:ind w:left="360" w:hanging="360"/>
        <w:rPr>
          <w:sz w:val="40"/>
          <w:lang w:val="fr-FR"/>
        </w:rPr>
      </w:pPr>
    </w:p>
    <w:p w:rsidR="00D31AB8" w:rsidRDefault="00BE7353" w:rsidP="00C62A98">
      <w:pPr>
        <w:pStyle w:val="BodyTextIndent2"/>
        <w:tabs>
          <w:tab w:val="left" w:pos="360"/>
        </w:tabs>
        <w:ind w:left="360" w:hanging="360"/>
        <w:rPr>
          <w:sz w:val="40"/>
          <w:lang w:val="fr-FR"/>
        </w:rPr>
      </w:pPr>
      <w:r w:rsidRPr="00AA7671">
        <w:rPr>
          <w:sz w:val="40"/>
          <w:lang w:val="fr-FR"/>
        </w:rPr>
        <w:t xml:space="preserve">Product </w:t>
      </w:r>
      <w:proofErr w:type="spellStart"/>
      <w:r w:rsidRPr="00AA7671">
        <w:rPr>
          <w:sz w:val="40"/>
          <w:lang w:val="fr-FR"/>
        </w:rPr>
        <w:t>Requirements</w:t>
      </w:r>
      <w:proofErr w:type="spellEnd"/>
      <w:r w:rsidRPr="00AA7671">
        <w:rPr>
          <w:sz w:val="40"/>
          <w:lang w:val="fr-FR"/>
        </w:rPr>
        <w:t xml:space="preserve"> Document (</w:t>
      </w:r>
      <w:smartTag w:uri="urn:schemas-microsoft-com:office:smarttags" w:element="stockticker">
        <w:r w:rsidRPr="00AA7671">
          <w:rPr>
            <w:sz w:val="40"/>
            <w:lang w:val="fr-FR"/>
          </w:rPr>
          <w:t>PRD</w:t>
        </w:r>
      </w:smartTag>
      <w:r w:rsidRPr="00AA7671">
        <w:rPr>
          <w:sz w:val="40"/>
          <w:lang w:val="fr-FR"/>
        </w:rPr>
        <w:t>)</w:t>
      </w:r>
      <w:r w:rsidR="00D31AB8">
        <w:rPr>
          <w:sz w:val="40"/>
          <w:lang w:val="fr-FR"/>
        </w:rPr>
        <w:t xml:space="preserve"> </w:t>
      </w:r>
    </w:p>
    <w:p w:rsidR="00BE7353" w:rsidRPr="00AA7671" w:rsidRDefault="00BE7353">
      <w:pPr>
        <w:jc w:val="center"/>
        <w:rPr>
          <w:rFonts w:ascii="Arial" w:hAnsi="Arial" w:cs="Arial"/>
          <w:b/>
          <w:sz w:val="40"/>
          <w:lang w:val="fr-FR"/>
        </w:rPr>
      </w:pPr>
    </w:p>
    <w:p w:rsidR="00BE7353" w:rsidRDefault="00672F43">
      <w:pPr>
        <w:jc w:val="center"/>
        <w:rPr>
          <w:rFonts w:ascii="Arial" w:hAnsi="Arial" w:cs="Arial"/>
          <w:b/>
          <w:i/>
          <w:sz w:val="40"/>
        </w:rPr>
      </w:pPr>
      <w:r>
        <w:rPr>
          <w:rFonts w:ascii="Arial" w:hAnsi="Arial" w:cs="Arial"/>
          <w:b/>
          <w:i/>
          <w:sz w:val="40"/>
        </w:rPr>
        <w:t>Community Ad Units</w:t>
      </w:r>
    </w:p>
    <w:p w:rsidR="00D31AB8" w:rsidRDefault="00D31AB8">
      <w:pPr>
        <w:jc w:val="center"/>
        <w:rPr>
          <w:rFonts w:ascii="Arial" w:hAnsi="Arial" w:cs="Arial"/>
          <w:b/>
          <w:i/>
          <w:sz w:val="40"/>
        </w:rPr>
      </w:pPr>
    </w:p>
    <w:p w:rsidR="00BE7353" w:rsidRDefault="00BE7353">
      <w:pPr>
        <w:jc w:val="center"/>
        <w:rPr>
          <w:rFonts w:ascii="Arial" w:hAnsi="Arial" w:cs="Arial"/>
          <w:b/>
          <w:i/>
          <w:color w:val="3333FF"/>
          <w:sz w:val="20"/>
          <w:szCs w:val="20"/>
        </w:rPr>
      </w:pPr>
    </w:p>
    <w:p w:rsidR="00BE7353" w:rsidRPr="00A201CB" w:rsidRDefault="00BE7353">
      <w:pPr>
        <w:jc w:val="center"/>
        <w:rPr>
          <w:rFonts w:ascii="Arial" w:hAnsi="Arial" w:cs="Arial"/>
          <w:b/>
          <w:i/>
          <w:color w:val="3333FF"/>
          <w:sz w:val="20"/>
          <w:szCs w:val="20"/>
        </w:rPr>
      </w:pPr>
    </w:p>
    <w:p w:rsidR="00BE7353" w:rsidRPr="00D32934" w:rsidRDefault="00AF7F7D" w:rsidP="00C62A98">
      <w:pPr>
        <w:jc w:val="center"/>
        <w:rPr>
          <w:rFonts w:ascii="Arial" w:hAnsi="Arial" w:cs="Arial"/>
          <w:b/>
          <w:color w:val="3333FF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 w:val="16"/>
              <w:default w:val="1"/>
            </w:checkBox>
          </w:ffData>
        </w:fldChar>
      </w:r>
      <w:r w:rsidR="00BE7353">
        <w:rPr>
          <w:rFonts w:ascii="Arial" w:hAnsi="Arial" w:cs="Arial"/>
          <w:sz w:val="20"/>
          <w:szCs w:val="20"/>
        </w:rPr>
        <w:instrText xml:space="preserve"> FORMCHECKBOX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fldChar w:fldCharType="end"/>
      </w:r>
      <w:r w:rsidR="00BE7353" w:rsidRPr="00AA595F">
        <w:rPr>
          <w:rFonts w:ascii="Arial" w:hAnsi="Arial" w:cs="Arial"/>
          <w:sz w:val="20"/>
          <w:szCs w:val="20"/>
        </w:rPr>
        <w:t xml:space="preserve"> </w:t>
      </w:r>
      <w:r w:rsidR="00BE7353" w:rsidRPr="00D32934">
        <w:rPr>
          <w:rFonts w:ascii="Arial" w:hAnsi="Arial" w:cs="Arial"/>
          <w:b/>
          <w:color w:val="3333FF"/>
          <w:sz w:val="20"/>
          <w:szCs w:val="20"/>
        </w:rPr>
        <w:t>Preliminary</w:t>
      </w:r>
    </w:p>
    <w:p w:rsidR="00BE7353" w:rsidRPr="00AA595F" w:rsidRDefault="00BE7353" w:rsidP="00C62A98">
      <w:pPr>
        <w:spacing w:line="240" w:lineRule="atLeast"/>
        <w:ind w:left="288" w:hanging="288"/>
        <w:jc w:val="center"/>
        <w:rPr>
          <w:rFonts w:ascii="Arial" w:hAnsi="Arial" w:cs="Arial"/>
          <w:sz w:val="20"/>
          <w:szCs w:val="20"/>
        </w:rPr>
      </w:pPr>
    </w:p>
    <w:p w:rsidR="00BE7353" w:rsidRPr="00AA595F" w:rsidRDefault="00AF7F7D" w:rsidP="00C62A98">
      <w:pPr>
        <w:spacing w:line="240" w:lineRule="atLeast"/>
        <w:ind w:left="288" w:hanging="288"/>
        <w:jc w:val="center"/>
        <w:rPr>
          <w:rFonts w:ascii="Arial" w:hAnsi="Arial" w:cs="Arial"/>
          <w:sz w:val="20"/>
          <w:szCs w:val="20"/>
        </w:rPr>
      </w:pPr>
      <w:r w:rsidRPr="00AA595F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 w:val="16"/>
              <w:default w:val="0"/>
            </w:checkBox>
          </w:ffData>
        </w:fldChar>
      </w:r>
      <w:r w:rsidR="00BE7353" w:rsidRPr="00AA595F">
        <w:rPr>
          <w:rFonts w:ascii="Arial" w:hAnsi="Arial" w:cs="Arial"/>
          <w:sz w:val="20"/>
          <w:szCs w:val="20"/>
        </w:rPr>
        <w:instrText xml:space="preserve"> FORMCHECKBOX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 w:rsidRPr="00AA595F">
        <w:rPr>
          <w:rFonts w:ascii="Arial" w:hAnsi="Arial" w:cs="Arial"/>
          <w:sz w:val="20"/>
          <w:szCs w:val="20"/>
        </w:rPr>
        <w:fldChar w:fldCharType="end"/>
      </w:r>
      <w:r w:rsidR="00BE7353" w:rsidRPr="00AA595F">
        <w:rPr>
          <w:rFonts w:ascii="Arial" w:hAnsi="Arial" w:cs="Arial"/>
          <w:sz w:val="20"/>
          <w:szCs w:val="20"/>
        </w:rPr>
        <w:t xml:space="preserve"> </w:t>
      </w:r>
      <w:r w:rsidR="00BE7353" w:rsidRPr="00D32934">
        <w:rPr>
          <w:rFonts w:ascii="Arial" w:hAnsi="Arial" w:cs="Arial"/>
          <w:b/>
          <w:color w:val="3333FF"/>
          <w:sz w:val="20"/>
          <w:szCs w:val="20"/>
        </w:rPr>
        <w:t>Final</w:t>
      </w:r>
    </w:p>
    <w:p w:rsidR="00BE7353" w:rsidRDefault="00BE7353" w:rsidP="00C62A98">
      <w:pPr>
        <w:pStyle w:val="TitlePageAuthor"/>
        <w:rPr>
          <w:rFonts w:ascii="Arial" w:hAnsi="Arial" w:cs="Arial"/>
        </w:rPr>
      </w:pPr>
      <w:r w:rsidRPr="00A201CB">
        <w:rPr>
          <w:rFonts w:ascii="Arial" w:hAnsi="Arial" w:cs="Arial"/>
        </w:rPr>
        <w:t>Product Manager</w:t>
      </w:r>
      <w:r>
        <w:rPr>
          <w:rFonts w:ascii="Arial" w:hAnsi="Arial" w:cs="Arial"/>
        </w:rPr>
        <w:t>s</w:t>
      </w:r>
      <w:r w:rsidRPr="00A201CB">
        <w:rPr>
          <w:rFonts w:ascii="Arial" w:hAnsi="Arial" w:cs="Arial"/>
        </w:rPr>
        <w:t>/Author</w:t>
      </w:r>
      <w:r>
        <w:rPr>
          <w:rFonts w:ascii="Arial" w:hAnsi="Arial" w:cs="Arial"/>
        </w:rPr>
        <w:t>s</w:t>
      </w:r>
      <w:r w:rsidRPr="00AC4AB6">
        <w:rPr>
          <w:rFonts w:ascii="Arial" w:hAnsi="Arial" w:cs="Arial"/>
        </w:rPr>
        <w:t xml:space="preserve">: </w:t>
      </w:r>
    </w:p>
    <w:p w:rsidR="00BE7353" w:rsidRDefault="00672F43" w:rsidP="00035F8B">
      <w:pPr>
        <w:pStyle w:val="TitlePageAuthor"/>
        <w:rPr>
          <w:rFonts w:ascii="Arial" w:hAnsi="Arial" w:cs="Arial"/>
          <w:i/>
        </w:rPr>
      </w:pPr>
      <w:r>
        <w:rPr>
          <w:rFonts w:ascii="Arial" w:hAnsi="Arial" w:cs="Arial"/>
          <w:i/>
        </w:rPr>
        <w:t>Philip Nowak</w:t>
      </w:r>
    </w:p>
    <w:p w:rsidR="00FE187B" w:rsidRPr="00FE187B" w:rsidRDefault="00FE187B" w:rsidP="00FE187B"/>
    <w:p w:rsidR="00BE7353" w:rsidRPr="006008AD" w:rsidRDefault="00BE7353" w:rsidP="006008AD"/>
    <w:p w:rsidR="00BE7353" w:rsidRDefault="00BE7353">
      <w:pPr>
        <w:pStyle w:val="TitlePageDate"/>
        <w:jc w:val="left"/>
        <w:rPr>
          <w:rFonts w:ascii="Arial" w:hAnsi="Arial" w:cs="Arial"/>
        </w:rPr>
      </w:pPr>
    </w:p>
    <w:p w:rsidR="00BE7353" w:rsidRDefault="00BE7353">
      <w:pPr>
        <w:pStyle w:val="TitlePageDate"/>
        <w:jc w:val="left"/>
        <w:rPr>
          <w:rFonts w:ascii="Arial" w:hAnsi="Arial" w:cs="Arial"/>
        </w:rPr>
      </w:pPr>
    </w:p>
    <w:p w:rsidR="00BE7353" w:rsidRDefault="00BE7353">
      <w:pPr>
        <w:pStyle w:val="TitlePageDate"/>
        <w:jc w:val="left"/>
        <w:rPr>
          <w:rFonts w:ascii="Arial" w:hAnsi="Arial" w:cs="Arial"/>
        </w:rPr>
      </w:pPr>
    </w:p>
    <w:p w:rsidR="00BE7353" w:rsidRDefault="00BE7353">
      <w:pPr>
        <w:pStyle w:val="TitlePageDate"/>
        <w:jc w:val="left"/>
        <w:rPr>
          <w:rFonts w:ascii="Arial" w:hAnsi="Arial" w:cs="Arial"/>
        </w:rPr>
      </w:pPr>
    </w:p>
    <w:p w:rsidR="00BE7353" w:rsidRPr="00A201CB" w:rsidRDefault="00BE7353">
      <w:pPr>
        <w:pStyle w:val="TitlePageDate"/>
        <w:jc w:val="left"/>
        <w:rPr>
          <w:rFonts w:ascii="Arial" w:hAnsi="Arial" w:cs="Arial"/>
        </w:rPr>
      </w:pPr>
    </w:p>
    <w:p w:rsidR="00BE7353" w:rsidRPr="000036C6" w:rsidRDefault="00BE7353" w:rsidP="001336C7">
      <w:pPr>
        <w:numPr>
          <w:ilvl w:val="0"/>
          <w:numId w:val="3"/>
        </w:num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br w:type="page"/>
      </w:r>
      <w:r w:rsidRPr="000036C6">
        <w:rPr>
          <w:rFonts w:ascii="Arial" w:hAnsi="Arial" w:cs="Arial"/>
          <w:b/>
          <w:sz w:val="30"/>
          <w:szCs w:val="30"/>
        </w:rPr>
        <w:t>Administrative</w:t>
      </w:r>
      <w:bookmarkStart w:id="0" w:name="_Toc121302757"/>
      <w:bookmarkStart w:id="1" w:name="_Toc121302803"/>
      <w:bookmarkEnd w:id="0"/>
      <w:bookmarkEnd w:id="1"/>
    </w:p>
    <w:p w:rsidR="00BE7353" w:rsidRPr="00E41FED" w:rsidRDefault="00BE7353" w:rsidP="001336C7">
      <w:pPr>
        <w:pStyle w:val="Heading2"/>
        <w:numPr>
          <w:ilvl w:val="1"/>
          <w:numId w:val="2"/>
        </w:numPr>
        <w:tabs>
          <w:tab w:val="left" w:pos="810"/>
        </w:tabs>
        <w:ind w:left="810" w:hanging="540"/>
      </w:pPr>
      <w:bookmarkStart w:id="2" w:name="_Toc315264636"/>
      <w:r w:rsidRPr="00E41FED">
        <w:t>Revision History</w:t>
      </w:r>
      <w:bookmarkEnd w:id="2"/>
    </w:p>
    <w:tbl>
      <w:tblPr>
        <w:tblW w:w="9145" w:type="dxa"/>
        <w:jc w:val="center"/>
        <w:tblInd w:w="2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7"/>
      </w:tblPr>
      <w:tblGrid>
        <w:gridCol w:w="1315"/>
        <w:gridCol w:w="990"/>
        <w:gridCol w:w="4563"/>
        <w:gridCol w:w="2277"/>
      </w:tblGrid>
      <w:tr w:rsidR="00BE7353" w:rsidRPr="00A201CB" w:rsidTr="009254C0">
        <w:trPr>
          <w:trHeight w:val="464"/>
          <w:jc w:val="center"/>
        </w:trPr>
        <w:tc>
          <w:tcPr>
            <w:tcW w:w="1315" w:type="dxa"/>
            <w:shd w:val="clear" w:color="auto" w:fill="99CCFF"/>
          </w:tcPr>
          <w:p w:rsidR="00BE7353" w:rsidRPr="00A201CB" w:rsidRDefault="00BE7353" w:rsidP="00C62A98">
            <w:pPr>
              <w:pStyle w:val="TableHeading"/>
              <w:rPr>
                <w:rFonts w:cs="Arial"/>
              </w:rPr>
            </w:pPr>
            <w:r w:rsidRPr="00A201CB">
              <w:rPr>
                <w:rFonts w:cs="Arial"/>
              </w:rPr>
              <w:t>Date</w:t>
            </w:r>
          </w:p>
        </w:tc>
        <w:tc>
          <w:tcPr>
            <w:tcW w:w="990" w:type="dxa"/>
            <w:shd w:val="clear" w:color="auto" w:fill="99CCFF"/>
          </w:tcPr>
          <w:p w:rsidR="00BE7353" w:rsidRPr="00A201CB" w:rsidRDefault="00BE7353" w:rsidP="00C62A98">
            <w:pPr>
              <w:pStyle w:val="TableHeading"/>
              <w:rPr>
                <w:rFonts w:cs="Arial"/>
              </w:rPr>
            </w:pPr>
            <w:r w:rsidRPr="00A201CB">
              <w:rPr>
                <w:rFonts w:cs="Arial"/>
              </w:rPr>
              <w:t>Version</w:t>
            </w:r>
          </w:p>
        </w:tc>
        <w:tc>
          <w:tcPr>
            <w:tcW w:w="4563" w:type="dxa"/>
            <w:shd w:val="clear" w:color="auto" w:fill="99CCFF"/>
          </w:tcPr>
          <w:p w:rsidR="00BE7353" w:rsidRPr="00A201CB" w:rsidRDefault="00BE7353" w:rsidP="00C62A98">
            <w:pPr>
              <w:pStyle w:val="TableHeading"/>
              <w:rPr>
                <w:rFonts w:cs="Arial"/>
              </w:rPr>
            </w:pPr>
            <w:r w:rsidRPr="00A201CB">
              <w:rPr>
                <w:rFonts w:cs="Arial"/>
              </w:rPr>
              <w:t>Update Description</w:t>
            </w:r>
          </w:p>
        </w:tc>
        <w:tc>
          <w:tcPr>
            <w:tcW w:w="2277" w:type="dxa"/>
            <w:shd w:val="clear" w:color="auto" w:fill="99CCFF"/>
          </w:tcPr>
          <w:p w:rsidR="00BE7353" w:rsidRPr="00A201CB" w:rsidRDefault="00BE7353" w:rsidP="00C62A98">
            <w:pPr>
              <w:pStyle w:val="TableHeading"/>
              <w:rPr>
                <w:rFonts w:cs="Arial"/>
              </w:rPr>
            </w:pPr>
            <w:r w:rsidRPr="00A201CB">
              <w:rPr>
                <w:rFonts w:cs="Arial"/>
              </w:rPr>
              <w:t>Author(s)</w:t>
            </w:r>
          </w:p>
        </w:tc>
      </w:tr>
      <w:tr w:rsidR="00970D47" w:rsidRPr="00A201CB" w:rsidTr="009254C0">
        <w:trPr>
          <w:trHeight w:val="239"/>
          <w:jc w:val="center"/>
        </w:trPr>
        <w:tc>
          <w:tcPr>
            <w:tcW w:w="1315" w:type="dxa"/>
          </w:tcPr>
          <w:p w:rsidR="00970D47" w:rsidRDefault="00970D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970D47" w:rsidRDefault="00970D47" w:rsidP="00A51A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3" w:type="dxa"/>
          </w:tcPr>
          <w:p w:rsidR="00970D47" w:rsidRPr="009254C0" w:rsidRDefault="00970D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</w:tcPr>
          <w:p w:rsidR="00970D47" w:rsidRDefault="00970D47" w:rsidP="00C62A98">
            <w:pPr>
              <w:ind w:right="-128"/>
              <w:rPr>
                <w:rFonts w:ascii="Arial" w:hAnsi="Arial" w:cs="Arial"/>
                <w:sz w:val="20"/>
              </w:rPr>
            </w:pPr>
          </w:p>
        </w:tc>
      </w:tr>
      <w:tr w:rsidR="001C301F" w:rsidRPr="00A201CB" w:rsidTr="009254C0">
        <w:trPr>
          <w:trHeight w:val="239"/>
          <w:jc w:val="center"/>
        </w:trPr>
        <w:tc>
          <w:tcPr>
            <w:tcW w:w="1315" w:type="dxa"/>
          </w:tcPr>
          <w:p w:rsidR="001C301F" w:rsidRDefault="001C30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1C301F" w:rsidRDefault="001C301F" w:rsidP="00A51A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3" w:type="dxa"/>
          </w:tcPr>
          <w:p w:rsidR="001C301F" w:rsidRDefault="001C301F" w:rsidP="002C1E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</w:tcPr>
          <w:p w:rsidR="001C301F" w:rsidRDefault="001C301F" w:rsidP="00C62A98">
            <w:pPr>
              <w:ind w:right="-128"/>
              <w:rPr>
                <w:rFonts w:ascii="Arial" w:hAnsi="Arial" w:cs="Arial"/>
                <w:sz w:val="20"/>
              </w:rPr>
            </w:pPr>
          </w:p>
        </w:tc>
      </w:tr>
    </w:tbl>
    <w:p w:rsidR="004F0AC5" w:rsidRPr="00E41FED" w:rsidRDefault="004F0AC5" w:rsidP="004F0AC5">
      <w:pPr>
        <w:pStyle w:val="Heading2"/>
        <w:tabs>
          <w:tab w:val="clear" w:pos="1800"/>
          <w:tab w:val="left" w:pos="810"/>
        </w:tabs>
        <w:ind w:left="810" w:hanging="540"/>
      </w:pPr>
      <w:bookmarkStart w:id="3" w:name="_Toc290658732"/>
      <w:bookmarkStart w:id="4" w:name="_Toc290658733"/>
      <w:r>
        <w:t xml:space="preserve">1.2 </w:t>
      </w:r>
      <w:r>
        <w:tab/>
      </w:r>
      <w:r w:rsidRPr="00E41FED">
        <w:t>Related Documentation</w:t>
      </w:r>
      <w:bookmarkEnd w:id="3"/>
    </w:p>
    <w:tbl>
      <w:tblPr>
        <w:tblW w:w="9163" w:type="dxa"/>
        <w:jc w:val="center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7"/>
      </w:tblPr>
      <w:tblGrid>
        <w:gridCol w:w="5486"/>
        <w:gridCol w:w="1800"/>
        <w:gridCol w:w="1877"/>
      </w:tblGrid>
      <w:tr w:rsidR="004F0AC5" w:rsidRPr="00A201CB" w:rsidTr="001C301F">
        <w:trPr>
          <w:trHeight w:val="453"/>
          <w:jc w:val="center"/>
        </w:trPr>
        <w:tc>
          <w:tcPr>
            <w:tcW w:w="5486" w:type="dxa"/>
            <w:tcBorders>
              <w:right w:val="single" w:sz="4" w:space="0" w:color="auto"/>
            </w:tcBorders>
            <w:shd w:val="clear" w:color="auto" w:fill="99CCFF"/>
          </w:tcPr>
          <w:p w:rsidR="004F0AC5" w:rsidRPr="00A201CB" w:rsidRDefault="004F0AC5" w:rsidP="00E058D8">
            <w:pPr>
              <w:pStyle w:val="TableHeading"/>
              <w:rPr>
                <w:rFonts w:cs="Arial"/>
              </w:rPr>
            </w:pPr>
            <w:r w:rsidRPr="00A201CB">
              <w:rPr>
                <w:rFonts w:cs="Arial"/>
              </w:rPr>
              <w:t>Document Name &amp; Description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F0AC5" w:rsidRPr="00A201CB" w:rsidRDefault="004F0AC5" w:rsidP="00E058D8">
            <w:pPr>
              <w:pStyle w:val="TableHeading"/>
              <w:rPr>
                <w:rFonts w:cs="Arial"/>
              </w:rPr>
            </w:pPr>
            <w:r w:rsidRPr="00A201CB">
              <w:rPr>
                <w:rFonts w:cs="Arial"/>
              </w:rPr>
              <w:t>Author</w:t>
            </w:r>
          </w:p>
        </w:tc>
        <w:tc>
          <w:tcPr>
            <w:tcW w:w="1877" w:type="dxa"/>
            <w:tcBorders>
              <w:left w:val="single" w:sz="4" w:space="0" w:color="auto"/>
              <w:bottom w:val="single" w:sz="4" w:space="0" w:color="auto"/>
            </w:tcBorders>
            <w:shd w:val="clear" w:color="auto" w:fill="99CCFF"/>
          </w:tcPr>
          <w:p w:rsidR="004F0AC5" w:rsidRPr="00A201CB" w:rsidRDefault="004F0AC5" w:rsidP="00E058D8">
            <w:pPr>
              <w:pStyle w:val="TableHeading"/>
              <w:rPr>
                <w:rFonts w:cs="Arial"/>
              </w:rPr>
            </w:pPr>
            <w:r w:rsidRPr="00A201CB">
              <w:rPr>
                <w:rFonts w:cs="Arial"/>
              </w:rPr>
              <w:t>Location/URL</w:t>
            </w:r>
          </w:p>
        </w:tc>
      </w:tr>
      <w:tr w:rsidR="001C301F" w:rsidRPr="00A201CB" w:rsidTr="001C301F">
        <w:trPr>
          <w:trHeight w:val="233"/>
          <w:jc w:val="center"/>
        </w:trPr>
        <w:tc>
          <w:tcPr>
            <w:tcW w:w="5486" w:type="dxa"/>
          </w:tcPr>
          <w:p w:rsidR="001C301F" w:rsidRPr="00A201CB" w:rsidRDefault="001C301F" w:rsidP="00E058D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1C301F" w:rsidRPr="00A201CB" w:rsidRDefault="001C301F" w:rsidP="00E058D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</w:tcBorders>
          </w:tcPr>
          <w:p w:rsidR="001C301F" w:rsidRPr="00A201CB" w:rsidRDefault="001C301F" w:rsidP="00E058D8">
            <w:pPr>
              <w:rPr>
                <w:rFonts w:ascii="Arial" w:hAnsi="Arial" w:cs="Arial"/>
                <w:sz w:val="20"/>
              </w:rPr>
            </w:pPr>
          </w:p>
        </w:tc>
      </w:tr>
      <w:tr w:rsidR="001C301F" w:rsidRPr="00A201CB" w:rsidTr="001C301F">
        <w:trPr>
          <w:trHeight w:val="219"/>
          <w:jc w:val="center"/>
        </w:trPr>
        <w:tc>
          <w:tcPr>
            <w:tcW w:w="5486" w:type="dxa"/>
          </w:tcPr>
          <w:p w:rsidR="001C301F" w:rsidRDefault="001C301F" w:rsidP="00E058D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00" w:type="dxa"/>
          </w:tcPr>
          <w:p w:rsidR="001C301F" w:rsidRDefault="001C301F" w:rsidP="00E058D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7" w:type="dxa"/>
          </w:tcPr>
          <w:p w:rsidR="001C301F" w:rsidRPr="00A201CB" w:rsidRDefault="001C301F" w:rsidP="00E058D8">
            <w:pPr>
              <w:rPr>
                <w:rFonts w:ascii="Arial" w:hAnsi="Arial" w:cs="Arial"/>
                <w:sz w:val="20"/>
              </w:rPr>
            </w:pPr>
          </w:p>
        </w:tc>
      </w:tr>
      <w:tr w:rsidR="001C301F" w:rsidRPr="00A201CB" w:rsidTr="001C301F">
        <w:trPr>
          <w:trHeight w:val="219"/>
          <w:jc w:val="center"/>
        </w:trPr>
        <w:tc>
          <w:tcPr>
            <w:tcW w:w="5486" w:type="dxa"/>
          </w:tcPr>
          <w:p w:rsidR="001C301F" w:rsidRDefault="001C301F" w:rsidP="00E058D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00" w:type="dxa"/>
          </w:tcPr>
          <w:p w:rsidR="001C301F" w:rsidRDefault="001C301F" w:rsidP="00E058D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7" w:type="dxa"/>
          </w:tcPr>
          <w:p w:rsidR="001C301F" w:rsidRPr="00A201CB" w:rsidRDefault="001C301F" w:rsidP="00E058D8">
            <w:pPr>
              <w:rPr>
                <w:rFonts w:ascii="Arial" w:hAnsi="Arial" w:cs="Arial"/>
                <w:sz w:val="20"/>
              </w:rPr>
            </w:pPr>
          </w:p>
        </w:tc>
      </w:tr>
      <w:tr w:rsidR="001C301F" w:rsidRPr="00A201CB" w:rsidTr="001C301F">
        <w:trPr>
          <w:trHeight w:val="219"/>
          <w:jc w:val="center"/>
        </w:trPr>
        <w:tc>
          <w:tcPr>
            <w:tcW w:w="5486" w:type="dxa"/>
          </w:tcPr>
          <w:p w:rsidR="001C301F" w:rsidRDefault="001C301F" w:rsidP="00E058D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00" w:type="dxa"/>
          </w:tcPr>
          <w:p w:rsidR="001C301F" w:rsidRDefault="001C301F" w:rsidP="00E058D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7" w:type="dxa"/>
          </w:tcPr>
          <w:p w:rsidR="001C301F" w:rsidRDefault="001C301F" w:rsidP="00E058D8">
            <w:pPr>
              <w:rPr>
                <w:rFonts w:ascii="Arial" w:hAnsi="Arial" w:cs="Arial"/>
                <w:sz w:val="20"/>
              </w:rPr>
            </w:pPr>
          </w:p>
        </w:tc>
      </w:tr>
    </w:tbl>
    <w:p w:rsidR="004F0AC5" w:rsidRPr="00E41FED" w:rsidRDefault="004F0AC5" w:rsidP="004F0AC5">
      <w:pPr>
        <w:pStyle w:val="Heading2"/>
        <w:tabs>
          <w:tab w:val="clear" w:pos="1800"/>
          <w:tab w:val="left" w:pos="810"/>
        </w:tabs>
        <w:ind w:left="810" w:hanging="540"/>
      </w:pPr>
      <w:r>
        <w:t xml:space="preserve">1.3 </w:t>
      </w:r>
      <w:r>
        <w:tab/>
      </w:r>
      <w:r w:rsidRPr="00E41FED">
        <w:t>Acronyms, Terms and Definitions</w:t>
      </w:r>
      <w:bookmarkEnd w:id="4"/>
    </w:p>
    <w:tbl>
      <w:tblPr>
        <w:tblW w:w="9177" w:type="dxa"/>
        <w:jc w:val="center"/>
        <w:tblInd w:w="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7"/>
      </w:tblPr>
      <w:tblGrid>
        <w:gridCol w:w="2432"/>
        <w:gridCol w:w="6745"/>
      </w:tblGrid>
      <w:tr w:rsidR="004F0AC5" w:rsidRPr="00A201CB" w:rsidTr="00672F43">
        <w:trPr>
          <w:trHeight w:val="453"/>
          <w:jc w:val="center"/>
        </w:trPr>
        <w:tc>
          <w:tcPr>
            <w:tcW w:w="2432" w:type="dxa"/>
            <w:tcBorders>
              <w:right w:val="single" w:sz="4" w:space="0" w:color="auto"/>
            </w:tcBorders>
            <w:shd w:val="clear" w:color="auto" w:fill="99CCFF"/>
          </w:tcPr>
          <w:p w:rsidR="004F0AC5" w:rsidRPr="00A201CB" w:rsidRDefault="004F0AC5" w:rsidP="00E058D8">
            <w:pPr>
              <w:pStyle w:val="TableHeading"/>
              <w:rPr>
                <w:rFonts w:cs="Arial"/>
              </w:rPr>
            </w:pPr>
            <w:r w:rsidRPr="00A201CB">
              <w:rPr>
                <w:rFonts w:cs="Arial"/>
              </w:rPr>
              <w:t>Acronym/Term</w:t>
            </w:r>
          </w:p>
        </w:tc>
        <w:tc>
          <w:tcPr>
            <w:tcW w:w="67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F0AC5" w:rsidRPr="00A201CB" w:rsidRDefault="004F0AC5" w:rsidP="00E058D8">
            <w:pPr>
              <w:pStyle w:val="TableHeading"/>
              <w:rPr>
                <w:rFonts w:cs="Arial"/>
              </w:rPr>
            </w:pPr>
            <w:r w:rsidRPr="00A201CB">
              <w:rPr>
                <w:rFonts w:cs="Arial"/>
              </w:rPr>
              <w:t>Description</w:t>
            </w:r>
          </w:p>
        </w:tc>
      </w:tr>
      <w:tr w:rsidR="00991BF0" w:rsidRPr="00A201CB" w:rsidTr="00672F43">
        <w:trPr>
          <w:trHeight w:val="233"/>
          <w:jc w:val="center"/>
        </w:trPr>
        <w:tc>
          <w:tcPr>
            <w:tcW w:w="2432" w:type="dxa"/>
          </w:tcPr>
          <w:p w:rsidR="00991BF0" w:rsidRDefault="00991BF0" w:rsidP="00E058D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SHC</w:t>
            </w:r>
          </w:p>
        </w:tc>
        <w:tc>
          <w:tcPr>
            <w:tcW w:w="6745" w:type="dxa"/>
            <w:tcBorders>
              <w:top w:val="single" w:sz="4" w:space="0" w:color="auto"/>
            </w:tcBorders>
          </w:tcPr>
          <w:p w:rsidR="00991BF0" w:rsidRDefault="00991BF0" w:rsidP="00E058D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Sears Holdings Corporation</w:t>
            </w:r>
          </w:p>
        </w:tc>
      </w:tr>
      <w:tr w:rsidR="001C301F" w:rsidRPr="00A201CB" w:rsidTr="00672F43">
        <w:trPr>
          <w:trHeight w:val="219"/>
          <w:jc w:val="center"/>
        </w:trPr>
        <w:tc>
          <w:tcPr>
            <w:tcW w:w="2432" w:type="dxa"/>
          </w:tcPr>
          <w:p w:rsidR="001C301F" w:rsidRDefault="001C301F" w:rsidP="00E058D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User</w:t>
            </w:r>
          </w:p>
        </w:tc>
        <w:tc>
          <w:tcPr>
            <w:tcW w:w="6745" w:type="dxa"/>
          </w:tcPr>
          <w:p w:rsidR="001C301F" w:rsidRDefault="001C301F" w:rsidP="00E058D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Customer, Member or anyone engaging on social platforms</w:t>
            </w:r>
          </w:p>
        </w:tc>
      </w:tr>
      <w:tr w:rsidR="001C301F" w:rsidRPr="00A201CB" w:rsidTr="00672F43">
        <w:trPr>
          <w:trHeight w:val="219"/>
          <w:jc w:val="center"/>
        </w:trPr>
        <w:tc>
          <w:tcPr>
            <w:tcW w:w="2432" w:type="dxa"/>
          </w:tcPr>
          <w:p w:rsidR="001C301F" w:rsidRDefault="001C301F" w:rsidP="00E058D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System</w:t>
            </w:r>
          </w:p>
        </w:tc>
        <w:tc>
          <w:tcPr>
            <w:tcW w:w="6745" w:type="dxa"/>
          </w:tcPr>
          <w:p w:rsidR="001C301F" w:rsidRDefault="001C301F" w:rsidP="00E058D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platform; refers to automated actions that occur </w:t>
            </w:r>
          </w:p>
        </w:tc>
      </w:tr>
      <w:tr w:rsidR="001C301F" w:rsidRPr="00A201CB" w:rsidTr="00672F43">
        <w:trPr>
          <w:trHeight w:val="219"/>
          <w:jc w:val="center"/>
        </w:trPr>
        <w:tc>
          <w:tcPr>
            <w:tcW w:w="2432" w:type="dxa"/>
          </w:tcPr>
          <w:p w:rsidR="001C301F" w:rsidRDefault="001C301F" w:rsidP="00E058D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Business</w:t>
            </w:r>
          </w:p>
        </w:tc>
        <w:tc>
          <w:tcPr>
            <w:tcW w:w="6745" w:type="dxa"/>
          </w:tcPr>
          <w:p w:rsidR="001C301F" w:rsidRDefault="001C301F" w:rsidP="00E058D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Refers to an associate, store manager or employee of SHC</w:t>
            </w:r>
          </w:p>
        </w:tc>
      </w:tr>
      <w:tr w:rsidR="001C301F" w:rsidRPr="00A201CB" w:rsidTr="00672F43">
        <w:trPr>
          <w:trHeight w:val="219"/>
          <w:jc w:val="center"/>
        </w:trPr>
        <w:tc>
          <w:tcPr>
            <w:tcW w:w="2432" w:type="dxa"/>
          </w:tcPr>
          <w:p w:rsidR="001C301F" w:rsidRDefault="009D4B1A" w:rsidP="00E058D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Friend</w:t>
            </w:r>
          </w:p>
        </w:tc>
        <w:tc>
          <w:tcPr>
            <w:tcW w:w="6745" w:type="dxa"/>
          </w:tcPr>
          <w:p w:rsidR="001C301F" w:rsidRDefault="009D4B1A" w:rsidP="009D4B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person who has received a grab bag list from the user</w:t>
            </w:r>
          </w:p>
        </w:tc>
      </w:tr>
      <w:tr w:rsidR="001C301F" w:rsidRPr="00A201CB" w:rsidTr="00672F43">
        <w:trPr>
          <w:trHeight w:val="219"/>
          <w:jc w:val="center"/>
        </w:trPr>
        <w:tc>
          <w:tcPr>
            <w:tcW w:w="2432" w:type="dxa"/>
          </w:tcPr>
          <w:p w:rsidR="001C301F" w:rsidRDefault="001C301F" w:rsidP="00E058D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745" w:type="dxa"/>
          </w:tcPr>
          <w:p w:rsidR="001C301F" w:rsidRDefault="001C301F" w:rsidP="00E058D8">
            <w:pPr>
              <w:rPr>
                <w:rFonts w:ascii="Arial" w:hAnsi="Arial" w:cs="Arial"/>
                <w:sz w:val="20"/>
              </w:rPr>
            </w:pPr>
          </w:p>
        </w:tc>
      </w:tr>
      <w:tr w:rsidR="001C301F" w:rsidRPr="00A201CB" w:rsidTr="00672F43">
        <w:trPr>
          <w:trHeight w:val="219"/>
          <w:jc w:val="center"/>
        </w:trPr>
        <w:tc>
          <w:tcPr>
            <w:tcW w:w="2432" w:type="dxa"/>
          </w:tcPr>
          <w:p w:rsidR="001C301F" w:rsidRDefault="001C301F" w:rsidP="00E058D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745" w:type="dxa"/>
          </w:tcPr>
          <w:p w:rsidR="001C301F" w:rsidRDefault="001C301F" w:rsidP="00E058D8">
            <w:pPr>
              <w:rPr>
                <w:rFonts w:ascii="Arial" w:hAnsi="Arial" w:cs="Arial"/>
                <w:sz w:val="20"/>
              </w:rPr>
            </w:pPr>
          </w:p>
        </w:tc>
      </w:tr>
    </w:tbl>
    <w:p w:rsidR="00991BF0" w:rsidRDefault="00991BF0" w:rsidP="00991BF0">
      <w:pPr>
        <w:rPr>
          <w:rFonts w:ascii="Arial" w:hAnsi="Arial" w:cs="Arial"/>
          <w:sz w:val="20"/>
          <w:szCs w:val="20"/>
        </w:rPr>
      </w:pPr>
    </w:p>
    <w:p w:rsidR="001C301F" w:rsidRPr="001C301F" w:rsidRDefault="00991BF0" w:rsidP="00672F43">
      <w:pPr>
        <w:pStyle w:val="Heading2"/>
        <w:tabs>
          <w:tab w:val="clear" w:pos="1800"/>
          <w:tab w:val="left" w:pos="810"/>
        </w:tabs>
        <w:ind w:left="810" w:hanging="540"/>
      </w:pPr>
      <w:bookmarkStart w:id="5" w:name="_Toc287017721"/>
      <w:bookmarkStart w:id="6" w:name="_Toc287518813"/>
      <w:bookmarkStart w:id="7" w:name="_Toc303084889"/>
      <w:bookmarkStart w:id="8" w:name="_Toc308010180"/>
      <w:bookmarkStart w:id="9" w:name="_Toc308012124"/>
      <w:bookmarkStart w:id="10" w:name="_Toc308602367"/>
      <w:bookmarkStart w:id="11" w:name="_Toc308602403"/>
      <w:bookmarkStart w:id="12" w:name="_Toc315264637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t xml:space="preserve">1.4 </w:t>
      </w:r>
      <w:r>
        <w:tab/>
        <w:t>Key Stakeholders and Approvals</w:t>
      </w:r>
    </w:p>
    <w:tbl>
      <w:tblPr>
        <w:tblpPr w:leftFromText="180" w:rightFromText="180" w:vertAnchor="text" w:tblpX="306" w:tblpY="1"/>
        <w:tblOverlap w:val="never"/>
        <w:tblW w:w="9198" w:type="dxa"/>
        <w:tblLayout w:type="fixed"/>
        <w:tblLook w:val="0000"/>
      </w:tblPr>
      <w:tblGrid>
        <w:gridCol w:w="2682"/>
        <w:gridCol w:w="2646"/>
        <w:gridCol w:w="2700"/>
        <w:gridCol w:w="1170"/>
      </w:tblGrid>
      <w:tr w:rsidR="00991BF0" w:rsidRPr="00123DA7" w:rsidTr="00672F43">
        <w:trPr>
          <w:trHeight w:val="401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991BF0" w:rsidRPr="00123DA7" w:rsidRDefault="00991BF0" w:rsidP="00672F43">
            <w:pPr>
              <w:pStyle w:val="TableHeading"/>
              <w:rPr>
                <w:rFonts w:cs="Arial"/>
                <w:lang w:eastAsia="ja-JP"/>
              </w:rPr>
            </w:pPr>
            <w:r w:rsidRPr="00123DA7">
              <w:rPr>
                <w:rFonts w:cs="Arial"/>
                <w:lang w:eastAsia="ja-JP"/>
              </w:rPr>
              <w:t>Name</w:t>
            </w:r>
          </w:p>
        </w:tc>
        <w:tc>
          <w:tcPr>
            <w:tcW w:w="2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991BF0" w:rsidRPr="00123DA7" w:rsidRDefault="00991BF0" w:rsidP="00672F43">
            <w:pPr>
              <w:pStyle w:val="TableHeading"/>
              <w:rPr>
                <w:rFonts w:cs="Arial"/>
                <w:lang w:eastAsia="ja-JP"/>
              </w:rPr>
            </w:pPr>
            <w:r w:rsidRPr="00123DA7">
              <w:rPr>
                <w:rFonts w:cs="Arial"/>
                <w:lang w:eastAsia="ja-JP"/>
              </w:rPr>
              <w:t>Role - Organization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991BF0" w:rsidRPr="00123DA7" w:rsidRDefault="00991BF0" w:rsidP="00672F43">
            <w:pPr>
              <w:pStyle w:val="TableHeading"/>
              <w:rPr>
                <w:rFonts w:cs="Arial"/>
                <w:lang w:eastAsia="ja-JP"/>
              </w:rPr>
            </w:pPr>
            <w:r w:rsidRPr="00123DA7">
              <w:rPr>
                <w:rFonts w:cs="Arial"/>
                <w:lang w:eastAsia="ja-JP"/>
              </w:rPr>
              <w:t>E-mail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991BF0" w:rsidRPr="00672F43" w:rsidRDefault="00991BF0" w:rsidP="00672F43">
            <w:pPr>
              <w:pStyle w:val="TableHeading"/>
              <w:rPr>
                <w:rFonts w:cs="Arial"/>
                <w:sz w:val="16"/>
                <w:szCs w:val="16"/>
                <w:lang w:eastAsia="ja-JP"/>
              </w:rPr>
            </w:pPr>
            <w:r w:rsidRPr="00672F43">
              <w:rPr>
                <w:rFonts w:cs="Arial"/>
                <w:sz w:val="16"/>
                <w:szCs w:val="16"/>
                <w:lang w:eastAsia="ja-JP"/>
              </w:rPr>
              <w:t>Approver?</w:t>
            </w:r>
          </w:p>
        </w:tc>
      </w:tr>
      <w:tr w:rsidR="00991BF0" w:rsidRPr="00123DA7" w:rsidTr="00672F43">
        <w:trPr>
          <w:trHeight w:val="308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F0" w:rsidRPr="00123DA7" w:rsidRDefault="001C301F" w:rsidP="00672F43">
            <w:pPr>
              <w:spacing w:line="240" w:lineRule="auto"/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t>Casey Goddard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BF0" w:rsidRPr="00123DA7" w:rsidRDefault="001C301F" w:rsidP="00672F43">
            <w:pPr>
              <w:spacing w:line="240" w:lineRule="auto"/>
              <w:jc w:val="left"/>
              <w:rPr>
                <w:rFonts w:ascii="Arial" w:hAnsi="Arial" w:cs="Arial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sz w:val="20"/>
                <w:szCs w:val="20"/>
                <w:lang w:eastAsia="ja-JP"/>
              </w:rPr>
              <w:t>Director, Product Mgmt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F0" w:rsidRPr="00123DA7" w:rsidRDefault="001C301F" w:rsidP="00672F43">
            <w:pPr>
              <w:spacing w:line="240" w:lineRule="auto"/>
              <w:jc w:val="left"/>
              <w:rPr>
                <w:rFonts w:ascii="Arial" w:hAnsi="Arial" w:cs="Arial"/>
                <w:sz w:val="20"/>
                <w:szCs w:val="20"/>
                <w:lang w:eastAsia="ja-JP"/>
              </w:rPr>
            </w:pPr>
            <w:hyperlink r:id="rId9" w:history="1">
              <w:r w:rsidRPr="0076062E">
                <w:rPr>
                  <w:rStyle w:val="Hyperlink"/>
                  <w:rFonts w:ascii="Arial" w:hAnsi="Arial" w:cs="Arial"/>
                  <w:sz w:val="20"/>
                  <w:szCs w:val="20"/>
                  <w:lang w:eastAsia="ja-JP"/>
                </w:rPr>
                <w:t>Cgodda3@searshc.com</w:t>
              </w:r>
            </w:hyperlink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F0" w:rsidRPr="00123DA7" w:rsidRDefault="001C301F" w:rsidP="00672F43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sz w:val="20"/>
                <w:szCs w:val="20"/>
                <w:lang w:eastAsia="ja-JP"/>
              </w:rPr>
              <w:t>Yes</w:t>
            </w:r>
          </w:p>
        </w:tc>
      </w:tr>
      <w:tr w:rsidR="00672F43" w:rsidRPr="00123DA7" w:rsidTr="00672F43">
        <w:trPr>
          <w:trHeight w:val="308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F43" w:rsidRPr="00123DA7" w:rsidRDefault="00672F43" w:rsidP="00672F43">
            <w:pPr>
              <w:spacing w:line="240" w:lineRule="auto"/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t>Philip Nowak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72F43" w:rsidRPr="00123DA7" w:rsidRDefault="00672F43" w:rsidP="00672F43">
            <w:pPr>
              <w:spacing w:line="240" w:lineRule="auto"/>
              <w:jc w:val="left"/>
              <w:rPr>
                <w:rFonts w:ascii="Arial" w:hAnsi="Arial" w:cs="Arial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sz w:val="20"/>
                <w:szCs w:val="20"/>
                <w:lang w:eastAsia="ja-JP"/>
              </w:rPr>
              <w:t>Product Manager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F43" w:rsidRPr="00123DA7" w:rsidRDefault="00672F43" w:rsidP="00672F43">
            <w:pPr>
              <w:spacing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F43" w:rsidRPr="00123DA7" w:rsidRDefault="00672F43" w:rsidP="00672F43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sz w:val="20"/>
                <w:szCs w:val="20"/>
                <w:lang w:eastAsia="ja-JP"/>
              </w:rPr>
              <w:t>Yes</w:t>
            </w:r>
          </w:p>
        </w:tc>
      </w:tr>
      <w:tr w:rsidR="00672F43" w:rsidRPr="00123DA7" w:rsidTr="00672F43">
        <w:trPr>
          <w:trHeight w:val="308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F43" w:rsidRPr="00123DA7" w:rsidRDefault="00672F43" w:rsidP="00672F43">
            <w:pPr>
              <w:spacing w:line="240" w:lineRule="auto"/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t>Brendan Gualdoni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72F43" w:rsidRPr="00123DA7" w:rsidRDefault="00672F43" w:rsidP="00672F43">
            <w:pPr>
              <w:spacing w:line="240" w:lineRule="auto"/>
              <w:jc w:val="left"/>
              <w:rPr>
                <w:rFonts w:ascii="Arial" w:hAnsi="Arial" w:cs="Arial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sz w:val="20"/>
                <w:szCs w:val="20"/>
                <w:lang w:eastAsia="ja-JP"/>
              </w:rPr>
              <w:t>Director, Engineering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F43" w:rsidRPr="00123DA7" w:rsidRDefault="00672F43" w:rsidP="00672F43">
            <w:pPr>
              <w:spacing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F43" w:rsidRPr="00123DA7" w:rsidRDefault="00672F43" w:rsidP="00672F43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</w:tr>
      <w:tr w:rsidR="00672F43" w:rsidRPr="00123DA7" w:rsidTr="00672F43">
        <w:trPr>
          <w:trHeight w:val="308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F43" w:rsidRPr="00123DA7" w:rsidRDefault="00672F43" w:rsidP="00672F43">
            <w:pPr>
              <w:spacing w:line="240" w:lineRule="auto"/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t>Shafeeg Karadsheh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72F43" w:rsidRPr="00123DA7" w:rsidRDefault="00672F43" w:rsidP="00672F43">
            <w:pPr>
              <w:spacing w:line="240" w:lineRule="auto"/>
              <w:jc w:val="left"/>
              <w:rPr>
                <w:rFonts w:ascii="Arial" w:hAnsi="Arial" w:cs="Arial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sz w:val="20"/>
                <w:szCs w:val="20"/>
                <w:lang w:eastAsia="ja-JP"/>
              </w:rPr>
              <w:t>Delivery Manager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F43" w:rsidRPr="00123DA7" w:rsidRDefault="00672F43" w:rsidP="00672F43">
            <w:pPr>
              <w:spacing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F43" w:rsidRPr="00123DA7" w:rsidRDefault="00672F43" w:rsidP="00672F43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sz w:val="20"/>
                <w:szCs w:val="20"/>
                <w:lang w:eastAsia="ja-JP"/>
              </w:rPr>
              <w:t>Yes</w:t>
            </w:r>
          </w:p>
        </w:tc>
      </w:tr>
      <w:tr w:rsidR="00672F43" w:rsidRPr="00123DA7" w:rsidTr="00672F43">
        <w:trPr>
          <w:trHeight w:val="308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F43" w:rsidRDefault="00672F43" w:rsidP="00672F43">
            <w:pPr>
              <w:spacing w:line="240" w:lineRule="auto"/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72F43" w:rsidRDefault="00672F43" w:rsidP="00672F43">
            <w:pPr>
              <w:spacing w:line="240" w:lineRule="auto"/>
              <w:jc w:val="left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F43" w:rsidRPr="00123DA7" w:rsidRDefault="00672F43" w:rsidP="00672F43">
            <w:pPr>
              <w:spacing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F43" w:rsidRDefault="00672F43" w:rsidP="00672F43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</w:tr>
      <w:tr w:rsidR="00672F43" w:rsidRPr="00123DA7" w:rsidTr="00672F43">
        <w:trPr>
          <w:trHeight w:val="308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F43" w:rsidRDefault="00672F43" w:rsidP="00672F43">
            <w:pPr>
              <w:spacing w:line="240" w:lineRule="auto"/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72F43" w:rsidRDefault="00672F43" w:rsidP="00672F43">
            <w:pPr>
              <w:spacing w:line="240" w:lineRule="auto"/>
              <w:jc w:val="left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F43" w:rsidRPr="00123DA7" w:rsidRDefault="00672F43" w:rsidP="00672F43">
            <w:pPr>
              <w:spacing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F43" w:rsidRDefault="00672F43" w:rsidP="00672F43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</w:tr>
    </w:tbl>
    <w:p w:rsidR="00991BF0" w:rsidRDefault="00991BF0" w:rsidP="00991BF0">
      <w:pPr>
        <w:ind w:left="270"/>
        <w:rPr>
          <w:rFonts w:ascii="Arial" w:hAnsi="Arial" w:cs="Arial"/>
          <w:sz w:val="20"/>
          <w:szCs w:val="20"/>
        </w:rPr>
      </w:pPr>
    </w:p>
    <w:p w:rsidR="00991BF0" w:rsidRDefault="00991BF0" w:rsidP="00991BF0">
      <w:pPr>
        <w:ind w:left="270"/>
        <w:rPr>
          <w:rFonts w:ascii="Arial" w:hAnsi="Arial" w:cs="Arial"/>
          <w:sz w:val="20"/>
          <w:szCs w:val="20"/>
        </w:rPr>
      </w:pPr>
    </w:p>
    <w:p w:rsidR="00991BF0" w:rsidRDefault="00991BF0" w:rsidP="00991BF0">
      <w:pPr>
        <w:ind w:left="270"/>
        <w:rPr>
          <w:rFonts w:ascii="Arial" w:hAnsi="Arial" w:cs="Arial"/>
          <w:sz w:val="20"/>
          <w:szCs w:val="20"/>
        </w:rPr>
      </w:pPr>
    </w:p>
    <w:p w:rsidR="00991BF0" w:rsidRDefault="00991BF0" w:rsidP="00991BF0">
      <w:pPr>
        <w:ind w:left="270"/>
        <w:rPr>
          <w:rFonts w:ascii="Arial" w:hAnsi="Arial" w:cs="Arial"/>
          <w:sz w:val="20"/>
          <w:szCs w:val="20"/>
        </w:rPr>
      </w:pPr>
    </w:p>
    <w:p w:rsidR="0090380C" w:rsidRDefault="0090380C" w:rsidP="00672F43">
      <w:pPr>
        <w:rPr>
          <w:rFonts w:ascii="Arial" w:hAnsi="Arial" w:cs="Arial"/>
          <w:sz w:val="20"/>
          <w:szCs w:val="20"/>
        </w:rPr>
      </w:pPr>
    </w:p>
    <w:p w:rsidR="00BE7353" w:rsidRPr="00DE603D" w:rsidRDefault="00BE7353" w:rsidP="001336C7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A7F72">
        <w:rPr>
          <w:rFonts w:ascii="Arial" w:hAnsi="Arial" w:cs="Arial"/>
          <w:b/>
          <w:sz w:val="30"/>
          <w:szCs w:val="30"/>
        </w:rPr>
        <w:t>Project Overview</w:t>
      </w:r>
    </w:p>
    <w:p w:rsidR="004F0AC5" w:rsidRPr="004F0AC5" w:rsidRDefault="004F0AC5" w:rsidP="004F0AC5">
      <w:pPr>
        <w:pStyle w:val="Heading2"/>
      </w:pPr>
      <w:bookmarkStart w:id="13" w:name="_Toc290658736"/>
      <w:r>
        <w:t>2.1</w:t>
      </w:r>
      <w:r>
        <w:tab/>
      </w:r>
      <w:bookmarkEnd w:id="13"/>
      <w:r w:rsidR="001C301F">
        <w:t>Description</w:t>
      </w:r>
    </w:p>
    <w:p w:rsidR="00672F43" w:rsidRPr="00672F43" w:rsidRDefault="00672F43" w:rsidP="004F0AC5">
      <w:pPr>
        <w:pStyle w:val="Heading2"/>
        <w:rPr>
          <w:rFonts w:cs="Arial"/>
          <w:b w:val="0"/>
          <w:sz w:val="20"/>
          <w:szCs w:val="20"/>
        </w:rPr>
      </w:pPr>
      <w:r w:rsidRPr="00672F43">
        <w:rPr>
          <w:rFonts w:cs="Arial"/>
          <w:b w:val="0"/>
          <w:sz w:val="20"/>
          <w:szCs w:val="20"/>
        </w:rPr>
        <w:tab/>
        <w:t xml:space="preserve">Ad units will display multimedia content to promote community features (such as specific categories, blog posts, guides, &amp; sweepstakes), other SHC media properties (such as Sears.com &amp; Kmart.com), </w:t>
      </w:r>
      <w:r>
        <w:rPr>
          <w:rFonts w:cs="Arial"/>
          <w:b w:val="0"/>
          <w:sz w:val="20"/>
          <w:szCs w:val="20"/>
        </w:rPr>
        <w:t>third-party advertisers/vendors</w:t>
      </w:r>
      <w:r w:rsidRPr="00672F43">
        <w:rPr>
          <w:rFonts w:cs="Arial"/>
          <w:b w:val="0"/>
          <w:sz w:val="20"/>
          <w:szCs w:val="20"/>
        </w:rPr>
        <w:t xml:space="preserve"> and any other use devised by the community business/marketing team.</w:t>
      </w:r>
    </w:p>
    <w:p w:rsidR="004F0AC5" w:rsidRDefault="004F0AC5" w:rsidP="004F0AC5">
      <w:pPr>
        <w:pStyle w:val="Heading2"/>
      </w:pPr>
      <w:r>
        <w:t>2.2</w:t>
      </w:r>
      <w:r>
        <w:tab/>
        <w:t>Objectives</w:t>
      </w:r>
    </w:p>
    <w:p w:rsidR="004F0AC5" w:rsidRPr="007B7276" w:rsidRDefault="00672F43" w:rsidP="004F0AC5">
      <w:pPr>
        <w:pStyle w:val="ListParagraph"/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Create a comprehensive ad management and tracking platform</w:t>
      </w:r>
    </w:p>
    <w:p w:rsidR="00C8708D" w:rsidRPr="007B7276" w:rsidRDefault="00672F43" w:rsidP="004F0AC5">
      <w:pPr>
        <w:pStyle w:val="ListParagraph"/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Enable the ability to generate revenue from ad sales</w:t>
      </w:r>
    </w:p>
    <w:p w:rsidR="00C8708D" w:rsidRPr="007B7276" w:rsidRDefault="00672F43" w:rsidP="00C8708D">
      <w:pPr>
        <w:pStyle w:val="ListParagraph"/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Enable the ability to display multiple ads throughout the site </w:t>
      </w:r>
    </w:p>
    <w:p w:rsidR="00C8708D" w:rsidRPr="007B7276" w:rsidRDefault="00672F43" w:rsidP="00C8708D">
      <w:pPr>
        <w:pStyle w:val="ListParagraph"/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Enable the ability to assign ads to specific pages within the site</w:t>
      </w:r>
    </w:p>
    <w:p w:rsidR="00460B01" w:rsidRDefault="00C8708D" w:rsidP="00460B01">
      <w:pPr>
        <w:pStyle w:val="Heading2"/>
      </w:pPr>
      <w:r>
        <w:t>2.3</w:t>
      </w:r>
      <w:r w:rsidR="00460B01">
        <w:tab/>
        <w:t>Goals</w:t>
      </w:r>
    </w:p>
    <w:p w:rsidR="00C8708D" w:rsidRPr="007B7276" w:rsidRDefault="00672F43" w:rsidP="00C8708D">
      <w:pPr>
        <w:pStyle w:val="ListParagraph"/>
        <w:numPr>
          <w:ilvl w:val="0"/>
          <w:numId w:val="2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TBD</w:t>
      </w:r>
    </w:p>
    <w:p w:rsidR="00991BF0" w:rsidRDefault="00991BF0" w:rsidP="00991BF0">
      <w:pPr>
        <w:rPr>
          <w:rFonts w:ascii="Arial" w:hAnsi="Arial" w:cs="Arial"/>
          <w:b/>
          <w:sz w:val="30"/>
          <w:szCs w:val="30"/>
        </w:rPr>
      </w:pPr>
    </w:p>
    <w:p w:rsidR="00D30C7B" w:rsidRDefault="00991BF0" w:rsidP="003B5743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 xml:space="preserve">Functional </w:t>
      </w:r>
      <w:r w:rsidR="00BE7353" w:rsidRPr="0079612E">
        <w:rPr>
          <w:rFonts w:ascii="Arial" w:hAnsi="Arial" w:cs="Arial"/>
          <w:b/>
          <w:sz w:val="30"/>
          <w:szCs w:val="30"/>
        </w:rPr>
        <w:t>Requirements</w:t>
      </w:r>
    </w:p>
    <w:p w:rsidR="003448CF" w:rsidRDefault="00991BF0" w:rsidP="00672F43">
      <w:pPr>
        <w:pStyle w:val="Heading2"/>
      </w:pPr>
      <w:bookmarkStart w:id="14" w:name="_Toc290658751"/>
      <w:r>
        <w:t>3.1</w:t>
      </w:r>
      <w:r>
        <w:tab/>
      </w:r>
      <w:bookmarkEnd w:id="14"/>
      <w:r w:rsidR="00243011">
        <w:t>Content &amp; Functionality</w:t>
      </w:r>
    </w:p>
    <w:p w:rsidR="00243011" w:rsidRPr="00214DA7" w:rsidRDefault="00243011" w:rsidP="00214DA7">
      <w:pPr>
        <w:ind w:left="720"/>
        <w:rPr>
          <w:rFonts w:ascii="Arial" w:hAnsi="Arial" w:cs="Arial"/>
          <w:sz w:val="18"/>
          <w:szCs w:val="18"/>
        </w:rPr>
      </w:pPr>
      <w:r w:rsidRPr="00214DA7">
        <w:rPr>
          <w:rFonts w:ascii="Arial" w:hAnsi="Arial" w:cs="Arial"/>
          <w:sz w:val="18"/>
          <w:szCs w:val="18"/>
        </w:rPr>
        <w:t>This section will outline the types of ad u</w:t>
      </w:r>
      <w:r w:rsidR="00214DA7" w:rsidRPr="00214DA7">
        <w:rPr>
          <w:rFonts w:ascii="Arial" w:hAnsi="Arial" w:cs="Arial"/>
          <w:sz w:val="18"/>
          <w:szCs w:val="18"/>
        </w:rPr>
        <w:t xml:space="preserve">nits the management system will support and how they will function. </w:t>
      </w:r>
    </w:p>
    <w:p w:rsidR="00214DA7" w:rsidRPr="00243011" w:rsidRDefault="00214DA7" w:rsidP="0024301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6"/>
        <w:gridCol w:w="6265"/>
        <w:gridCol w:w="999"/>
        <w:gridCol w:w="1068"/>
      </w:tblGrid>
      <w:tr w:rsidR="00672F43" w:rsidRPr="00A201CB" w:rsidTr="00A81366">
        <w:trPr>
          <w:tblHeader/>
        </w:trPr>
        <w:tc>
          <w:tcPr>
            <w:tcW w:w="1136" w:type="dxa"/>
            <w:shd w:val="clear" w:color="auto" w:fill="99CCFF"/>
            <w:vAlign w:val="center"/>
          </w:tcPr>
          <w:p w:rsidR="00672F43" w:rsidRPr="00A201CB" w:rsidRDefault="00672F43" w:rsidP="00A81366">
            <w:pPr>
              <w:pStyle w:val="TableHeader"/>
              <w:jc w:val="left"/>
              <w:rPr>
                <w:rFonts w:ascii="Arial" w:hAnsi="Arial" w:cs="Arial"/>
              </w:rPr>
            </w:pPr>
            <w:r w:rsidRPr="00A201CB">
              <w:rPr>
                <w:rFonts w:ascii="Arial" w:hAnsi="Arial" w:cs="Arial"/>
              </w:rPr>
              <w:t>Req. #</w:t>
            </w:r>
          </w:p>
        </w:tc>
        <w:tc>
          <w:tcPr>
            <w:tcW w:w="6265" w:type="dxa"/>
            <w:tcBorders>
              <w:right w:val="double" w:sz="4" w:space="0" w:color="auto"/>
            </w:tcBorders>
            <w:shd w:val="clear" w:color="auto" w:fill="99CCFF"/>
            <w:vAlign w:val="center"/>
          </w:tcPr>
          <w:p w:rsidR="00672F43" w:rsidRPr="00A201CB" w:rsidRDefault="00672F43" w:rsidP="00A81366">
            <w:pPr>
              <w:pStyle w:val="TableHeader"/>
              <w:jc w:val="left"/>
              <w:rPr>
                <w:rFonts w:ascii="Arial" w:hAnsi="Arial" w:cs="Arial"/>
              </w:rPr>
            </w:pPr>
            <w:r w:rsidRPr="00A201CB">
              <w:rPr>
                <w:rFonts w:ascii="Arial" w:hAnsi="Arial" w:cs="Arial"/>
              </w:rPr>
              <w:t>Description</w:t>
            </w:r>
          </w:p>
        </w:tc>
        <w:tc>
          <w:tcPr>
            <w:tcW w:w="999" w:type="dxa"/>
            <w:tcBorders>
              <w:left w:val="double" w:sz="4" w:space="0" w:color="auto"/>
            </w:tcBorders>
            <w:shd w:val="clear" w:color="auto" w:fill="99CCFF"/>
            <w:vAlign w:val="center"/>
          </w:tcPr>
          <w:p w:rsidR="00672F43" w:rsidRPr="00A201CB" w:rsidRDefault="00672F43" w:rsidP="00A81366">
            <w:pPr>
              <w:pStyle w:val="TableHeader"/>
              <w:jc w:val="left"/>
              <w:rPr>
                <w:rFonts w:ascii="Arial" w:hAnsi="Arial" w:cs="Arial"/>
              </w:rPr>
            </w:pPr>
            <w:r w:rsidRPr="00A201CB">
              <w:rPr>
                <w:rFonts w:ascii="Arial" w:hAnsi="Arial" w:cs="Arial"/>
              </w:rPr>
              <w:t>Priority (H, M, L)</w:t>
            </w:r>
          </w:p>
        </w:tc>
        <w:tc>
          <w:tcPr>
            <w:tcW w:w="1068" w:type="dxa"/>
            <w:shd w:val="clear" w:color="auto" w:fill="99CCFF"/>
            <w:vAlign w:val="center"/>
          </w:tcPr>
          <w:p w:rsidR="00672F43" w:rsidRPr="00A201CB" w:rsidRDefault="00672F43" w:rsidP="00A81366">
            <w:pPr>
              <w:pStyle w:val="TableHeader"/>
              <w:jc w:val="left"/>
              <w:rPr>
                <w:rFonts w:ascii="Arial" w:hAnsi="Arial" w:cs="Arial"/>
              </w:rPr>
            </w:pPr>
            <w:r w:rsidRPr="00A201CB">
              <w:rPr>
                <w:rFonts w:ascii="Arial" w:hAnsi="Arial" w:cs="Arial"/>
              </w:rPr>
              <w:t>Phase</w:t>
            </w:r>
          </w:p>
        </w:tc>
      </w:tr>
      <w:tr w:rsidR="00672F43" w:rsidRPr="00120D45" w:rsidTr="00214DA7">
        <w:tc>
          <w:tcPr>
            <w:tcW w:w="1136" w:type="dxa"/>
          </w:tcPr>
          <w:p w:rsidR="00672F43" w:rsidRDefault="00243011" w:rsidP="00A81366">
            <w:pPr>
              <w:pStyle w:val="Requirement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3.1</w:t>
            </w:r>
            <w:r w:rsidR="00214DA7">
              <w:rPr>
                <w:rFonts w:ascii="Arial" w:hAnsi="Arial" w:cs="Arial"/>
                <w:b/>
              </w:rPr>
              <w:t>.1</w:t>
            </w:r>
          </w:p>
        </w:tc>
        <w:tc>
          <w:tcPr>
            <w:tcW w:w="6265" w:type="dxa"/>
            <w:tcBorders>
              <w:right w:val="double" w:sz="4" w:space="0" w:color="auto"/>
            </w:tcBorders>
          </w:tcPr>
          <w:p w:rsidR="00214DA7" w:rsidRDefault="00214DA7" w:rsidP="00214DA7">
            <w:pPr>
              <w:pStyle w:val="TableContent"/>
              <w:spacing w:line="240" w:lineRule="auto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Types of Ad Units: </w:t>
            </w:r>
          </w:p>
          <w:p w:rsidR="00214DA7" w:rsidRDefault="00214DA7" w:rsidP="00214DA7">
            <w:pPr>
              <w:pStyle w:val="TableContent"/>
              <w:spacing w:line="240" w:lineRule="auto"/>
              <w:jc w:val="left"/>
              <w:rPr>
                <w:rFonts w:ascii="Arial" w:hAnsi="Arial" w:cs="Arial"/>
                <w:b/>
              </w:rPr>
            </w:pPr>
          </w:p>
          <w:p w:rsidR="00672F43" w:rsidRDefault="00672F43" w:rsidP="00214DA7">
            <w:pPr>
              <w:pStyle w:val="TableContent"/>
              <w:spacing w:line="240" w:lineRule="auto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Multiple Ads</w:t>
            </w:r>
          </w:p>
          <w:p w:rsidR="00672F43" w:rsidRPr="00026026" w:rsidRDefault="00672F43" w:rsidP="00A81366">
            <w:pPr>
              <w:pStyle w:val="TableContent"/>
              <w:spacing w:line="240" w:lineRule="auto"/>
              <w:ind w:left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Widget should support the ability to host multiple ad units</w:t>
            </w:r>
            <w:r w:rsidR="00243011">
              <w:rPr>
                <w:rFonts w:ascii="Arial" w:hAnsi="Arial" w:cs="Arial"/>
              </w:rPr>
              <w:t xml:space="preserve"> within the same space</w:t>
            </w:r>
            <w:r>
              <w:rPr>
                <w:rFonts w:ascii="Arial" w:hAnsi="Arial" w:cs="Arial"/>
              </w:rPr>
              <w:t xml:space="preserve">. </w:t>
            </w:r>
            <w:r w:rsidR="00243011">
              <w:rPr>
                <w:rFonts w:ascii="Arial" w:hAnsi="Arial" w:cs="Arial"/>
              </w:rPr>
              <w:t xml:space="preserve">Maximum of 5 ads per space. </w:t>
            </w:r>
          </w:p>
          <w:p w:rsidR="00672F43" w:rsidRDefault="00672F43" w:rsidP="00214DA7">
            <w:pPr>
              <w:pStyle w:val="TableContent"/>
              <w:spacing w:line="240" w:lineRule="auto"/>
              <w:jc w:val="left"/>
              <w:rPr>
                <w:rFonts w:ascii="Arial" w:hAnsi="Arial" w:cs="Arial"/>
                <w:b/>
              </w:rPr>
            </w:pPr>
            <w:r w:rsidRPr="00747E07">
              <w:rPr>
                <w:rFonts w:ascii="Arial" w:hAnsi="Arial" w:cs="Arial"/>
                <w:b/>
              </w:rPr>
              <w:t>Weighted Ads</w:t>
            </w:r>
          </w:p>
          <w:p w:rsidR="00672F43" w:rsidRPr="00747E07" w:rsidRDefault="00672F43" w:rsidP="00A81366">
            <w:pPr>
              <w:pStyle w:val="TableContent"/>
              <w:spacing w:line="240" w:lineRule="auto"/>
              <w:ind w:left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percentage weight should be assigned to each ad unit, which relates directly to the time each ad will be visible. (30% = ad will be visible 30% of the time).</w:t>
            </w:r>
          </w:p>
          <w:p w:rsidR="00672F43" w:rsidRPr="00747E07" w:rsidRDefault="00672F43" w:rsidP="00214DA7">
            <w:pPr>
              <w:pStyle w:val="TableContent"/>
              <w:spacing w:line="240" w:lineRule="auto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Rotating Ads</w:t>
            </w:r>
          </w:p>
          <w:p w:rsidR="00672F43" w:rsidRDefault="00672F43" w:rsidP="00A81366">
            <w:pPr>
              <w:pStyle w:val="TableContent"/>
              <w:spacing w:line="240" w:lineRule="auto"/>
              <w:ind w:left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Ads should rotate and be visible based on assigned weight as explained in req. 1.2.</w:t>
            </w:r>
          </w:p>
          <w:p w:rsidR="00672F43" w:rsidRPr="00B97349" w:rsidRDefault="00672F43" w:rsidP="00214DA7">
            <w:pPr>
              <w:pStyle w:val="TableContent"/>
              <w:spacing w:line="240" w:lineRule="auto"/>
              <w:ind w:left="360"/>
              <w:jc w:val="left"/>
              <w:rPr>
                <w:rFonts w:ascii="Arial" w:hAnsi="Arial" w:cs="Arial"/>
              </w:rPr>
            </w:pPr>
          </w:p>
        </w:tc>
        <w:tc>
          <w:tcPr>
            <w:tcW w:w="999" w:type="dxa"/>
            <w:tcBorders>
              <w:left w:val="double" w:sz="4" w:space="0" w:color="auto"/>
            </w:tcBorders>
          </w:tcPr>
          <w:p w:rsidR="00672F43" w:rsidRDefault="00214DA7" w:rsidP="00214DA7">
            <w:pPr>
              <w:pStyle w:val="TableContent"/>
              <w:tabs>
                <w:tab w:val="left" w:pos="589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</w:t>
            </w:r>
          </w:p>
        </w:tc>
        <w:tc>
          <w:tcPr>
            <w:tcW w:w="1068" w:type="dxa"/>
          </w:tcPr>
          <w:p w:rsidR="00672F43" w:rsidRPr="00120D45" w:rsidRDefault="00214DA7" w:rsidP="00214DA7">
            <w:pPr>
              <w:pStyle w:val="TableConten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</w:tr>
      <w:tr w:rsidR="00214DA7" w:rsidRPr="00120D45" w:rsidTr="00214DA7">
        <w:tc>
          <w:tcPr>
            <w:tcW w:w="1136" w:type="dxa"/>
          </w:tcPr>
          <w:p w:rsidR="00214DA7" w:rsidRDefault="00214DA7" w:rsidP="00A81366">
            <w:pPr>
              <w:pStyle w:val="Requirement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3.1.2</w:t>
            </w:r>
          </w:p>
        </w:tc>
        <w:tc>
          <w:tcPr>
            <w:tcW w:w="6265" w:type="dxa"/>
            <w:tcBorders>
              <w:right w:val="double" w:sz="4" w:space="0" w:color="auto"/>
            </w:tcBorders>
          </w:tcPr>
          <w:p w:rsidR="00214DA7" w:rsidRDefault="00214DA7" w:rsidP="00214DA7">
            <w:pPr>
              <w:pStyle w:val="TableContent"/>
              <w:spacing w:line="240" w:lineRule="auto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Files Supported</w:t>
            </w:r>
          </w:p>
          <w:p w:rsidR="00214DA7" w:rsidRDefault="00214DA7" w:rsidP="00214DA7">
            <w:pPr>
              <w:pStyle w:val="TableContent"/>
              <w:spacing w:line="240" w:lineRule="auto"/>
              <w:ind w:left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 units should support standard image, movie and rich media formats including, but not limited to: jpg, gif, bmp, PDF, .</w:t>
            </w:r>
            <w:proofErr w:type="spellStart"/>
            <w:r>
              <w:rPr>
                <w:rFonts w:ascii="Arial" w:hAnsi="Arial" w:cs="Arial"/>
              </w:rPr>
              <w:t>mov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YouTube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ExpoTV</w:t>
            </w:r>
            <w:proofErr w:type="spellEnd"/>
            <w:r>
              <w:rPr>
                <w:rFonts w:ascii="Arial" w:hAnsi="Arial" w:cs="Arial"/>
              </w:rPr>
              <w:t xml:space="preserve">, and streaming content such as </w:t>
            </w:r>
            <w:proofErr w:type="spellStart"/>
            <w:r>
              <w:rPr>
                <w:rFonts w:ascii="Arial" w:hAnsi="Arial" w:cs="Arial"/>
              </w:rPr>
              <w:t>Livestream</w:t>
            </w:r>
            <w:proofErr w:type="spellEnd"/>
            <w:r>
              <w:rPr>
                <w:rFonts w:ascii="Arial" w:hAnsi="Arial" w:cs="Arial"/>
              </w:rPr>
              <w:t xml:space="preserve"> or </w:t>
            </w:r>
            <w:proofErr w:type="spellStart"/>
            <w:r>
              <w:rPr>
                <w:rFonts w:ascii="Arial" w:hAnsi="Arial" w:cs="Arial"/>
              </w:rPr>
              <w:t>Ustream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214DA7" w:rsidRDefault="00214DA7" w:rsidP="00214DA7">
            <w:pPr>
              <w:pStyle w:val="TableContent"/>
              <w:spacing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999" w:type="dxa"/>
            <w:tcBorders>
              <w:left w:val="double" w:sz="4" w:space="0" w:color="auto"/>
            </w:tcBorders>
          </w:tcPr>
          <w:p w:rsidR="00214DA7" w:rsidRDefault="00214DA7" w:rsidP="00214DA7">
            <w:pPr>
              <w:pStyle w:val="TableContent"/>
              <w:tabs>
                <w:tab w:val="left" w:pos="589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68" w:type="dxa"/>
          </w:tcPr>
          <w:p w:rsidR="00214DA7" w:rsidRDefault="00214DA7" w:rsidP="00214DA7">
            <w:pPr>
              <w:pStyle w:val="TableContent"/>
              <w:jc w:val="center"/>
              <w:rPr>
                <w:rFonts w:ascii="Arial" w:hAnsi="Arial" w:cs="Arial"/>
                <w:b/>
              </w:rPr>
            </w:pPr>
          </w:p>
        </w:tc>
      </w:tr>
      <w:tr w:rsidR="00214DA7" w:rsidRPr="00120D45" w:rsidTr="00214DA7">
        <w:tc>
          <w:tcPr>
            <w:tcW w:w="1136" w:type="dxa"/>
          </w:tcPr>
          <w:p w:rsidR="00214DA7" w:rsidRDefault="00214DA7" w:rsidP="00A81366">
            <w:pPr>
              <w:pStyle w:val="Requirement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3.1.3</w:t>
            </w:r>
          </w:p>
        </w:tc>
        <w:tc>
          <w:tcPr>
            <w:tcW w:w="6265" w:type="dxa"/>
            <w:tcBorders>
              <w:right w:val="double" w:sz="4" w:space="0" w:color="auto"/>
            </w:tcBorders>
          </w:tcPr>
          <w:p w:rsidR="00214DA7" w:rsidRDefault="00214DA7" w:rsidP="00214DA7">
            <w:pPr>
              <w:pStyle w:val="TableContent"/>
              <w:spacing w:line="240" w:lineRule="auto"/>
              <w:jc w:val="left"/>
              <w:rPr>
                <w:rFonts w:ascii="Arial" w:hAnsi="Arial" w:cs="Arial"/>
                <w:b/>
              </w:rPr>
            </w:pPr>
            <w:r w:rsidRPr="00747E07">
              <w:rPr>
                <w:rFonts w:ascii="Arial" w:hAnsi="Arial" w:cs="Arial"/>
                <w:b/>
              </w:rPr>
              <w:t>Linking</w:t>
            </w:r>
          </w:p>
          <w:p w:rsidR="00214DA7" w:rsidRPr="008A0D7C" w:rsidRDefault="00214DA7" w:rsidP="00214DA7">
            <w:pPr>
              <w:pStyle w:val="TableContent"/>
              <w:spacing w:line="240" w:lineRule="auto"/>
              <w:ind w:left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 units should include the ability to host URLs as single links and multiple links. Upon a user clicking a link, the URL should open in a new window or popup.</w:t>
            </w:r>
          </w:p>
          <w:p w:rsidR="00214DA7" w:rsidRDefault="00214DA7" w:rsidP="00214DA7">
            <w:pPr>
              <w:pStyle w:val="TableContent"/>
              <w:spacing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999" w:type="dxa"/>
            <w:tcBorders>
              <w:left w:val="double" w:sz="4" w:space="0" w:color="auto"/>
            </w:tcBorders>
          </w:tcPr>
          <w:p w:rsidR="00214DA7" w:rsidRDefault="00214DA7" w:rsidP="00214DA7">
            <w:pPr>
              <w:pStyle w:val="TableContent"/>
              <w:tabs>
                <w:tab w:val="left" w:pos="589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68" w:type="dxa"/>
          </w:tcPr>
          <w:p w:rsidR="00214DA7" w:rsidRDefault="00214DA7" w:rsidP="00214DA7">
            <w:pPr>
              <w:pStyle w:val="TableContent"/>
              <w:jc w:val="center"/>
              <w:rPr>
                <w:rFonts w:ascii="Arial" w:hAnsi="Arial" w:cs="Arial"/>
                <w:b/>
              </w:rPr>
            </w:pPr>
          </w:p>
        </w:tc>
      </w:tr>
      <w:tr w:rsidR="00214DA7" w:rsidRPr="00120D45" w:rsidTr="00214DA7">
        <w:tc>
          <w:tcPr>
            <w:tcW w:w="1136" w:type="dxa"/>
          </w:tcPr>
          <w:p w:rsidR="00214DA7" w:rsidRDefault="00214DA7" w:rsidP="00A81366">
            <w:pPr>
              <w:pStyle w:val="Requirement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3.1.4</w:t>
            </w:r>
          </w:p>
        </w:tc>
        <w:tc>
          <w:tcPr>
            <w:tcW w:w="6265" w:type="dxa"/>
            <w:tcBorders>
              <w:right w:val="double" w:sz="4" w:space="0" w:color="auto"/>
            </w:tcBorders>
          </w:tcPr>
          <w:p w:rsidR="00214DA7" w:rsidRDefault="00214DA7" w:rsidP="00214DA7">
            <w:pPr>
              <w:pStyle w:val="TableContent"/>
              <w:spacing w:line="240" w:lineRule="auto"/>
              <w:jc w:val="left"/>
              <w:rPr>
                <w:rFonts w:ascii="Arial" w:hAnsi="Arial" w:cs="Arial"/>
                <w:b/>
              </w:rPr>
            </w:pPr>
            <w:r w:rsidRPr="00747E07">
              <w:rPr>
                <w:rFonts w:ascii="Arial" w:hAnsi="Arial" w:cs="Arial"/>
                <w:b/>
              </w:rPr>
              <w:t>Automated Ad Campaign</w:t>
            </w:r>
            <w:r>
              <w:rPr>
                <w:rFonts w:ascii="Arial" w:hAnsi="Arial" w:cs="Arial"/>
                <w:b/>
              </w:rPr>
              <w:t>(</w:t>
            </w:r>
            <w:proofErr w:type="spellStart"/>
            <w:r>
              <w:rPr>
                <w:rFonts w:ascii="Arial" w:hAnsi="Arial" w:cs="Arial"/>
                <w:b/>
              </w:rPr>
              <w:t>s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  <w:p w:rsidR="00214DA7" w:rsidRPr="001200FA" w:rsidRDefault="00214DA7" w:rsidP="00214DA7">
            <w:pPr>
              <w:pStyle w:val="TableContent"/>
              <w:spacing w:line="240" w:lineRule="auto"/>
              <w:ind w:left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addition to percentage weight, ad units should display or hide based on an automated schedule. Each ad unit should be assigned a start date/time and an end date/time.</w:t>
            </w:r>
          </w:p>
          <w:p w:rsidR="00214DA7" w:rsidRDefault="00214DA7" w:rsidP="00214DA7">
            <w:pPr>
              <w:pStyle w:val="TableContent"/>
              <w:spacing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999" w:type="dxa"/>
            <w:tcBorders>
              <w:left w:val="double" w:sz="4" w:space="0" w:color="auto"/>
            </w:tcBorders>
          </w:tcPr>
          <w:p w:rsidR="00214DA7" w:rsidRDefault="00214DA7" w:rsidP="00214DA7">
            <w:pPr>
              <w:pStyle w:val="TableContent"/>
              <w:tabs>
                <w:tab w:val="left" w:pos="589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68" w:type="dxa"/>
          </w:tcPr>
          <w:p w:rsidR="00214DA7" w:rsidRDefault="00214DA7" w:rsidP="00214DA7">
            <w:pPr>
              <w:pStyle w:val="TableContent"/>
              <w:jc w:val="center"/>
              <w:rPr>
                <w:rFonts w:ascii="Arial" w:hAnsi="Arial" w:cs="Arial"/>
                <w:b/>
              </w:rPr>
            </w:pPr>
          </w:p>
        </w:tc>
      </w:tr>
      <w:tr w:rsidR="00214DA7" w:rsidRPr="00120D45" w:rsidTr="00214DA7">
        <w:tc>
          <w:tcPr>
            <w:tcW w:w="1136" w:type="dxa"/>
          </w:tcPr>
          <w:p w:rsidR="00214DA7" w:rsidRDefault="00214DA7" w:rsidP="00A81366">
            <w:pPr>
              <w:pStyle w:val="Requirement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3.1.5</w:t>
            </w:r>
          </w:p>
        </w:tc>
        <w:tc>
          <w:tcPr>
            <w:tcW w:w="6265" w:type="dxa"/>
            <w:tcBorders>
              <w:right w:val="double" w:sz="4" w:space="0" w:color="auto"/>
            </w:tcBorders>
          </w:tcPr>
          <w:p w:rsidR="00214DA7" w:rsidRDefault="00214DA7" w:rsidP="00214DA7">
            <w:pPr>
              <w:pStyle w:val="TableContent"/>
              <w:spacing w:line="240" w:lineRule="auto"/>
              <w:jc w:val="left"/>
              <w:rPr>
                <w:rFonts w:ascii="Arial" w:hAnsi="Arial" w:cs="Arial"/>
                <w:b/>
              </w:rPr>
            </w:pPr>
            <w:r w:rsidRPr="00747E07">
              <w:rPr>
                <w:rFonts w:ascii="Arial" w:hAnsi="Arial" w:cs="Arial"/>
                <w:b/>
              </w:rPr>
              <w:t xml:space="preserve">Google </w:t>
            </w:r>
            <w:proofErr w:type="spellStart"/>
            <w:r w:rsidRPr="00747E07">
              <w:rPr>
                <w:rFonts w:ascii="Arial" w:hAnsi="Arial" w:cs="Arial"/>
                <w:b/>
              </w:rPr>
              <w:t>Adsense</w:t>
            </w:r>
            <w:proofErr w:type="spellEnd"/>
            <w:r w:rsidRPr="00747E07">
              <w:rPr>
                <w:rFonts w:ascii="Arial" w:hAnsi="Arial" w:cs="Arial"/>
                <w:b/>
              </w:rPr>
              <w:t xml:space="preserve"> Integration</w:t>
            </w:r>
          </w:p>
          <w:p w:rsidR="00214DA7" w:rsidRPr="00081603" w:rsidRDefault="00214DA7" w:rsidP="00214DA7">
            <w:pPr>
              <w:pStyle w:val="TableContent"/>
              <w:spacing w:line="240" w:lineRule="auto"/>
              <w:ind w:left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 unit should support the ability to embed and publish Google </w:t>
            </w:r>
            <w:proofErr w:type="spellStart"/>
            <w:r>
              <w:rPr>
                <w:rFonts w:ascii="Arial" w:hAnsi="Arial" w:cs="Arial"/>
              </w:rPr>
              <w:t>Adsense</w:t>
            </w:r>
            <w:proofErr w:type="spellEnd"/>
            <w:r>
              <w:rPr>
                <w:rFonts w:ascii="Arial" w:hAnsi="Arial" w:cs="Arial"/>
              </w:rPr>
              <w:t xml:space="preserve"> ads.</w:t>
            </w:r>
          </w:p>
          <w:p w:rsidR="00214DA7" w:rsidRDefault="00214DA7" w:rsidP="00214DA7">
            <w:pPr>
              <w:pStyle w:val="TableContent"/>
              <w:spacing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999" w:type="dxa"/>
            <w:tcBorders>
              <w:left w:val="double" w:sz="4" w:space="0" w:color="auto"/>
            </w:tcBorders>
          </w:tcPr>
          <w:p w:rsidR="00214DA7" w:rsidRDefault="00214DA7" w:rsidP="00214DA7">
            <w:pPr>
              <w:pStyle w:val="TableContent"/>
              <w:tabs>
                <w:tab w:val="left" w:pos="589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68" w:type="dxa"/>
          </w:tcPr>
          <w:p w:rsidR="00214DA7" w:rsidRDefault="00214DA7" w:rsidP="00214DA7">
            <w:pPr>
              <w:pStyle w:val="TableContent"/>
              <w:jc w:val="center"/>
              <w:rPr>
                <w:rFonts w:ascii="Arial" w:hAnsi="Arial" w:cs="Arial"/>
                <w:b/>
              </w:rPr>
            </w:pPr>
          </w:p>
        </w:tc>
      </w:tr>
      <w:tr w:rsidR="00214DA7" w:rsidRPr="00120D45" w:rsidTr="00214DA7">
        <w:tc>
          <w:tcPr>
            <w:tcW w:w="1136" w:type="dxa"/>
          </w:tcPr>
          <w:p w:rsidR="00214DA7" w:rsidRDefault="00214DA7" w:rsidP="00A81366">
            <w:pPr>
              <w:pStyle w:val="Requirement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3.1.6</w:t>
            </w:r>
          </w:p>
        </w:tc>
        <w:tc>
          <w:tcPr>
            <w:tcW w:w="6265" w:type="dxa"/>
            <w:tcBorders>
              <w:right w:val="double" w:sz="4" w:space="0" w:color="auto"/>
            </w:tcBorders>
          </w:tcPr>
          <w:p w:rsidR="00214DA7" w:rsidRDefault="00214DA7" w:rsidP="00214DA7">
            <w:pPr>
              <w:pStyle w:val="TableContent"/>
              <w:spacing w:line="240" w:lineRule="auto"/>
              <w:jc w:val="left"/>
              <w:rPr>
                <w:rFonts w:ascii="Arial" w:hAnsi="Arial" w:cs="Arial"/>
                <w:b/>
              </w:rPr>
            </w:pPr>
            <w:r w:rsidRPr="00747E07">
              <w:rPr>
                <w:rFonts w:ascii="Arial" w:hAnsi="Arial" w:cs="Arial"/>
                <w:b/>
              </w:rPr>
              <w:t>HTML</w:t>
            </w:r>
            <w:r>
              <w:rPr>
                <w:rFonts w:ascii="Arial" w:hAnsi="Arial" w:cs="Arial"/>
                <w:b/>
              </w:rPr>
              <w:t>/Flash</w:t>
            </w:r>
            <w:r w:rsidRPr="00747E07">
              <w:rPr>
                <w:rFonts w:ascii="Arial" w:hAnsi="Arial" w:cs="Arial"/>
                <w:b/>
              </w:rPr>
              <w:t xml:space="preserve"> Support</w:t>
            </w:r>
          </w:p>
          <w:p w:rsidR="00214DA7" w:rsidRDefault="00214DA7" w:rsidP="00214DA7">
            <w:pPr>
              <w:pStyle w:val="TableContent"/>
              <w:spacing w:line="240" w:lineRule="auto"/>
              <w:ind w:left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 units should support HTML and Flash to allow for development of custom widgets and multiple links as mentioned in req. 1.5.</w:t>
            </w:r>
          </w:p>
          <w:p w:rsidR="00214DA7" w:rsidRDefault="00214DA7" w:rsidP="00214DA7">
            <w:pPr>
              <w:pStyle w:val="TableContent"/>
              <w:spacing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999" w:type="dxa"/>
            <w:tcBorders>
              <w:left w:val="double" w:sz="4" w:space="0" w:color="auto"/>
            </w:tcBorders>
          </w:tcPr>
          <w:p w:rsidR="00214DA7" w:rsidRDefault="00214DA7" w:rsidP="00214DA7">
            <w:pPr>
              <w:pStyle w:val="TableContent"/>
              <w:tabs>
                <w:tab w:val="left" w:pos="589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68" w:type="dxa"/>
          </w:tcPr>
          <w:p w:rsidR="00214DA7" w:rsidRDefault="00214DA7" w:rsidP="00214DA7">
            <w:pPr>
              <w:pStyle w:val="TableContent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4E49B1" w:rsidRDefault="004E49B1" w:rsidP="00E200F8">
      <w:pPr>
        <w:rPr>
          <w:rFonts w:ascii="Arial" w:hAnsi="Arial" w:cs="Arial"/>
          <w:b/>
          <w:sz w:val="30"/>
          <w:szCs w:val="30"/>
        </w:rPr>
      </w:pPr>
    </w:p>
    <w:p w:rsidR="00214DA7" w:rsidRDefault="00214DA7" w:rsidP="00214DA7">
      <w:pPr>
        <w:pStyle w:val="Heading2"/>
      </w:pPr>
      <w:r>
        <w:t>3.2</w:t>
      </w:r>
      <w:r>
        <w:tab/>
        <w:t>Design &amp; Location</w:t>
      </w:r>
    </w:p>
    <w:p w:rsidR="00214DA7" w:rsidRPr="00214DA7" w:rsidRDefault="00214DA7" w:rsidP="00214DA7">
      <w:pPr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This section will outline ad unit specifications and placement within the site. </w:t>
      </w:r>
      <w:r w:rsidRPr="00214DA7">
        <w:rPr>
          <w:rFonts w:ascii="Arial" w:hAnsi="Arial" w:cs="Arial"/>
          <w:sz w:val="18"/>
          <w:szCs w:val="18"/>
        </w:rPr>
        <w:t xml:space="preserve"> </w:t>
      </w:r>
    </w:p>
    <w:p w:rsidR="00214DA7" w:rsidRDefault="00214DA7" w:rsidP="00E200F8">
      <w:pPr>
        <w:rPr>
          <w:rFonts w:ascii="Arial" w:hAnsi="Arial" w:cs="Arial"/>
          <w:b/>
          <w:sz w:val="30"/>
          <w:szCs w:val="3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6"/>
        <w:gridCol w:w="6265"/>
        <w:gridCol w:w="999"/>
        <w:gridCol w:w="1068"/>
      </w:tblGrid>
      <w:tr w:rsidR="00214DA7" w:rsidRPr="00120D45" w:rsidTr="00A81366">
        <w:tc>
          <w:tcPr>
            <w:tcW w:w="1136" w:type="dxa"/>
          </w:tcPr>
          <w:p w:rsidR="00214DA7" w:rsidRDefault="00214DA7" w:rsidP="00A81366">
            <w:pPr>
              <w:pStyle w:val="Requirement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3.2.1</w:t>
            </w:r>
          </w:p>
        </w:tc>
        <w:tc>
          <w:tcPr>
            <w:tcW w:w="6265" w:type="dxa"/>
            <w:tcBorders>
              <w:right w:val="double" w:sz="4" w:space="0" w:color="auto"/>
            </w:tcBorders>
          </w:tcPr>
          <w:p w:rsidR="00214DA7" w:rsidRPr="0027440F" w:rsidRDefault="00214DA7" w:rsidP="00A81366">
            <w:pPr>
              <w:pStyle w:val="TableContent"/>
              <w:spacing w:line="240" w:lineRule="auto"/>
              <w:jc w:val="left"/>
              <w:rPr>
                <w:rFonts w:ascii="Arial" w:hAnsi="Arial" w:cs="Arial"/>
                <w:b/>
              </w:rPr>
            </w:pPr>
            <w:r w:rsidRPr="0027440F">
              <w:rPr>
                <w:rFonts w:ascii="Arial" w:hAnsi="Arial" w:cs="Arial"/>
                <w:b/>
              </w:rPr>
              <w:t>Dimensions</w:t>
            </w:r>
          </w:p>
          <w:p w:rsidR="00214DA7" w:rsidRDefault="00214DA7" w:rsidP="00A81366">
            <w:pPr>
              <w:pStyle w:val="TableContent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 units should support, and not be limited to, all standard advertising industry ad unit dimensions including: </w:t>
            </w:r>
          </w:p>
          <w:p w:rsidR="00214DA7" w:rsidRDefault="00214DA7" w:rsidP="00A81366">
            <w:pPr>
              <w:pStyle w:val="TableContent"/>
              <w:numPr>
                <w:ilvl w:val="0"/>
                <w:numId w:val="44"/>
              </w:numPr>
              <w:spacing w:line="240" w:lineRule="auto"/>
              <w:jc w:val="left"/>
              <w:rPr>
                <w:rFonts w:ascii="Arial" w:hAnsi="Arial" w:cs="Arial"/>
              </w:rPr>
            </w:pPr>
            <w:proofErr w:type="spellStart"/>
            <w:r w:rsidRPr="0027440F">
              <w:rPr>
                <w:rFonts w:ascii="Arial" w:hAnsi="Arial" w:cs="Arial"/>
              </w:rPr>
              <w:t>Leaderboard</w:t>
            </w:r>
            <w:proofErr w:type="spellEnd"/>
            <w:r w:rsidRPr="0027440F">
              <w:rPr>
                <w:rFonts w:ascii="Arial" w:hAnsi="Arial" w:cs="Arial"/>
              </w:rPr>
              <w:t xml:space="preserve"> (728 x 90)</w:t>
            </w:r>
          </w:p>
          <w:p w:rsidR="00214DA7" w:rsidRDefault="00214DA7" w:rsidP="00A81366">
            <w:pPr>
              <w:pStyle w:val="TableContent"/>
              <w:numPr>
                <w:ilvl w:val="0"/>
                <w:numId w:val="44"/>
              </w:numPr>
              <w:spacing w:line="240" w:lineRule="auto"/>
              <w:jc w:val="left"/>
              <w:rPr>
                <w:rFonts w:ascii="Arial" w:hAnsi="Arial" w:cs="Arial"/>
              </w:rPr>
            </w:pPr>
            <w:r w:rsidRPr="0027440F">
              <w:rPr>
                <w:rFonts w:ascii="Arial" w:hAnsi="Arial" w:cs="Arial"/>
              </w:rPr>
              <w:t>Banner (468 x 60)</w:t>
            </w:r>
          </w:p>
          <w:p w:rsidR="00214DA7" w:rsidRDefault="00214DA7" w:rsidP="00A81366">
            <w:pPr>
              <w:pStyle w:val="TableContent"/>
              <w:numPr>
                <w:ilvl w:val="0"/>
                <w:numId w:val="44"/>
              </w:numPr>
              <w:spacing w:line="240" w:lineRule="auto"/>
              <w:jc w:val="left"/>
              <w:rPr>
                <w:rFonts w:ascii="Arial" w:hAnsi="Arial" w:cs="Arial"/>
              </w:rPr>
            </w:pPr>
            <w:r w:rsidRPr="0027440F">
              <w:rPr>
                <w:rFonts w:ascii="Arial" w:hAnsi="Arial" w:cs="Arial"/>
              </w:rPr>
              <w:t>Skyscraper (120x600)</w:t>
            </w:r>
          </w:p>
          <w:p w:rsidR="00214DA7" w:rsidRDefault="00214DA7" w:rsidP="00A81366">
            <w:pPr>
              <w:pStyle w:val="TableContent"/>
              <w:numPr>
                <w:ilvl w:val="0"/>
                <w:numId w:val="44"/>
              </w:numPr>
              <w:spacing w:line="240" w:lineRule="auto"/>
              <w:jc w:val="left"/>
              <w:rPr>
                <w:rFonts w:ascii="Arial" w:hAnsi="Arial" w:cs="Arial"/>
              </w:rPr>
            </w:pPr>
            <w:r w:rsidRPr="0027440F">
              <w:rPr>
                <w:rFonts w:ascii="Arial" w:hAnsi="Arial" w:cs="Arial"/>
              </w:rPr>
              <w:t>Wide Skyscraper (160x600)</w:t>
            </w:r>
          </w:p>
          <w:p w:rsidR="00214DA7" w:rsidRDefault="00214DA7" w:rsidP="00A81366">
            <w:pPr>
              <w:pStyle w:val="TableContent"/>
              <w:numPr>
                <w:ilvl w:val="0"/>
                <w:numId w:val="44"/>
              </w:numPr>
              <w:spacing w:line="240" w:lineRule="auto"/>
              <w:jc w:val="left"/>
              <w:rPr>
                <w:rFonts w:ascii="Arial" w:hAnsi="Arial" w:cs="Arial"/>
              </w:rPr>
            </w:pPr>
            <w:r w:rsidRPr="0027440F">
              <w:rPr>
                <w:rFonts w:ascii="Arial" w:hAnsi="Arial" w:cs="Arial"/>
              </w:rPr>
              <w:t>Small Square (200 x 200)</w:t>
            </w:r>
          </w:p>
          <w:p w:rsidR="00214DA7" w:rsidRDefault="00214DA7" w:rsidP="00A81366">
            <w:pPr>
              <w:pStyle w:val="TableContent"/>
              <w:numPr>
                <w:ilvl w:val="0"/>
                <w:numId w:val="44"/>
              </w:numPr>
              <w:spacing w:line="240" w:lineRule="auto"/>
              <w:jc w:val="left"/>
              <w:rPr>
                <w:rFonts w:ascii="Arial" w:hAnsi="Arial" w:cs="Arial"/>
              </w:rPr>
            </w:pPr>
            <w:r w:rsidRPr="0027440F">
              <w:rPr>
                <w:rFonts w:ascii="Arial" w:hAnsi="Arial" w:cs="Arial"/>
              </w:rPr>
              <w:t>Square (250 x 250)</w:t>
            </w:r>
          </w:p>
          <w:p w:rsidR="00214DA7" w:rsidRDefault="00214DA7" w:rsidP="00A81366">
            <w:pPr>
              <w:pStyle w:val="TableContent"/>
              <w:numPr>
                <w:ilvl w:val="0"/>
                <w:numId w:val="44"/>
              </w:numPr>
              <w:spacing w:line="240" w:lineRule="auto"/>
              <w:jc w:val="left"/>
              <w:rPr>
                <w:rFonts w:ascii="Arial" w:hAnsi="Arial" w:cs="Arial"/>
              </w:rPr>
            </w:pPr>
            <w:r w:rsidRPr="0027440F">
              <w:rPr>
                <w:rFonts w:ascii="Arial" w:hAnsi="Arial" w:cs="Arial"/>
              </w:rPr>
              <w:t>Medium Rectangle (300 x 250)</w:t>
            </w:r>
          </w:p>
          <w:p w:rsidR="00214DA7" w:rsidRPr="00214DA7" w:rsidRDefault="00214DA7" w:rsidP="00A81366">
            <w:pPr>
              <w:pStyle w:val="TableContent"/>
              <w:numPr>
                <w:ilvl w:val="0"/>
                <w:numId w:val="44"/>
              </w:numPr>
              <w:spacing w:line="240" w:lineRule="auto"/>
              <w:jc w:val="left"/>
              <w:rPr>
                <w:rFonts w:ascii="Arial" w:hAnsi="Arial" w:cs="Arial"/>
              </w:rPr>
            </w:pPr>
            <w:r w:rsidRPr="0027440F">
              <w:rPr>
                <w:rFonts w:ascii="Arial" w:hAnsi="Arial" w:cs="Arial"/>
              </w:rPr>
              <w:t>Large Rectangle (336 x 280)</w:t>
            </w:r>
          </w:p>
        </w:tc>
        <w:tc>
          <w:tcPr>
            <w:tcW w:w="999" w:type="dxa"/>
            <w:tcBorders>
              <w:left w:val="double" w:sz="4" w:space="0" w:color="auto"/>
            </w:tcBorders>
          </w:tcPr>
          <w:p w:rsidR="00214DA7" w:rsidRDefault="00214DA7" w:rsidP="00A81366">
            <w:pPr>
              <w:pStyle w:val="TableContent"/>
              <w:tabs>
                <w:tab w:val="left" w:pos="589"/>
              </w:tabs>
              <w:spacing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1068" w:type="dxa"/>
          </w:tcPr>
          <w:p w:rsidR="00214DA7" w:rsidRPr="00120D45" w:rsidRDefault="00214DA7" w:rsidP="00A81366">
            <w:pPr>
              <w:pStyle w:val="TableContent"/>
              <w:jc w:val="left"/>
              <w:rPr>
                <w:rFonts w:ascii="Arial" w:hAnsi="Arial" w:cs="Arial"/>
                <w:b/>
              </w:rPr>
            </w:pPr>
          </w:p>
        </w:tc>
      </w:tr>
      <w:tr w:rsidR="00214DA7" w:rsidRPr="00120D45" w:rsidTr="00A81366">
        <w:tc>
          <w:tcPr>
            <w:tcW w:w="1136" w:type="dxa"/>
          </w:tcPr>
          <w:p w:rsidR="00214DA7" w:rsidRDefault="00214DA7" w:rsidP="00A81366">
            <w:pPr>
              <w:pStyle w:val="Requirement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3.2.2</w:t>
            </w:r>
          </w:p>
        </w:tc>
        <w:tc>
          <w:tcPr>
            <w:tcW w:w="6265" w:type="dxa"/>
            <w:tcBorders>
              <w:right w:val="double" w:sz="4" w:space="0" w:color="auto"/>
            </w:tcBorders>
          </w:tcPr>
          <w:p w:rsidR="00214DA7" w:rsidRPr="008156F0" w:rsidRDefault="00214DA7" w:rsidP="00214DA7">
            <w:pPr>
              <w:pStyle w:val="TableContent"/>
              <w:spacing w:line="240" w:lineRule="auto"/>
              <w:jc w:val="left"/>
              <w:rPr>
                <w:rFonts w:ascii="Arial" w:hAnsi="Arial" w:cs="Arial"/>
                <w:b/>
              </w:rPr>
            </w:pPr>
            <w:r w:rsidRPr="008156F0">
              <w:rPr>
                <w:rFonts w:ascii="Arial" w:hAnsi="Arial" w:cs="Arial"/>
                <w:b/>
              </w:rPr>
              <w:t>Location/Placement</w:t>
            </w:r>
          </w:p>
          <w:p w:rsidR="00214DA7" w:rsidRDefault="00214DA7" w:rsidP="00214DA7">
            <w:pPr>
              <w:pStyle w:val="TableContent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 units should be developed as a widget that can reside anywhere within the </w:t>
            </w:r>
            <w:proofErr w:type="spellStart"/>
            <w:r>
              <w:rPr>
                <w:rFonts w:ascii="Arial" w:hAnsi="Arial" w:cs="Arial"/>
              </w:rPr>
              <w:t>Wordpress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dropzone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 xml:space="preserve">The following locations should be enabled within the ad management platform: </w:t>
            </w:r>
          </w:p>
          <w:p w:rsidR="00214DA7" w:rsidRDefault="00214DA7" w:rsidP="00214DA7">
            <w:pPr>
              <w:pStyle w:val="TableContent"/>
              <w:numPr>
                <w:ilvl w:val="0"/>
                <w:numId w:val="45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Sidebar (any page; above and below the fold)</w:t>
            </w:r>
          </w:p>
          <w:p w:rsidR="00214DA7" w:rsidRDefault="00214DA7" w:rsidP="00214DA7">
            <w:pPr>
              <w:pStyle w:val="TableContent"/>
              <w:numPr>
                <w:ilvl w:val="0"/>
                <w:numId w:val="45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Homepage (above and below the fold; anywhere in between content widgets)</w:t>
            </w:r>
          </w:p>
          <w:p w:rsidR="00214DA7" w:rsidRDefault="00214DA7" w:rsidP="00214DA7">
            <w:pPr>
              <w:pStyle w:val="TableContent"/>
              <w:numPr>
                <w:ilvl w:val="0"/>
                <w:numId w:val="45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Category/subcategory pages including interest, Q&amp;A, </w:t>
            </w:r>
            <w:proofErr w:type="spellStart"/>
            <w:r>
              <w:rPr>
                <w:rFonts w:ascii="Arial" w:hAnsi="Arial" w:cs="Arial"/>
              </w:rPr>
              <w:t>blog</w:t>
            </w:r>
            <w:proofErr w:type="spellEnd"/>
            <w:r>
              <w:rPr>
                <w:rFonts w:ascii="Arial" w:hAnsi="Arial" w:cs="Arial"/>
              </w:rPr>
              <w:t xml:space="preserve"> post &amp; guides (above and below the fold; anywhere in between content widgets).</w:t>
            </w:r>
          </w:p>
          <w:p w:rsidR="00214DA7" w:rsidRPr="008156F0" w:rsidRDefault="00214DA7" w:rsidP="00214DA7">
            <w:pPr>
              <w:pStyle w:val="TableContent"/>
              <w:numPr>
                <w:ilvl w:val="0"/>
                <w:numId w:val="45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Individual pages including: Q&amp;A, </w:t>
            </w:r>
            <w:proofErr w:type="spellStart"/>
            <w:r>
              <w:rPr>
                <w:rFonts w:ascii="Arial" w:hAnsi="Arial" w:cs="Arial"/>
              </w:rPr>
              <w:t>blog</w:t>
            </w:r>
            <w:proofErr w:type="spellEnd"/>
            <w:r>
              <w:rPr>
                <w:rFonts w:ascii="Arial" w:hAnsi="Arial" w:cs="Arial"/>
              </w:rPr>
              <w:t xml:space="preserve"> posts, &amp; guides.</w:t>
            </w:r>
          </w:p>
          <w:p w:rsidR="00214DA7" w:rsidRPr="0027440F" w:rsidRDefault="00214DA7" w:rsidP="00A81366">
            <w:pPr>
              <w:pStyle w:val="TableContent"/>
              <w:spacing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999" w:type="dxa"/>
            <w:tcBorders>
              <w:left w:val="double" w:sz="4" w:space="0" w:color="auto"/>
            </w:tcBorders>
          </w:tcPr>
          <w:p w:rsidR="00214DA7" w:rsidRDefault="00214DA7" w:rsidP="00A81366">
            <w:pPr>
              <w:pStyle w:val="TableContent"/>
              <w:tabs>
                <w:tab w:val="left" w:pos="589"/>
              </w:tabs>
              <w:spacing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1068" w:type="dxa"/>
          </w:tcPr>
          <w:p w:rsidR="00214DA7" w:rsidRPr="00120D45" w:rsidRDefault="00214DA7" w:rsidP="00A81366">
            <w:pPr>
              <w:pStyle w:val="TableContent"/>
              <w:jc w:val="left"/>
              <w:rPr>
                <w:rFonts w:ascii="Arial" w:hAnsi="Arial" w:cs="Arial"/>
                <w:b/>
              </w:rPr>
            </w:pPr>
          </w:p>
        </w:tc>
      </w:tr>
    </w:tbl>
    <w:p w:rsidR="00214DA7" w:rsidRDefault="00214DA7" w:rsidP="00214DA7">
      <w:pPr>
        <w:rPr>
          <w:rFonts w:ascii="Arial" w:hAnsi="Arial" w:cs="Arial"/>
          <w:b/>
          <w:sz w:val="30"/>
          <w:szCs w:val="30"/>
        </w:rPr>
      </w:pPr>
    </w:p>
    <w:p w:rsidR="00214DA7" w:rsidRDefault="00214DA7" w:rsidP="00214DA7">
      <w:pPr>
        <w:pStyle w:val="Heading2"/>
      </w:pPr>
      <w:r>
        <w:t>3.3</w:t>
      </w:r>
      <w:r>
        <w:tab/>
        <w:t>Analytics</w:t>
      </w:r>
    </w:p>
    <w:p w:rsidR="00214DA7" w:rsidRPr="00214DA7" w:rsidRDefault="00214DA7" w:rsidP="00214DA7">
      <w:pPr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This section will outline the analytics required for the ad management platform.  </w:t>
      </w:r>
      <w:r w:rsidRPr="00214DA7">
        <w:rPr>
          <w:rFonts w:ascii="Arial" w:hAnsi="Arial" w:cs="Arial"/>
          <w:sz w:val="18"/>
          <w:szCs w:val="18"/>
        </w:rPr>
        <w:t xml:space="preserve"> </w:t>
      </w:r>
    </w:p>
    <w:p w:rsidR="00214DA7" w:rsidRDefault="00214DA7" w:rsidP="00E200F8">
      <w:pPr>
        <w:rPr>
          <w:rFonts w:ascii="Arial" w:hAnsi="Arial" w:cs="Arial"/>
          <w:b/>
          <w:sz w:val="30"/>
          <w:szCs w:val="3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6"/>
        <w:gridCol w:w="6265"/>
        <w:gridCol w:w="999"/>
        <w:gridCol w:w="1068"/>
      </w:tblGrid>
      <w:tr w:rsidR="00214DA7" w:rsidRPr="00120D45" w:rsidTr="00A81366">
        <w:tc>
          <w:tcPr>
            <w:tcW w:w="1136" w:type="dxa"/>
          </w:tcPr>
          <w:p w:rsidR="00214DA7" w:rsidRDefault="00214DA7" w:rsidP="00A81366">
            <w:pPr>
              <w:pStyle w:val="Requirement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</w:t>
            </w:r>
            <w:r>
              <w:rPr>
                <w:rFonts w:ascii="Arial" w:hAnsi="Arial" w:cs="Arial"/>
                <w:b/>
              </w:rPr>
              <w:t>3.1</w:t>
            </w:r>
          </w:p>
        </w:tc>
        <w:tc>
          <w:tcPr>
            <w:tcW w:w="6265" w:type="dxa"/>
            <w:tcBorders>
              <w:right w:val="double" w:sz="4" w:space="0" w:color="auto"/>
            </w:tcBorders>
          </w:tcPr>
          <w:p w:rsidR="00214DA7" w:rsidRPr="00C82958" w:rsidRDefault="00214DA7" w:rsidP="00A81366">
            <w:pPr>
              <w:pStyle w:val="TableContent"/>
              <w:spacing w:line="240" w:lineRule="auto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Metrics</w:t>
            </w:r>
          </w:p>
          <w:p w:rsidR="00214DA7" w:rsidRDefault="00214DA7" w:rsidP="00A81366">
            <w:pPr>
              <w:pStyle w:val="TableContent"/>
              <w:numPr>
                <w:ilvl w:val="0"/>
                <w:numId w:val="46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Page views</w:t>
            </w:r>
          </w:p>
          <w:p w:rsidR="00214DA7" w:rsidRDefault="00214DA7" w:rsidP="00A81366">
            <w:pPr>
              <w:pStyle w:val="TableContent"/>
              <w:numPr>
                <w:ilvl w:val="0"/>
                <w:numId w:val="46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Clicks</w:t>
            </w:r>
          </w:p>
          <w:p w:rsidR="00214DA7" w:rsidRDefault="00214DA7" w:rsidP="00A81366">
            <w:pPr>
              <w:pStyle w:val="TableContent"/>
              <w:numPr>
                <w:ilvl w:val="0"/>
                <w:numId w:val="46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CTR</w:t>
            </w:r>
          </w:p>
          <w:p w:rsidR="00214DA7" w:rsidRDefault="00214DA7" w:rsidP="00A81366">
            <w:pPr>
              <w:pStyle w:val="TableContent"/>
              <w:numPr>
                <w:ilvl w:val="0"/>
                <w:numId w:val="46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Estimated earnings (if applicable)</w:t>
            </w:r>
          </w:p>
          <w:p w:rsidR="00214DA7" w:rsidRDefault="00214DA7" w:rsidP="00A81366">
            <w:pPr>
              <w:pStyle w:val="TableContent"/>
              <w:spacing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999" w:type="dxa"/>
            <w:tcBorders>
              <w:left w:val="double" w:sz="4" w:space="0" w:color="auto"/>
            </w:tcBorders>
          </w:tcPr>
          <w:p w:rsidR="00214DA7" w:rsidRDefault="00214DA7" w:rsidP="00A81366">
            <w:pPr>
              <w:pStyle w:val="TableContent"/>
              <w:tabs>
                <w:tab w:val="left" w:pos="589"/>
              </w:tabs>
              <w:spacing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1068" w:type="dxa"/>
          </w:tcPr>
          <w:p w:rsidR="00214DA7" w:rsidRPr="00120D45" w:rsidRDefault="00214DA7" w:rsidP="00A81366">
            <w:pPr>
              <w:pStyle w:val="TableContent"/>
              <w:jc w:val="left"/>
              <w:rPr>
                <w:rFonts w:ascii="Arial" w:hAnsi="Arial" w:cs="Arial"/>
                <w:b/>
              </w:rPr>
            </w:pPr>
          </w:p>
        </w:tc>
      </w:tr>
      <w:tr w:rsidR="00214DA7" w:rsidRPr="00120D45" w:rsidTr="00A81366">
        <w:tc>
          <w:tcPr>
            <w:tcW w:w="1136" w:type="dxa"/>
          </w:tcPr>
          <w:p w:rsidR="00214DA7" w:rsidRDefault="00214DA7" w:rsidP="00A81366">
            <w:pPr>
              <w:pStyle w:val="Requirement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3.3.2</w:t>
            </w:r>
          </w:p>
        </w:tc>
        <w:tc>
          <w:tcPr>
            <w:tcW w:w="6265" w:type="dxa"/>
            <w:tcBorders>
              <w:right w:val="double" w:sz="4" w:space="0" w:color="auto"/>
            </w:tcBorders>
          </w:tcPr>
          <w:p w:rsidR="00214DA7" w:rsidRDefault="00214DA7" w:rsidP="00214DA7">
            <w:pPr>
              <w:pStyle w:val="TableContent"/>
              <w:spacing w:line="240" w:lineRule="auto"/>
              <w:jc w:val="left"/>
              <w:rPr>
                <w:rFonts w:ascii="Arial" w:hAnsi="Arial" w:cs="Arial"/>
                <w:b/>
              </w:rPr>
            </w:pPr>
            <w:r w:rsidRPr="00C82958">
              <w:rPr>
                <w:rFonts w:ascii="Arial" w:hAnsi="Arial" w:cs="Arial"/>
                <w:b/>
              </w:rPr>
              <w:t>Google Analytics</w:t>
            </w:r>
          </w:p>
          <w:p w:rsidR="00214DA7" w:rsidRPr="00214DA7" w:rsidRDefault="00214DA7" w:rsidP="00214DA7">
            <w:pPr>
              <w:pStyle w:val="TableContent"/>
              <w:spacing w:line="240" w:lineRule="auto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Measurement tracking should be integrated with the community Google Analytics suite.</w:t>
            </w:r>
          </w:p>
          <w:p w:rsidR="00214DA7" w:rsidRPr="009E3409" w:rsidRDefault="00214DA7" w:rsidP="00A81366">
            <w:pPr>
              <w:pStyle w:val="TableContent"/>
              <w:spacing w:line="240" w:lineRule="auto"/>
              <w:jc w:val="left"/>
              <w:rPr>
                <w:rFonts w:ascii="Arial" w:hAnsi="Arial" w:cs="Arial"/>
              </w:rPr>
            </w:pPr>
          </w:p>
        </w:tc>
        <w:tc>
          <w:tcPr>
            <w:tcW w:w="999" w:type="dxa"/>
            <w:tcBorders>
              <w:left w:val="double" w:sz="4" w:space="0" w:color="auto"/>
            </w:tcBorders>
          </w:tcPr>
          <w:p w:rsidR="00214DA7" w:rsidRDefault="00214DA7" w:rsidP="00A81366">
            <w:pPr>
              <w:pStyle w:val="TableContent"/>
              <w:tabs>
                <w:tab w:val="left" w:pos="589"/>
              </w:tabs>
              <w:spacing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1068" w:type="dxa"/>
          </w:tcPr>
          <w:p w:rsidR="00214DA7" w:rsidRPr="00120D45" w:rsidRDefault="00214DA7" w:rsidP="00A81366">
            <w:pPr>
              <w:pStyle w:val="TableContent"/>
              <w:jc w:val="left"/>
              <w:rPr>
                <w:rFonts w:ascii="Arial" w:hAnsi="Arial" w:cs="Arial"/>
                <w:b/>
              </w:rPr>
            </w:pPr>
          </w:p>
        </w:tc>
      </w:tr>
      <w:tr w:rsidR="00214DA7" w:rsidRPr="00120D45" w:rsidTr="00A81366">
        <w:tc>
          <w:tcPr>
            <w:tcW w:w="1136" w:type="dxa"/>
          </w:tcPr>
          <w:p w:rsidR="00214DA7" w:rsidRDefault="00214DA7" w:rsidP="00A81366">
            <w:pPr>
              <w:pStyle w:val="Requirement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3.3.3</w:t>
            </w:r>
          </w:p>
        </w:tc>
        <w:tc>
          <w:tcPr>
            <w:tcW w:w="6265" w:type="dxa"/>
            <w:tcBorders>
              <w:right w:val="double" w:sz="4" w:space="0" w:color="auto"/>
            </w:tcBorders>
          </w:tcPr>
          <w:p w:rsidR="00214DA7" w:rsidRPr="00C82958" w:rsidRDefault="00214DA7" w:rsidP="00214DA7">
            <w:pPr>
              <w:pStyle w:val="TableContent"/>
              <w:spacing w:line="240" w:lineRule="auto"/>
              <w:jc w:val="left"/>
              <w:rPr>
                <w:rFonts w:ascii="Arial" w:hAnsi="Arial" w:cs="Arial"/>
                <w:b/>
              </w:rPr>
            </w:pPr>
            <w:proofErr w:type="spellStart"/>
            <w:r w:rsidRPr="00C82958">
              <w:rPr>
                <w:rFonts w:ascii="Arial" w:hAnsi="Arial" w:cs="Arial"/>
                <w:b/>
              </w:rPr>
              <w:t>Omniture</w:t>
            </w:r>
            <w:proofErr w:type="spellEnd"/>
          </w:p>
          <w:p w:rsidR="00214DA7" w:rsidRPr="009A3E1F" w:rsidRDefault="00214DA7" w:rsidP="00214DA7">
            <w:pPr>
              <w:pStyle w:val="TableContent"/>
              <w:spacing w:line="240" w:lineRule="auto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Measurement tracking should be integrated with the community </w:t>
            </w:r>
            <w:proofErr w:type="spellStart"/>
            <w:r>
              <w:rPr>
                <w:rFonts w:ascii="Arial" w:hAnsi="Arial" w:cs="Arial"/>
              </w:rPr>
              <w:t>Omniture</w:t>
            </w:r>
            <w:proofErr w:type="spellEnd"/>
            <w:r>
              <w:rPr>
                <w:rFonts w:ascii="Arial" w:hAnsi="Arial" w:cs="Arial"/>
              </w:rPr>
              <w:t xml:space="preserve"> suite.</w:t>
            </w:r>
          </w:p>
        </w:tc>
        <w:tc>
          <w:tcPr>
            <w:tcW w:w="999" w:type="dxa"/>
            <w:tcBorders>
              <w:left w:val="double" w:sz="4" w:space="0" w:color="auto"/>
            </w:tcBorders>
          </w:tcPr>
          <w:p w:rsidR="00214DA7" w:rsidRDefault="00214DA7" w:rsidP="00A81366">
            <w:pPr>
              <w:pStyle w:val="TableContent"/>
              <w:tabs>
                <w:tab w:val="left" w:pos="589"/>
              </w:tabs>
              <w:spacing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1068" w:type="dxa"/>
          </w:tcPr>
          <w:p w:rsidR="00214DA7" w:rsidRPr="00120D45" w:rsidRDefault="00214DA7" w:rsidP="00A81366">
            <w:pPr>
              <w:pStyle w:val="TableContent"/>
              <w:jc w:val="left"/>
              <w:rPr>
                <w:rFonts w:ascii="Arial" w:hAnsi="Arial" w:cs="Arial"/>
                <w:b/>
              </w:rPr>
            </w:pPr>
          </w:p>
        </w:tc>
      </w:tr>
    </w:tbl>
    <w:p w:rsidR="00214DA7" w:rsidRDefault="00214DA7" w:rsidP="00E200F8">
      <w:pPr>
        <w:rPr>
          <w:rFonts w:ascii="Arial" w:hAnsi="Arial" w:cs="Arial"/>
          <w:b/>
          <w:sz w:val="30"/>
          <w:szCs w:val="30"/>
        </w:rPr>
      </w:pPr>
    </w:p>
    <w:sectPr w:rsidR="00214DA7" w:rsidSect="00BA207D">
      <w:footerReference w:type="default" r:id="rId10"/>
      <w:pgSz w:w="12240" w:h="15840" w:code="1"/>
      <w:pgMar w:top="990" w:right="1440" w:bottom="432" w:left="117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5BAD" w:rsidRDefault="00C25BAD">
      <w:r>
        <w:separator/>
      </w:r>
    </w:p>
  </w:endnote>
  <w:endnote w:type="continuationSeparator" w:id="0">
    <w:p w:rsidR="00C25BAD" w:rsidRDefault="00C25B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Univers (WN)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045" w:rsidRPr="00024C15" w:rsidRDefault="00BF5045" w:rsidP="00024C15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0"/>
        <w:tab w:val="center" w:pos="4680"/>
        <w:tab w:val="right" w:pos="9360"/>
      </w:tabs>
      <w:jc w:val="center"/>
      <w:rPr>
        <w:rStyle w:val="PageNumber"/>
        <w:rFonts w:ascii="Arial" w:hAnsi="Arial"/>
        <w:sz w:val="20"/>
        <w:szCs w:val="20"/>
      </w:rPr>
    </w:pPr>
    <w:r>
      <w:rPr>
        <w:rStyle w:val="PageNumber"/>
        <w:rFonts w:ascii="Arial" w:hAnsi="Arial"/>
        <w:sz w:val="20"/>
        <w:szCs w:val="20"/>
      </w:rPr>
      <w:t xml:space="preserve">- </w:t>
    </w:r>
    <w:r w:rsidRPr="00024C15">
      <w:rPr>
        <w:rStyle w:val="PageNumber"/>
        <w:rFonts w:ascii="Arial" w:hAnsi="Arial"/>
        <w:sz w:val="20"/>
        <w:szCs w:val="20"/>
      </w:rPr>
      <w:fldChar w:fldCharType="begin"/>
    </w:r>
    <w:r w:rsidRPr="00024C15">
      <w:rPr>
        <w:rStyle w:val="PageNumber"/>
        <w:rFonts w:ascii="Arial" w:hAnsi="Arial"/>
        <w:sz w:val="20"/>
        <w:szCs w:val="20"/>
      </w:rPr>
      <w:instrText xml:space="preserve"> PAGE   \* MERGEFORMAT </w:instrText>
    </w:r>
    <w:r w:rsidRPr="00024C15">
      <w:rPr>
        <w:rStyle w:val="PageNumber"/>
        <w:rFonts w:ascii="Arial" w:hAnsi="Arial"/>
        <w:sz w:val="20"/>
        <w:szCs w:val="20"/>
      </w:rPr>
      <w:fldChar w:fldCharType="separate"/>
    </w:r>
    <w:r w:rsidR="00214DA7">
      <w:rPr>
        <w:rStyle w:val="PageNumber"/>
        <w:rFonts w:ascii="Arial" w:hAnsi="Arial"/>
        <w:noProof/>
        <w:sz w:val="20"/>
        <w:szCs w:val="20"/>
      </w:rPr>
      <w:t>1</w:t>
    </w:r>
    <w:r w:rsidRPr="00024C15">
      <w:rPr>
        <w:rStyle w:val="PageNumber"/>
        <w:rFonts w:ascii="Arial" w:hAnsi="Arial"/>
        <w:sz w:val="20"/>
        <w:szCs w:val="20"/>
      </w:rPr>
      <w:fldChar w:fldCharType="end"/>
    </w:r>
    <w:r>
      <w:rPr>
        <w:rStyle w:val="PageNumber"/>
        <w:rFonts w:ascii="Arial" w:hAnsi="Arial"/>
        <w:sz w:val="20"/>
        <w:szCs w:val="20"/>
      </w:rPr>
      <w:t xml:space="preserve"> -</w:t>
    </w:r>
  </w:p>
  <w:p w:rsidR="00BF5045" w:rsidRPr="0039151B" w:rsidRDefault="00BF5045" w:rsidP="00C62A98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0"/>
        <w:tab w:val="center" w:pos="4680"/>
        <w:tab w:val="right" w:pos="9540"/>
      </w:tabs>
      <w:rPr>
        <w:b/>
        <w:sz w:val="16"/>
        <w:szCs w:val="16"/>
      </w:rPr>
    </w:pPr>
    <w:r w:rsidRPr="0039151B">
      <w:rPr>
        <w:rStyle w:val="PageNumber"/>
        <w:rFonts w:ascii="Arial" w:hAnsi="Arial" w:cs="Arial"/>
        <w:b/>
        <w:sz w:val="16"/>
        <w:szCs w:val="16"/>
      </w:rPr>
      <w:t>Sears Holdings Corporation – Confidential and Proprietary Information</w:t>
    </w:r>
    <w:r>
      <w:rPr>
        <w:rStyle w:val="PageNumber"/>
        <w:rFonts w:ascii="Arial" w:hAnsi="Arial" w:cs="Arial"/>
        <w:b/>
        <w:sz w:val="16"/>
        <w:szCs w:val="16"/>
      </w:rPr>
      <w:tab/>
      <w:t>Template Ver 2.21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5BAD" w:rsidRDefault="00C25BAD">
      <w:r>
        <w:separator/>
      </w:r>
    </w:p>
  </w:footnote>
  <w:footnote w:type="continuationSeparator" w:id="0">
    <w:p w:rsidR="00C25BAD" w:rsidRDefault="00C25B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62E4"/>
    <w:multiLevelType w:val="multilevel"/>
    <w:tmpl w:val="671884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29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00A03470"/>
    <w:multiLevelType w:val="hybridMultilevel"/>
    <w:tmpl w:val="C352C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09592A"/>
    <w:multiLevelType w:val="hybridMultilevel"/>
    <w:tmpl w:val="B45EFDB0"/>
    <w:lvl w:ilvl="0" w:tplc="83A2597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0"/>
        <w:szCs w:val="3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01F96B50"/>
    <w:multiLevelType w:val="hybridMultilevel"/>
    <w:tmpl w:val="70BA2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17326"/>
    <w:multiLevelType w:val="multilevel"/>
    <w:tmpl w:val="671884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29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2840821"/>
    <w:multiLevelType w:val="hybridMultilevel"/>
    <w:tmpl w:val="275075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C37F80"/>
    <w:multiLevelType w:val="hybridMultilevel"/>
    <w:tmpl w:val="5CA8F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BD1C21"/>
    <w:multiLevelType w:val="hybridMultilevel"/>
    <w:tmpl w:val="997EF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07447E"/>
    <w:multiLevelType w:val="multilevel"/>
    <w:tmpl w:val="A5D699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20866ED4"/>
    <w:multiLevelType w:val="multilevel"/>
    <w:tmpl w:val="D8862236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pStyle w:val="Heading1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0">
    <w:nsid w:val="213A6C49"/>
    <w:multiLevelType w:val="hybridMultilevel"/>
    <w:tmpl w:val="B3147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B14B13"/>
    <w:multiLevelType w:val="hybridMultilevel"/>
    <w:tmpl w:val="8E328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356B03"/>
    <w:multiLevelType w:val="hybridMultilevel"/>
    <w:tmpl w:val="BEECD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B10D88"/>
    <w:multiLevelType w:val="multilevel"/>
    <w:tmpl w:val="882C72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2AC464BF"/>
    <w:multiLevelType w:val="hybridMultilevel"/>
    <w:tmpl w:val="B3147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312B39"/>
    <w:multiLevelType w:val="hybridMultilevel"/>
    <w:tmpl w:val="C9A69E3E"/>
    <w:lvl w:ilvl="0" w:tplc="C5EEB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C731A7"/>
    <w:multiLevelType w:val="hybridMultilevel"/>
    <w:tmpl w:val="03AC3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516364"/>
    <w:multiLevelType w:val="hybridMultilevel"/>
    <w:tmpl w:val="8E328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E65E02"/>
    <w:multiLevelType w:val="multilevel"/>
    <w:tmpl w:val="29F03F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30F27CEE"/>
    <w:multiLevelType w:val="hybridMultilevel"/>
    <w:tmpl w:val="A320AF5A"/>
    <w:lvl w:ilvl="0" w:tplc="C5EEB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1D6FB2"/>
    <w:multiLevelType w:val="multilevel"/>
    <w:tmpl w:val="AEDA7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29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>
    <w:nsid w:val="34BC54BE"/>
    <w:multiLevelType w:val="hybridMultilevel"/>
    <w:tmpl w:val="AF6C4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023720"/>
    <w:multiLevelType w:val="multilevel"/>
    <w:tmpl w:val="29F03F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>
    <w:nsid w:val="3A766E54"/>
    <w:multiLevelType w:val="hybridMultilevel"/>
    <w:tmpl w:val="BEECD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5A1632"/>
    <w:multiLevelType w:val="hybridMultilevel"/>
    <w:tmpl w:val="D6DAE19C"/>
    <w:lvl w:ilvl="0" w:tplc="C5EEB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7052A7"/>
    <w:multiLevelType w:val="hybridMultilevel"/>
    <w:tmpl w:val="3CE8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301FCD"/>
    <w:multiLevelType w:val="hybridMultilevel"/>
    <w:tmpl w:val="710C3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415DCC"/>
    <w:multiLevelType w:val="multilevel"/>
    <w:tmpl w:val="310AA5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29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8">
    <w:nsid w:val="45F47730"/>
    <w:multiLevelType w:val="hybridMultilevel"/>
    <w:tmpl w:val="AD983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683CDF"/>
    <w:multiLevelType w:val="hybridMultilevel"/>
    <w:tmpl w:val="F0720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D22F6F"/>
    <w:multiLevelType w:val="hybridMultilevel"/>
    <w:tmpl w:val="F318A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CD0FC9"/>
    <w:multiLevelType w:val="hybridMultilevel"/>
    <w:tmpl w:val="81F8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41A42E6"/>
    <w:multiLevelType w:val="hybridMultilevel"/>
    <w:tmpl w:val="541C4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850888"/>
    <w:multiLevelType w:val="hybridMultilevel"/>
    <w:tmpl w:val="F3F24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6F3392"/>
    <w:multiLevelType w:val="hybridMultilevel"/>
    <w:tmpl w:val="3578B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2606C9"/>
    <w:multiLevelType w:val="hybridMultilevel"/>
    <w:tmpl w:val="1DEE94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789694E"/>
    <w:multiLevelType w:val="hybridMultilevel"/>
    <w:tmpl w:val="323C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8770DB7"/>
    <w:multiLevelType w:val="hybridMultilevel"/>
    <w:tmpl w:val="B38CA284"/>
    <w:lvl w:ilvl="0" w:tplc="C6F413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DDE4C27"/>
    <w:multiLevelType w:val="hybridMultilevel"/>
    <w:tmpl w:val="93BE69C8"/>
    <w:lvl w:ilvl="0" w:tplc="C5EEB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EB516E4"/>
    <w:multiLevelType w:val="hybridMultilevel"/>
    <w:tmpl w:val="A1388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4500E66"/>
    <w:multiLevelType w:val="hybridMultilevel"/>
    <w:tmpl w:val="B3147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F55E26"/>
    <w:multiLevelType w:val="hybridMultilevel"/>
    <w:tmpl w:val="5B4CF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C677F11"/>
    <w:multiLevelType w:val="hybridMultilevel"/>
    <w:tmpl w:val="14E29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4D77A8"/>
    <w:multiLevelType w:val="hybridMultilevel"/>
    <w:tmpl w:val="B3147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B52CBC"/>
    <w:multiLevelType w:val="hybridMultilevel"/>
    <w:tmpl w:val="DAFED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257C2A"/>
    <w:multiLevelType w:val="multilevel"/>
    <w:tmpl w:val="2586E15A"/>
    <w:lvl w:ilvl="0">
      <w:start w:val="1"/>
      <w:numFmt w:val="decimal"/>
      <w:lvlText w:val="%1"/>
      <w:lvlJc w:val="left"/>
      <w:pPr>
        <w:tabs>
          <w:tab w:val="num" w:pos="4272"/>
        </w:tabs>
        <w:ind w:left="427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4920"/>
        </w:tabs>
        <w:ind w:left="3984" w:hanging="144"/>
      </w:pPr>
      <w:rPr>
        <w:rFonts w:ascii="Arial" w:eastAsia="Times New Roman" w:hAnsi="Arial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920"/>
        </w:tabs>
        <w:ind w:left="4200" w:hanging="720"/>
      </w:pPr>
      <w:rPr>
        <w:rFonts w:ascii="Arial" w:hAnsi="Arial" w:cs="Wingdings" w:hint="default"/>
      </w:rPr>
    </w:lvl>
    <w:lvl w:ilvl="3">
      <w:start w:val="1"/>
      <w:numFmt w:val="decimal"/>
      <w:lvlText w:val="%1.%2.%3.%4"/>
      <w:lvlJc w:val="left"/>
      <w:pPr>
        <w:tabs>
          <w:tab w:val="num" w:pos="3624"/>
        </w:tabs>
        <w:ind w:left="362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848"/>
        </w:tabs>
        <w:ind w:left="484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6972"/>
        </w:tabs>
        <w:ind w:left="697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136"/>
        </w:tabs>
        <w:ind w:left="513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80"/>
        </w:tabs>
        <w:ind w:left="52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24"/>
        </w:tabs>
        <w:ind w:left="5424" w:hanging="1584"/>
      </w:pPr>
      <w:rPr>
        <w:rFonts w:cs="Times New Roman" w:hint="default"/>
      </w:rPr>
    </w:lvl>
  </w:abstractNum>
  <w:num w:numId="1">
    <w:abstractNumId w:val="9"/>
  </w:num>
  <w:num w:numId="2">
    <w:abstractNumId w:val="45"/>
  </w:num>
  <w:num w:numId="3">
    <w:abstractNumId w:val="2"/>
  </w:num>
  <w:num w:numId="4">
    <w:abstractNumId w:val="42"/>
  </w:num>
  <w:num w:numId="5">
    <w:abstractNumId w:val="25"/>
  </w:num>
  <w:num w:numId="6">
    <w:abstractNumId w:val="29"/>
  </w:num>
  <w:num w:numId="7">
    <w:abstractNumId w:val="33"/>
  </w:num>
  <w:num w:numId="8">
    <w:abstractNumId w:val="7"/>
  </w:num>
  <w:num w:numId="9">
    <w:abstractNumId w:val="31"/>
  </w:num>
  <w:num w:numId="10">
    <w:abstractNumId w:val="28"/>
  </w:num>
  <w:num w:numId="11">
    <w:abstractNumId w:val="35"/>
  </w:num>
  <w:num w:numId="12">
    <w:abstractNumId w:val="5"/>
  </w:num>
  <w:num w:numId="13">
    <w:abstractNumId w:val="23"/>
  </w:num>
  <w:num w:numId="14">
    <w:abstractNumId w:val="12"/>
  </w:num>
  <w:num w:numId="15">
    <w:abstractNumId w:val="17"/>
  </w:num>
  <w:num w:numId="16">
    <w:abstractNumId w:val="11"/>
  </w:num>
  <w:num w:numId="17">
    <w:abstractNumId w:val="26"/>
  </w:num>
  <w:num w:numId="18">
    <w:abstractNumId w:val="34"/>
  </w:num>
  <w:num w:numId="19">
    <w:abstractNumId w:val="44"/>
  </w:num>
  <w:num w:numId="20">
    <w:abstractNumId w:val="30"/>
  </w:num>
  <w:num w:numId="21">
    <w:abstractNumId w:val="16"/>
  </w:num>
  <w:num w:numId="22">
    <w:abstractNumId w:val="6"/>
  </w:num>
  <w:num w:numId="23">
    <w:abstractNumId w:val="39"/>
  </w:num>
  <w:num w:numId="24">
    <w:abstractNumId w:val="1"/>
  </w:num>
  <w:num w:numId="25">
    <w:abstractNumId w:val="37"/>
  </w:num>
  <w:num w:numId="26">
    <w:abstractNumId w:val="24"/>
  </w:num>
  <w:num w:numId="27">
    <w:abstractNumId w:val="20"/>
  </w:num>
  <w:num w:numId="28">
    <w:abstractNumId w:val="15"/>
  </w:num>
  <w:num w:numId="29">
    <w:abstractNumId w:val="27"/>
  </w:num>
  <w:num w:numId="30">
    <w:abstractNumId w:val="19"/>
  </w:num>
  <w:num w:numId="31">
    <w:abstractNumId w:val="38"/>
  </w:num>
  <w:num w:numId="32">
    <w:abstractNumId w:val="4"/>
  </w:num>
  <w:num w:numId="33">
    <w:abstractNumId w:val="36"/>
  </w:num>
  <w:num w:numId="34">
    <w:abstractNumId w:val="0"/>
  </w:num>
  <w:num w:numId="35">
    <w:abstractNumId w:val="22"/>
  </w:num>
  <w:num w:numId="36">
    <w:abstractNumId w:val="21"/>
  </w:num>
  <w:num w:numId="37">
    <w:abstractNumId w:val="8"/>
  </w:num>
  <w:num w:numId="38">
    <w:abstractNumId w:val="18"/>
  </w:num>
  <w:num w:numId="39">
    <w:abstractNumId w:val="43"/>
  </w:num>
  <w:num w:numId="40">
    <w:abstractNumId w:val="14"/>
  </w:num>
  <w:num w:numId="41">
    <w:abstractNumId w:val="40"/>
  </w:num>
  <w:num w:numId="42">
    <w:abstractNumId w:val="10"/>
  </w:num>
  <w:num w:numId="43">
    <w:abstractNumId w:val="13"/>
  </w:num>
  <w:num w:numId="44">
    <w:abstractNumId w:val="32"/>
  </w:num>
  <w:num w:numId="45">
    <w:abstractNumId w:val="3"/>
  </w:num>
  <w:num w:numId="46">
    <w:abstractNumId w:val="41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701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5DD2"/>
    <w:rsid w:val="000036C6"/>
    <w:rsid w:val="00003D89"/>
    <w:rsid w:val="00003E8E"/>
    <w:rsid w:val="00004A9D"/>
    <w:rsid w:val="00005184"/>
    <w:rsid w:val="000059C2"/>
    <w:rsid w:val="00006DC6"/>
    <w:rsid w:val="000076BA"/>
    <w:rsid w:val="000078B2"/>
    <w:rsid w:val="0000797A"/>
    <w:rsid w:val="00012672"/>
    <w:rsid w:val="00012F55"/>
    <w:rsid w:val="00013173"/>
    <w:rsid w:val="00017F62"/>
    <w:rsid w:val="000205D5"/>
    <w:rsid w:val="00022FF7"/>
    <w:rsid w:val="00024C15"/>
    <w:rsid w:val="00024FC5"/>
    <w:rsid w:val="00030AA5"/>
    <w:rsid w:val="00031B9A"/>
    <w:rsid w:val="00034B20"/>
    <w:rsid w:val="00035F8B"/>
    <w:rsid w:val="000378B9"/>
    <w:rsid w:val="00041258"/>
    <w:rsid w:val="00043794"/>
    <w:rsid w:val="00045E91"/>
    <w:rsid w:val="00053136"/>
    <w:rsid w:val="00054241"/>
    <w:rsid w:val="000561B2"/>
    <w:rsid w:val="0005678D"/>
    <w:rsid w:val="00060DEE"/>
    <w:rsid w:val="00061A86"/>
    <w:rsid w:val="00063EFA"/>
    <w:rsid w:val="00064CB7"/>
    <w:rsid w:val="00065ED2"/>
    <w:rsid w:val="000671CF"/>
    <w:rsid w:val="000701A2"/>
    <w:rsid w:val="000701B3"/>
    <w:rsid w:val="000703E4"/>
    <w:rsid w:val="00071475"/>
    <w:rsid w:val="00072D12"/>
    <w:rsid w:val="00072E5D"/>
    <w:rsid w:val="00072EAA"/>
    <w:rsid w:val="00073CF0"/>
    <w:rsid w:val="000746B2"/>
    <w:rsid w:val="00074CD0"/>
    <w:rsid w:val="00074CFE"/>
    <w:rsid w:val="00075FB1"/>
    <w:rsid w:val="00077ABA"/>
    <w:rsid w:val="00081265"/>
    <w:rsid w:val="00081531"/>
    <w:rsid w:val="00082908"/>
    <w:rsid w:val="000849BF"/>
    <w:rsid w:val="00086B20"/>
    <w:rsid w:val="000873F3"/>
    <w:rsid w:val="000924CC"/>
    <w:rsid w:val="00092895"/>
    <w:rsid w:val="00093CF4"/>
    <w:rsid w:val="00095FDA"/>
    <w:rsid w:val="00096806"/>
    <w:rsid w:val="000A07FE"/>
    <w:rsid w:val="000A5803"/>
    <w:rsid w:val="000A71B7"/>
    <w:rsid w:val="000B21D9"/>
    <w:rsid w:val="000B22FC"/>
    <w:rsid w:val="000B28F8"/>
    <w:rsid w:val="000B2939"/>
    <w:rsid w:val="000B4971"/>
    <w:rsid w:val="000B571B"/>
    <w:rsid w:val="000C121B"/>
    <w:rsid w:val="000C1477"/>
    <w:rsid w:val="000C1534"/>
    <w:rsid w:val="000C1DA1"/>
    <w:rsid w:val="000C1F8E"/>
    <w:rsid w:val="000C25A2"/>
    <w:rsid w:val="000C3151"/>
    <w:rsid w:val="000C58B1"/>
    <w:rsid w:val="000C68C5"/>
    <w:rsid w:val="000C73EB"/>
    <w:rsid w:val="000D0488"/>
    <w:rsid w:val="000D0FE7"/>
    <w:rsid w:val="000D1F8F"/>
    <w:rsid w:val="000D2CB5"/>
    <w:rsid w:val="000D2ECF"/>
    <w:rsid w:val="000D360E"/>
    <w:rsid w:val="000D4F36"/>
    <w:rsid w:val="000D7772"/>
    <w:rsid w:val="000E13C4"/>
    <w:rsid w:val="000E23E1"/>
    <w:rsid w:val="000E5101"/>
    <w:rsid w:val="000E55F6"/>
    <w:rsid w:val="000E65C5"/>
    <w:rsid w:val="000E6957"/>
    <w:rsid w:val="000E7BB8"/>
    <w:rsid w:val="000E7DB8"/>
    <w:rsid w:val="000F0C12"/>
    <w:rsid w:val="000F1A09"/>
    <w:rsid w:val="000F3A55"/>
    <w:rsid w:val="000F426D"/>
    <w:rsid w:val="000F4F66"/>
    <w:rsid w:val="000F507F"/>
    <w:rsid w:val="000F6E89"/>
    <w:rsid w:val="00102F23"/>
    <w:rsid w:val="00103107"/>
    <w:rsid w:val="001038C1"/>
    <w:rsid w:val="0010416C"/>
    <w:rsid w:val="001041B5"/>
    <w:rsid w:val="00105638"/>
    <w:rsid w:val="001106C1"/>
    <w:rsid w:val="0011113E"/>
    <w:rsid w:val="00112627"/>
    <w:rsid w:val="00112FCD"/>
    <w:rsid w:val="00114588"/>
    <w:rsid w:val="00115931"/>
    <w:rsid w:val="001209B2"/>
    <w:rsid w:val="00122989"/>
    <w:rsid w:val="00122FAC"/>
    <w:rsid w:val="00123DA7"/>
    <w:rsid w:val="00124201"/>
    <w:rsid w:val="00124299"/>
    <w:rsid w:val="0012433D"/>
    <w:rsid w:val="0012794A"/>
    <w:rsid w:val="00130002"/>
    <w:rsid w:val="00132865"/>
    <w:rsid w:val="001336C7"/>
    <w:rsid w:val="00133855"/>
    <w:rsid w:val="00133E47"/>
    <w:rsid w:val="00134D73"/>
    <w:rsid w:val="00135B21"/>
    <w:rsid w:val="00137208"/>
    <w:rsid w:val="00137871"/>
    <w:rsid w:val="00140B7F"/>
    <w:rsid w:val="00143A05"/>
    <w:rsid w:val="00143D15"/>
    <w:rsid w:val="00143E07"/>
    <w:rsid w:val="00143EA1"/>
    <w:rsid w:val="0014508B"/>
    <w:rsid w:val="00145E56"/>
    <w:rsid w:val="00147809"/>
    <w:rsid w:val="001500AB"/>
    <w:rsid w:val="001511E0"/>
    <w:rsid w:val="00153302"/>
    <w:rsid w:val="001544EA"/>
    <w:rsid w:val="00161CCA"/>
    <w:rsid w:val="00162BFD"/>
    <w:rsid w:val="00162DDA"/>
    <w:rsid w:val="00166FED"/>
    <w:rsid w:val="0016798D"/>
    <w:rsid w:val="0017296B"/>
    <w:rsid w:val="00172E4E"/>
    <w:rsid w:val="00173253"/>
    <w:rsid w:val="00180DF5"/>
    <w:rsid w:val="001825E9"/>
    <w:rsid w:val="0018584A"/>
    <w:rsid w:val="00186403"/>
    <w:rsid w:val="001908B4"/>
    <w:rsid w:val="0019319A"/>
    <w:rsid w:val="001A293D"/>
    <w:rsid w:val="001A467E"/>
    <w:rsid w:val="001A5C00"/>
    <w:rsid w:val="001A75DB"/>
    <w:rsid w:val="001B1017"/>
    <w:rsid w:val="001B29A9"/>
    <w:rsid w:val="001B5079"/>
    <w:rsid w:val="001B53C4"/>
    <w:rsid w:val="001B6CAB"/>
    <w:rsid w:val="001C0949"/>
    <w:rsid w:val="001C0C04"/>
    <w:rsid w:val="001C0E32"/>
    <w:rsid w:val="001C23B1"/>
    <w:rsid w:val="001C301F"/>
    <w:rsid w:val="001C3B4F"/>
    <w:rsid w:val="001C3F5E"/>
    <w:rsid w:val="001C41E8"/>
    <w:rsid w:val="001C5B2A"/>
    <w:rsid w:val="001C5DD2"/>
    <w:rsid w:val="001C638A"/>
    <w:rsid w:val="001C7C02"/>
    <w:rsid w:val="001C7FEC"/>
    <w:rsid w:val="001D0F02"/>
    <w:rsid w:val="001D1FBE"/>
    <w:rsid w:val="001D2290"/>
    <w:rsid w:val="001D3B19"/>
    <w:rsid w:val="001D4F96"/>
    <w:rsid w:val="001E233F"/>
    <w:rsid w:val="001E2B1B"/>
    <w:rsid w:val="001E31B5"/>
    <w:rsid w:val="001E6AD8"/>
    <w:rsid w:val="001F02CF"/>
    <w:rsid w:val="001F2DC4"/>
    <w:rsid w:val="001F34D2"/>
    <w:rsid w:val="001F3E72"/>
    <w:rsid w:val="001F410E"/>
    <w:rsid w:val="001F5817"/>
    <w:rsid w:val="001F6670"/>
    <w:rsid w:val="001F79D7"/>
    <w:rsid w:val="002016E5"/>
    <w:rsid w:val="002035F1"/>
    <w:rsid w:val="00204757"/>
    <w:rsid w:val="00205C9B"/>
    <w:rsid w:val="0020716B"/>
    <w:rsid w:val="0021007C"/>
    <w:rsid w:val="0021317A"/>
    <w:rsid w:val="00214DA7"/>
    <w:rsid w:val="00217CD1"/>
    <w:rsid w:val="00221522"/>
    <w:rsid w:val="0022487F"/>
    <w:rsid w:val="0022658F"/>
    <w:rsid w:val="00230035"/>
    <w:rsid w:val="0023112C"/>
    <w:rsid w:val="002318E5"/>
    <w:rsid w:val="00234494"/>
    <w:rsid w:val="00234971"/>
    <w:rsid w:val="002355B8"/>
    <w:rsid w:val="00235EBD"/>
    <w:rsid w:val="00236246"/>
    <w:rsid w:val="002362C1"/>
    <w:rsid w:val="0024068A"/>
    <w:rsid w:val="00240FF0"/>
    <w:rsid w:val="00242951"/>
    <w:rsid w:val="00243011"/>
    <w:rsid w:val="00243115"/>
    <w:rsid w:val="0024405D"/>
    <w:rsid w:val="00244343"/>
    <w:rsid w:val="002450BB"/>
    <w:rsid w:val="00245B14"/>
    <w:rsid w:val="002477BA"/>
    <w:rsid w:val="002500E3"/>
    <w:rsid w:val="00251A36"/>
    <w:rsid w:val="0025271D"/>
    <w:rsid w:val="00252FEF"/>
    <w:rsid w:val="0025334C"/>
    <w:rsid w:val="002534EA"/>
    <w:rsid w:val="00254626"/>
    <w:rsid w:val="0025484B"/>
    <w:rsid w:val="002576E8"/>
    <w:rsid w:val="00257C64"/>
    <w:rsid w:val="00261669"/>
    <w:rsid w:val="002652E2"/>
    <w:rsid w:val="002662C0"/>
    <w:rsid w:val="00266800"/>
    <w:rsid w:val="00271E08"/>
    <w:rsid w:val="00273064"/>
    <w:rsid w:val="002743E3"/>
    <w:rsid w:val="0027567E"/>
    <w:rsid w:val="00276FF4"/>
    <w:rsid w:val="00277EBA"/>
    <w:rsid w:val="00281830"/>
    <w:rsid w:val="002824B6"/>
    <w:rsid w:val="00283129"/>
    <w:rsid w:val="002834AF"/>
    <w:rsid w:val="00283A16"/>
    <w:rsid w:val="00283BBC"/>
    <w:rsid w:val="0028566A"/>
    <w:rsid w:val="002864EF"/>
    <w:rsid w:val="0028656D"/>
    <w:rsid w:val="00287E26"/>
    <w:rsid w:val="002935EF"/>
    <w:rsid w:val="00294E2F"/>
    <w:rsid w:val="00296532"/>
    <w:rsid w:val="0029734B"/>
    <w:rsid w:val="00297D62"/>
    <w:rsid w:val="002A14E4"/>
    <w:rsid w:val="002A1A90"/>
    <w:rsid w:val="002A1B2F"/>
    <w:rsid w:val="002A2E22"/>
    <w:rsid w:val="002A2EFA"/>
    <w:rsid w:val="002A41B1"/>
    <w:rsid w:val="002A5289"/>
    <w:rsid w:val="002A6FA8"/>
    <w:rsid w:val="002A778C"/>
    <w:rsid w:val="002B00CC"/>
    <w:rsid w:val="002B10CE"/>
    <w:rsid w:val="002B2D83"/>
    <w:rsid w:val="002B4937"/>
    <w:rsid w:val="002B51CA"/>
    <w:rsid w:val="002B7C11"/>
    <w:rsid w:val="002C1774"/>
    <w:rsid w:val="002C1904"/>
    <w:rsid w:val="002C1EAC"/>
    <w:rsid w:val="002C3D2E"/>
    <w:rsid w:val="002C69E2"/>
    <w:rsid w:val="002C7FC0"/>
    <w:rsid w:val="002D1EC5"/>
    <w:rsid w:val="002D33D1"/>
    <w:rsid w:val="002D3D36"/>
    <w:rsid w:val="002D4B26"/>
    <w:rsid w:val="002D5837"/>
    <w:rsid w:val="002D61EF"/>
    <w:rsid w:val="002D6704"/>
    <w:rsid w:val="002E1638"/>
    <w:rsid w:val="002E23F5"/>
    <w:rsid w:val="002E30C1"/>
    <w:rsid w:val="002E4C82"/>
    <w:rsid w:val="002E5D4C"/>
    <w:rsid w:val="002E7B11"/>
    <w:rsid w:val="002F0701"/>
    <w:rsid w:val="002F07A2"/>
    <w:rsid w:val="002F0C43"/>
    <w:rsid w:val="002F286C"/>
    <w:rsid w:val="002F2E68"/>
    <w:rsid w:val="002F427B"/>
    <w:rsid w:val="002F7B27"/>
    <w:rsid w:val="00300960"/>
    <w:rsid w:val="00303BD1"/>
    <w:rsid w:val="0030532A"/>
    <w:rsid w:val="0031090A"/>
    <w:rsid w:val="00311EF5"/>
    <w:rsid w:val="003137FB"/>
    <w:rsid w:val="00314040"/>
    <w:rsid w:val="003169CA"/>
    <w:rsid w:val="0032109E"/>
    <w:rsid w:val="00321874"/>
    <w:rsid w:val="00321BF3"/>
    <w:rsid w:val="00323593"/>
    <w:rsid w:val="003243E1"/>
    <w:rsid w:val="00324CC5"/>
    <w:rsid w:val="0033025A"/>
    <w:rsid w:val="003303AC"/>
    <w:rsid w:val="00330424"/>
    <w:rsid w:val="00330837"/>
    <w:rsid w:val="00332328"/>
    <w:rsid w:val="0033270A"/>
    <w:rsid w:val="0033276A"/>
    <w:rsid w:val="00333E99"/>
    <w:rsid w:val="003368A4"/>
    <w:rsid w:val="003371B6"/>
    <w:rsid w:val="00341678"/>
    <w:rsid w:val="003427E3"/>
    <w:rsid w:val="00342B69"/>
    <w:rsid w:val="003443B0"/>
    <w:rsid w:val="003448CF"/>
    <w:rsid w:val="00345310"/>
    <w:rsid w:val="003455BE"/>
    <w:rsid w:val="00345B86"/>
    <w:rsid w:val="0034652A"/>
    <w:rsid w:val="00346B6A"/>
    <w:rsid w:val="00346DD5"/>
    <w:rsid w:val="00347E4D"/>
    <w:rsid w:val="00352908"/>
    <w:rsid w:val="00352EAD"/>
    <w:rsid w:val="003540E4"/>
    <w:rsid w:val="0035657E"/>
    <w:rsid w:val="00356E2F"/>
    <w:rsid w:val="0036083D"/>
    <w:rsid w:val="003612BA"/>
    <w:rsid w:val="00363093"/>
    <w:rsid w:val="00363C65"/>
    <w:rsid w:val="00364016"/>
    <w:rsid w:val="0036671D"/>
    <w:rsid w:val="0036677C"/>
    <w:rsid w:val="00367AE7"/>
    <w:rsid w:val="00372450"/>
    <w:rsid w:val="00372B8E"/>
    <w:rsid w:val="00376AEA"/>
    <w:rsid w:val="00380A44"/>
    <w:rsid w:val="00380D33"/>
    <w:rsid w:val="003821A1"/>
    <w:rsid w:val="00382608"/>
    <w:rsid w:val="003868D8"/>
    <w:rsid w:val="0039151B"/>
    <w:rsid w:val="00392084"/>
    <w:rsid w:val="00392405"/>
    <w:rsid w:val="00392584"/>
    <w:rsid w:val="0039299B"/>
    <w:rsid w:val="003963EB"/>
    <w:rsid w:val="0039664B"/>
    <w:rsid w:val="003A0CFB"/>
    <w:rsid w:val="003A4876"/>
    <w:rsid w:val="003A56FF"/>
    <w:rsid w:val="003A618A"/>
    <w:rsid w:val="003A6B95"/>
    <w:rsid w:val="003B08D0"/>
    <w:rsid w:val="003B1A4A"/>
    <w:rsid w:val="003B39B5"/>
    <w:rsid w:val="003B4337"/>
    <w:rsid w:val="003B5743"/>
    <w:rsid w:val="003B6FBF"/>
    <w:rsid w:val="003B75AE"/>
    <w:rsid w:val="003B7989"/>
    <w:rsid w:val="003B7CE9"/>
    <w:rsid w:val="003C2201"/>
    <w:rsid w:val="003C2CDB"/>
    <w:rsid w:val="003C3411"/>
    <w:rsid w:val="003C3F7C"/>
    <w:rsid w:val="003C5488"/>
    <w:rsid w:val="003D23C8"/>
    <w:rsid w:val="003D311F"/>
    <w:rsid w:val="003D3D1F"/>
    <w:rsid w:val="003D4233"/>
    <w:rsid w:val="003D57EB"/>
    <w:rsid w:val="003D59E4"/>
    <w:rsid w:val="003D6925"/>
    <w:rsid w:val="003D7577"/>
    <w:rsid w:val="003E10B3"/>
    <w:rsid w:val="003E1235"/>
    <w:rsid w:val="003E1285"/>
    <w:rsid w:val="003E1C17"/>
    <w:rsid w:val="003E29B1"/>
    <w:rsid w:val="003E4BB1"/>
    <w:rsid w:val="003E576C"/>
    <w:rsid w:val="003F4AE2"/>
    <w:rsid w:val="003F4E0B"/>
    <w:rsid w:val="003F4ED7"/>
    <w:rsid w:val="003F51CF"/>
    <w:rsid w:val="003F59BA"/>
    <w:rsid w:val="003F63A9"/>
    <w:rsid w:val="003F6EA8"/>
    <w:rsid w:val="003F739E"/>
    <w:rsid w:val="00403F85"/>
    <w:rsid w:val="00405E51"/>
    <w:rsid w:val="00406813"/>
    <w:rsid w:val="00407235"/>
    <w:rsid w:val="00411685"/>
    <w:rsid w:val="0041345A"/>
    <w:rsid w:val="00413481"/>
    <w:rsid w:val="00413D82"/>
    <w:rsid w:val="00413E9E"/>
    <w:rsid w:val="004164F8"/>
    <w:rsid w:val="0041651C"/>
    <w:rsid w:val="00416B78"/>
    <w:rsid w:val="00416CA1"/>
    <w:rsid w:val="004204D2"/>
    <w:rsid w:val="00421D83"/>
    <w:rsid w:val="0042215B"/>
    <w:rsid w:val="004226DB"/>
    <w:rsid w:val="004230E3"/>
    <w:rsid w:val="004237E4"/>
    <w:rsid w:val="00425120"/>
    <w:rsid w:val="004257CB"/>
    <w:rsid w:val="00425F36"/>
    <w:rsid w:val="00425FED"/>
    <w:rsid w:val="0042615C"/>
    <w:rsid w:val="00431921"/>
    <w:rsid w:val="0043200E"/>
    <w:rsid w:val="004325BE"/>
    <w:rsid w:val="00433112"/>
    <w:rsid w:val="00434851"/>
    <w:rsid w:val="00435154"/>
    <w:rsid w:val="0043631F"/>
    <w:rsid w:val="004369A3"/>
    <w:rsid w:val="00440115"/>
    <w:rsid w:val="00441035"/>
    <w:rsid w:val="004411BD"/>
    <w:rsid w:val="004417D2"/>
    <w:rsid w:val="00441A8C"/>
    <w:rsid w:val="00441AF2"/>
    <w:rsid w:val="004433B0"/>
    <w:rsid w:val="00444A5C"/>
    <w:rsid w:val="00444CAE"/>
    <w:rsid w:val="004469E8"/>
    <w:rsid w:val="00446D83"/>
    <w:rsid w:val="00447BE4"/>
    <w:rsid w:val="00450569"/>
    <w:rsid w:val="004534A3"/>
    <w:rsid w:val="00453D12"/>
    <w:rsid w:val="004559E5"/>
    <w:rsid w:val="00457029"/>
    <w:rsid w:val="00457845"/>
    <w:rsid w:val="0046023C"/>
    <w:rsid w:val="00460B01"/>
    <w:rsid w:val="00460FF6"/>
    <w:rsid w:val="00461664"/>
    <w:rsid w:val="00462C54"/>
    <w:rsid w:val="004632FA"/>
    <w:rsid w:val="00464288"/>
    <w:rsid w:val="00464442"/>
    <w:rsid w:val="004648A9"/>
    <w:rsid w:val="00465846"/>
    <w:rsid w:val="004660D7"/>
    <w:rsid w:val="004665DB"/>
    <w:rsid w:val="00471BAF"/>
    <w:rsid w:val="00473457"/>
    <w:rsid w:val="004738D2"/>
    <w:rsid w:val="004744B9"/>
    <w:rsid w:val="004749C0"/>
    <w:rsid w:val="00474C45"/>
    <w:rsid w:val="00475717"/>
    <w:rsid w:val="004767CC"/>
    <w:rsid w:val="00476CA8"/>
    <w:rsid w:val="00476DF6"/>
    <w:rsid w:val="0047716B"/>
    <w:rsid w:val="00477A7F"/>
    <w:rsid w:val="00477D12"/>
    <w:rsid w:val="004811BD"/>
    <w:rsid w:val="004817D3"/>
    <w:rsid w:val="004828BD"/>
    <w:rsid w:val="00483FD0"/>
    <w:rsid w:val="004861EB"/>
    <w:rsid w:val="004866E3"/>
    <w:rsid w:val="00487CD2"/>
    <w:rsid w:val="00490BEF"/>
    <w:rsid w:val="00490C5F"/>
    <w:rsid w:val="004918BF"/>
    <w:rsid w:val="00491932"/>
    <w:rsid w:val="00491E63"/>
    <w:rsid w:val="00493128"/>
    <w:rsid w:val="0049723F"/>
    <w:rsid w:val="00497528"/>
    <w:rsid w:val="004A06FA"/>
    <w:rsid w:val="004A3373"/>
    <w:rsid w:val="004A33DC"/>
    <w:rsid w:val="004A38E9"/>
    <w:rsid w:val="004A5447"/>
    <w:rsid w:val="004A5F3E"/>
    <w:rsid w:val="004A7CB0"/>
    <w:rsid w:val="004A7F72"/>
    <w:rsid w:val="004B0D4A"/>
    <w:rsid w:val="004B15BF"/>
    <w:rsid w:val="004B1A29"/>
    <w:rsid w:val="004B1A83"/>
    <w:rsid w:val="004B4B26"/>
    <w:rsid w:val="004B4FB4"/>
    <w:rsid w:val="004B7B4E"/>
    <w:rsid w:val="004B7E09"/>
    <w:rsid w:val="004C0380"/>
    <w:rsid w:val="004C06D8"/>
    <w:rsid w:val="004C07F9"/>
    <w:rsid w:val="004C1F07"/>
    <w:rsid w:val="004C4E56"/>
    <w:rsid w:val="004C687C"/>
    <w:rsid w:val="004D0458"/>
    <w:rsid w:val="004D0AB1"/>
    <w:rsid w:val="004D16EB"/>
    <w:rsid w:val="004D25B0"/>
    <w:rsid w:val="004D2B3F"/>
    <w:rsid w:val="004D3982"/>
    <w:rsid w:val="004D4F9C"/>
    <w:rsid w:val="004D765E"/>
    <w:rsid w:val="004E0B06"/>
    <w:rsid w:val="004E22A7"/>
    <w:rsid w:val="004E30F0"/>
    <w:rsid w:val="004E49B1"/>
    <w:rsid w:val="004E4D8A"/>
    <w:rsid w:val="004E5335"/>
    <w:rsid w:val="004E535A"/>
    <w:rsid w:val="004E5F77"/>
    <w:rsid w:val="004E63C8"/>
    <w:rsid w:val="004E649F"/>
    <w:rsid w:val="004E65C6"/>
    <w:rsid w:val="004E742C"/>
    <w:rsid w:val="004F0AC5"/>
    <w:rsid w:val="004F1D5E"/>
    <w:rsid w:val="004F2934"/>
    <w:rsid w:val="004F7B0F"/>
    <w:rsid w:val="004F7C4B"/>
    <w:rsid w:val="00500451"/>
    <w:rsid w:val="0050057E"/>
    <w:rsid w:val="005008D2"/>
    <w:rsid w:val="00500BD2"/>
    <w:rsid w:val="00501BE1"/>
    <w:rsid w:val="005032F1"/>
    <w:rsid w:val="00504F70"/>
    <w:rsid w:val="005055B7"/>
    <w:rsid w:val="005059A9"/>
    <w:rsid w:val="0050666B"/>
    <w:rsid w:val="00507139"/>
    <w:rsid w:val="00507483"/>
    <w:rsid w:val="00512DAE"/>
    <w:rsid w:val="0051397B"/>
    <w:rsid w:val="0051683D"/>
    <w:rsid w:val="005212FF"/>
    <w:rsid w:val="00522722"/>
    <w:rsid w:val="00522FE7"/>
    <w:rsid w:val="00524407"/>
    <w:rsid w:val="005256DA"/>
    <w:rsid w:val="00527A01"/>
    <w:rsid w:val="0053049A"/>
    <w:rsid w:val="00530770"/>
    <w:rsid w:val="005312CD"/>
    <w:rsid w:val="00532BB7"/>
    <w:rsid w:val="00534AA6"/>
    <w:rsid w:val="00537225"/>
    <w:rsid w:val="00537F60"/>
    <w:rsid w:val="0054051E"/>
    <w:rsid w:val="005407C7"/>
    <w:rsid w:val="00540BEC"/>
    <w:rsid w:val="00542B79"/>
    <w:rsid w:val="00542DC7"/>
    <w:rsid w:val="00542FDB"/>
    <w:rsid w:val="00543D36"/>
    <w:rsid w:val="00543DE8"/>
    <w:rsid w:val="0054497F"/>
    <w:rsid w:val="00544CE1"/>
    <w:rsid w:val="0054583D"/>
    <w:rsid w:val="005459B2"/>
    <w:rsid w:val="00545CF0"/>
    <w:rsid w:val="00546F31"/>
    <w:rsid w:val="00547046"/>
    <w:rsid w:val="00552581"/>
    <w:rsid w:val="00553D3A"/>
    <w:rsid w:val="00555E37"/>
    <w:rsid w:val="00556579"/>
    <w:rsid w:val="00557021"/>
    <w:rsid w:val="00557B5B"/>
    <w:rsid w:val="00557D54"/>
    <w:rsid w:val="0056055F"/>
    <w:rsid w:val="005606C3"/>
    <w:rsid w:val="00563162"/>
    <w:rsid w:val="0056347E"/>
    <w:rsid w:val="00565EA1"/>
    <w:rsid w:val="005660CF"/>
    <w:rsid w:val="00566263"/>
    <w:rsid w:val="00570080"/>
    <w:rsid w:val="005711D7"/>
    <w:rsid w:val="00571C5D"/>
    <w:rsid w:val="00572A57"/>
    <w:rsid w:val="00572DA0"/>
    <w:rsid w:val="00572F9C"/>
    <w:rsid w:val="00574D94"/>
    <w:rsid w:val="005763B2"/>
    <w:rsid w:val="005804D9"/>
    <w:rsid w:val="0058076A"/>
    <w:rsid w:val="00581F36"/>
    <w:rsid w:val="00582001"/>
    <w:rsid w:val="005838D1"/>
    <w:rsid w:val="00584F42"/>
    <w:rsid w:val="005859D1"/>
    <w:rsid w:val="00585D15"/>
    <w:rsid w:val="005866A3"/>
    <w:rsid w:val="0059183C"/>
    <w:rsid w:val="00593436"/>
    <w:rsid w:val="005940CF"/>
    <w:rsid w:val="005941FF"/>
    <w:rsid w:val="00594F78"/>
    <w:rsid w:val="00597A82"/>
    <w:rsid w:val="00597C3B"/>
    <w:rsid w:val="005A1A64"/>
    <w:rsid w:val="005A2A45"/>
    <w:rsid w:val="005A6505"/>
    <w:rsid w:val="005A670E"/>
    <w:rsid w:val="005A7405"/>
    <w:rsid w:val="005B04BD"/>
    <w:rsid w:val="005B064F"/>
    <w:rsid w:val="005B1B68"/>
    <w:rsid w:val="005B2117"/>
    <w:rsid w:val="005B3786"/>
    <w:rsid w:val="005B3DF5"/>
    <w:rsid w:val="005B43D0"/>
    <w:rsid w:val="005B6FE4"/>
    <w:rsid w:val="005B7A47"/>
    <w:rsid w:val="005C060E"/>
    <w:rsid w:val="005C0AD4"/>
    <w:rsid w:val="005C1C14"/>
    <w:rsid w:val="005C483F"/>
    <w:rsid w:val="005C5D3C"/>
    <w:rsid w:val="005C60F3"/>
    <w:rsid w:val="005C6F3F"/>
    <w:rsid w:val="005C7074"/>
    <w:rsid w:val="005D116C"/>
    <w:rsid w:val="005D15B7"/>
    <w:rsid w:val="005D324E"/>
    <w:rsid w:val="005D3D25"/>
    <w:rsid w:val="005D441C"/>
    <w:rsid w:val="005D5CA5"/>
    <w:rsid w:val="005D725E"/>
    <w:rsid w:val="005E3191"/>
    <w:rsid w:val="005E3524"/>
    <w:rsid w:val="005E3D5B"/>
    <w:rsid w:val="005E51E0"/>
    <w:rsid w:val="005E6605"/>
    <w:rsid w:val="005E6F62"/>
    <w:rsid w:val="005F1D4F"/>
    <w:rsid w:val="006008AD"/>
    <w:rsid w:val="00602CE8"/>
    <w:rsid w:val="0060354D"/>
    <w:rsid w:val="006053FE"/>
    <w:rsid w:val="00605AB7"/>
    <w:rsid w:val="0060654E"/>
    <w:rsid w:val="00611AA3"/>
    <w:rsid w:val="00612275"/>
    <w:rsid w:val="0061313F"/>
    <w:rsid w:val="00613586"/>
    <w:rsid w:val="006169AE"/>
    <w:rsid w:val="00617DEB"/>
    <w:rsid w:val="0062047B"/>
    <w:rsid w:val="00623037"/>
    <w:rsid w:val="0062519D"/>
    <w:rsid w:val="0063207F"/>
    <w:rsid w:val="00633427"/>
    <w:rsid w:val="00633D58"/>
    <w:rsid w:val="0063508F"/>
    <w:rsid w:val="00635F87"/>
    <w:rsid w:val="00642C96"/>
    <w:rsid w:val="00643EBB"/>
    <w:rsid w:val="006443F5"/>
    <w:rsid w:val="006443F6"/>
    <w:rsid w:val="00644551"/>
    <w:rsid w:val="00644F16"/>
    <w:rsid w:val="00645C08"/>
    <w:rsid w:val="00646277"/>
    <w:rsid w:val="00646316"/>
    <w:rsid w:val="0064704D"/>
    <w:rsid w:val="00650ADF"/>
    <w:rsid w:val="006526FF"/>
    <w:rsid w:val="00654C2B"/>
    <w:rsid w:val="00656785"/>
    <w:rsid w:val="006567F4"/>
    <w:rsid w:val="00656D98"/>
    <w:rsid w:val="0066097A"/>
    <w:rsid w:val="00660F04"/>
    <w:rsid w:val="00661200"/>
    <w:rsid w:val="00661572"/>
    <w:rsid w:val="0066176B"/>
    <w:rsid w:val="00661FD4"/>
    <w:rsid w:val="006633F0"/>
    <w:rsid w:val="00664234"/>
    <w:rsid w:val="00664433"/>
    <w:rsid w:val="0066598D"/>
    <w:rsid w:val="0066714A"/>
    <w:rsid w:val="00667EDB"/>
    <w:rsid w:val="006707CD"/>
    <w:rsid w:val="0067088C"/>
    <w:rsid w:val="006725C0"/>
    <w:rsid w:val="00672914"/>
    <w:rsid w:val="00672F43"/>
    <w:rsid w:val="006742BF"/>
    <w:rsid w:val="006742CF"/>
    <w:rsid w:val="00674FF5"/>
    <w:rsid w:val="006754A5"/>
    <w:rsid w:val="006764B9"/>
    <w:rsid w:val="006825F8"/>
    <w:rsid w:val="00682CF8"/>
    <w:rsid w:val="00682D18"/>
    <w:rsid w:val="00683096"/>
    <w:rsid w:val="00686B0B"/>
    <w:rsid w:val="00687915"/>
    <w:rsid w:val="00690A8C"/>
    <w:rsid w:val="006919B1"/>
    <w:rsid w:val="006938B5"/>
    <w:rsid w:val="006947D4"/>
    <w:rsid w:val="006952AE"/>
    <w:rsid w:val="0069603D"/>
    <w:rsid w:val="006969C3"/>
    <w:rsid w:val="0069702E"/>
    <w:rsid w:val="006A05C8"/>
    <w:rsid w:val="006A0BFE"/>
    <w:rsid w:val="006A2A33"/>
    <w:rsid w:val="006A2B84"/>
    <w:rsid w:val="006A2FBE"/>
    <w:rsid w:val="006A4AAF"/>
    <w:rsid w:val="006A4F50"/>
    <w:rsid w:val="006A534C"/>
    <w:rsid w:val="006A5754"/>
    <w:rsid w:val="006B07D7"/>
    <w:rsid w:val="006B0842"/>
    <w:rsid w:val="006B0DF7"/>
    <w:rsid w:val="006B0ED0"/>
    <w:rsid w:val="006B21EF"/>
    <w:rsid w:val="006B2CD3"/>
    <w:rsid w:val="006B5CC5"/>
    <w:rsid w:val="006B6FB2"/>
    <w:rsid w:val="006B7685"/>
    <w:rsid w:val="006B78D9"/>
    <w:rsid w:val="006B7C20"/>
    <w:rsid w:val="006C2011"/>
    <w:rsid w:val="006C3A79"/>
    <w:rsid w:val="006C3DC6"/>
    <w:rsid w:val="006C43DB"/>
    <w:rsid w:val="006C4741"/>
    <w:rsid w:val="006C5C20"/>
    <w:rsid w:val="006C71F3"/>
    <w:rsid w:val="006D210E"/>
    <w:rsid w:val="006D265D"/>
    <w:rsid w:val="006D2AB5"/>
    <w:rsid w:val="006D321A"/>
    <w:rsid w:val="006D369B"/>
    <w:rsid w:val="006D382D"/>
    <w:rsid w:val="006D4529"/>
    <w:rsid w:val="006D5F84"/>
    <w:rsid w:val="006E0220"/>
    <w:rsid w:val="006E0843"/>
    <w:rsid w:val="006E2E1C"/>
    <w:rsid w:val="006E38D8"/>
    <w:rsid w:val="006E5D6F"/>
    <w:rsid w:val="006E655B"/>
    <w:rsid w:val="006E6819"/>
    <w:rsid w:val="006F0FCA"/>
    <w:rsid w:val="006F1876"/>
    <w:rsid w:val="006F2BC9"/>
    <w:rsid w:val="006F337F"/>
    <w:rsid w:val="006F448F"/>
    <w:rsid w:val="006F46A4"/>
    <w:rsid w:val="006F5D20"/>
    <w:rsid w:val="006F60A5"/>
    <w:rsid w:val="006F6130"/>
    <w:rsid w:val="00700FFC"/>
    <w:rsid w:val="00702586"/>
    <w:rsid w:val="007031D3"/>
    <w:rsid w:val="007033D0"/>
    <w:rsid w:val="007036C7"/>
    <w:rsid w:val="0070439A"/>
    <w:rsid w:val="00705211"/>
    <w:rsid w:val="0070554B"/>
    <w:rsid w:val="00707AA5"/>
    <w:rsid w:val="00710C27"/>
    <w:rsid w:val="007122F9"/>
    <w:rsid w:val="0071308D"/>
    <w:rsid w:val="007133D6"/>
    <w:rsid w:val="00713F3A"/>
    <w:rsid w:val="00714E21"/>
    <w:rsid w:val="0071617D"/>
    <w:rsid w:val="00720BF6"/>
    <w:rsid w:val="0072241C"/>
    <w:rsid w:val="00723968"/>
    <w:rsid w:val="00725481"/>
    <w:rsid w:val="00725B8B"/>
    <w:rsid w:val="007263F4"/>
    <w:rsid w:val="007268B5"/>
    <w:rsid w:val="00730C47"/>
    <w:rsid w:val="00730FDD"/>
    <w:rsid w:val="00732403"/>
    <w:rsid w:val="00733068"/>
    <w:rsid w:val="00734D9B"/>
    <w:rsid w:val="00736211"/>
    <w:rsid w:val="007404E1"/>
    <w:rsid w:val="007412F2"/>
    <w:rsid w:val="007414D6"/>
    <w:rsid w:val="0074280E"/>
    <w:rsid w:val="0074282C"/>
    <w:rsid w:val="007428C5"/>
    <w:rsid w:val="007500EE"/>
    <w:rsid w:val="00750C22"/>
    <w:rsid w:val="0075217F"/>
    <w:rsid w:val="00753325"/>
    <w:rsid w:val="00753542"/>
    <w:rsid w:val="007538C5"/>
    <w:rsid w:val="00754008"/>
    <w:rsid w:val="0075792F"/>
    <w:rsid w:val="00761E21"/>
    <w:rsid w:val="00761F56"/>
    <w:rsid w:val="0076245C"/>
    <w:rsid w:val="00763375"/>
    <w:rsid w:val="00764885"/>
    <w:rsid w:val="0076677C"/>
    <w:rsid w:val="00767911"/>
    <w:rsid w:val="00770049"/>
    <w:rsid w:val="00770BA8"/>
    <w:rsid w:val="00771583"/>
    <w:rsid w:val="00771EAE"/>
    <w:rsid w:val="007725E7"/>
    <w:rsid w:val="00774400"/>
    <w:rsid w:val="007744EE"/>
    <w:rsid w:val="007750F8"/>
    <w:rsid w:val="00775298"/>
    <w:rsid w:val="00777FA3"/>
    <w:rsid w:val="00780071"/>
    <w:rsid w:val="00781527"/>
    <w:rsid w:val="00781F16"/>
    <w:rsid w:val="00782E10"/>
    <w:rsid w:val="007831B8"/>
    <w:rsid w:val="00784716"/>
    <w:rsid w:val="00787B0F"/>
    <w:rsid w:val="00792BBA"/>
    <w:rsid w:val="00793B14"/>
    <w:rsid w:val="0079612E"/>
    <w:rsid w:val="00796E63"/>
    <w:rsid w:val="0079725C"/>
    <w:rsid w:val="007976ED"/>
    <w:rsid w:val="007A0AB4"/>
    <w:rsid w:val="007A0CBA"/>
    <w:rsid w:val="007A2660"/>
    <w:rsid w:val="007A2A04"/>
    <w:rsid w:val="007A4E19"/>
    <w:rsid w:val="007A539F"/>
    <w:rsid w:val="007A6716"/>
    <w:rsid w:val="007B24EA"/>
    <w:rsid w:val="007B3258"/>
    <w:rsid w:val="007B38B4"/>
    <w:rsid w:val="007B38DD"/>
    <w:rsid w:val="007B3E7C"/>
    <w:rsid w:val="007B6DDF"/>
    <w:rsid w:val="007B7276"/>
    <w:rsid w:val="007C1B04"/>
    <w:rsid w:val="007C1BAC"/>
    <w:rsid w:val="007C262C"/>
    <w:rsid w:val="007C4AAC"/>
    <w:rsid w:val="007C5CBA"/>
    <w:rsid w:val="007C6DA2"/>
    <w:rsid w:val="007C7AE6"/>
    <w:rsid w:val="007D1589"/>
    <w:rsid w:val="007D358F"/>
    <w:rsid w:val="007D3C62"/>
    <w:rsid w:val="007D4884"/>
    <w:rsid w:val="007D5F92"/>
    <w:rsid w:val="007E0D83"/>
    <w:rsid w:val="007E2B21"/>
    <w:rsid w:val="007E2DED"/>
    <w:rsid w:val="007E30C8"/>
    <w:rsid w:val="007E3145"/>
    <w:rsid w:val="007E51AE"/>
    <w:rsid w:val="007E59F6"/>
    <w:rsid w:val="007E6822"/>
    <w:rsid w:val="007F00F1"/>
    <w:rsid w:val="007F2B1C"/>
    <w:rsid w:val="007F3474"/>
    <w:rsid w:val="007F38DF"/>
    <w:rsid w:val="007F396A"/>
    <w:rsid w:val="007F3AFD"/>
    <w:rsid w:val="007F4E49"/>
    <w:rsid w:val="007F528E"/>
    <w:rsid w:val="007F5901"/>
    <w:rsid w:val="007F7BDE"/>
    <w:rsid w:val="007F7CCC"/>
    <w:rsid w:val="0080015A"/>
    <w:rsid w:val="00800499"/>
    <w:rsid w:val="00801888"/>
    <w:rsid w:val="00801C0C"/>
    <w:rsid w:val="0080256D"/>
    <w:rsid w:val="008038C6"/>
    <w:rsid w:val="008040FF"/>
    <w:rsid w:val="008043CA"/>
    <w:rsid w:val="00807136"/>
    <w:rsid w:val="0080787D"/>
    <w:rsid w:val="00807DC3"/>
    <w:rsid w:val="00810CC3"/>
    <w:rsid w:val="00810DAF"/>
    <w:rsid w:val="00810F79"/>
    <w:rsid w:val="008112EB"/>
    <w:rsid w:val="00811A58"/>
    <w:rsid w:val="00811CF0"/>
    <w:rsid w:val="00812B37"/>
    <w:rsid w:val="00813C0D"/>
    <w:rsid w:val="00813E4E"/>
    <w:rsid w:val="008152F4"/>
    <w:rsid w:val="00816155"/>
    <w:rsid w:val="00820B5D"/>
    <w:rsid w:val="00820CD8"/>
    <w:rsid w:val="00820E90"/>
    <w:rsid w:val="00820FE9"/>
    <w:rsid w:val="0082236A"/>
    <w:rsid w:val="0082447F"/>
    <w:rsid w:val="008244A1"/>
    <w:rsid w:val="00824632"/>
    <w:rsid w:val="00833A46"/>
    <w:rsid w:val="0083432C"/>
    <w:rsid w:val="008357D6"/>
    <w:rsid w:val="00835E0F"/>
    <w:rsid w:val="00835E2B"/>
    <w:rsid w:val="00837839"/>
    <w:rsid w:val="00840D3E"/>
    <w:rsid w:val="0084114D"/>
    <w:rsid w:val="00843365"/>
    <w:rsid w:val="00843986"/>
    <w:rsid w:val="008456B9"/>
    <w:rsid w:val="00845D42"/>
    <w:rsid w:val="00846A83"/>
    <w:rsid w:val="00846B68"/>
    <w:rsid w:val="00847CC6"/>
    <w:rsid w:val="008502F9"/>
    <w:rsid w:val="0085283D"/>
    <w:rsid w:val="00862B46"/>
    <w:rsid w:val="00862D77"/>
    <w:rsid w:val="008652BF"/>
    <w:rsid w:val="00865EA8"/>
    <w:rsid w:val="00867234"/>
    <w:rsid w:val="00872E47"/>
    <w:rsid w:val="0087348D"/>
    <w:rsid w:val="008749F7"/>
    <w:rsid w:val="00875B8F"/>
    <w:rsid w:val="00876D09"/>
    <w:rsid w:val="00877137"/>
    <w:rsid w:val="0087748F"/>
    <w:rsid w:val="00880CC3"/>
    <w:rsid w:val="008813FE"/>
    <w:rsid w:val="00883A03"/>
    <w:rsid w:val="00884B61"/>
    <w:rsid w:val="00886AD7"/>
    <w:rsid w:val="00894E11"/>
    <w:rsid w:val="0089534E"/>
    <w:rsid w:val="0089688D"/>
    <w:rsid w:val="008A0793"/>
    <w:rsid w:val="008A0FBB"/>
    <w:rsid w:val="008A30B9"/>
    <w:rsid w:val="008A440F"/>
    <w:rsid w:val="008A52AD"/>
    <w:rsid w:val="008A5939"/>
    <w:rsid w:val="008A5D33"/>
    <w:rsid w:val="008A7434"/>
    <w:rsid w:val="008B2602"/>
    <w:rsid w:val="008B29A7"/>
    <w:rsid w:val="008B2C5E"/>
    <w:rsid w:val="008B33BD"/>
    <w:rsid w:val="008B397F"/>
    <w:rsid w:val="008B3D41"/>
    <w:rsid w:val="008C164D"/>
    <w:rsid w:val="008C1AF3"/>
    <w:rsid w:val="008C2EEE"/>
    <w:rsid w:val="008C3A22"/>
    <w:rsid w:val="008C5990"/>
    <w:rsid w:val="008D1027"/>
    <w:rsid w:val="008D1149"/>
    <w:rsid w:val="008D2013"/>
    <w:rsid w:val="008D43E6"/>
    <w:rsid w:val="008D44A5"/>
    <w:rsid w:val="008D5B2B"/>
    <w:rsid w:val="008D79F9"/>
    <w:rsid w:val="008E225C"/>
    <w:rsid w:val="008E6847"/>
    <w:rsid w:val="008E7C30"/>
    <w:rsid w:val="008F1421"/>
    <w:rsid w:val="008F32BD"/>
    <w:rsid w:val="008F3962"/>
    <w:rsid w:val="008F4B94"/>
    <w:rsid w:val="008F4CCE"/>
    <w:rsid w:val="008F579D"/>
    <w:rsid w:val="008F67A3"/>
    <w:rsid w:val="008F75CD"/>
    <w:rsid w:val="0090380C"/>
    <w:rsid w:val="00903F46"/>
    <w:rsid w:val="00904834"/>
    <w:rsid w:val="009063AF"/>
    <w:rsid w:val="00907EC3"/>
    <w:rsid w:val="00910D00"/>
    <w:rsid w:val="00910F59"/>
    <w:rsid w:val="00913914"/>
    <w:rsid w:val="00913B02"/>
    <w:rsid w:val="00914C35"/>
    <w:rsid w:val="009170B4"/>
    <w:rsid w:val="009218D4"/>
    <w:rsid w:val="0092198A"/>
    <w:rsid w:val="00922A32"/>
    <w:rsid w:val="00924550"/>
    <w:rsid w:val="009254C0"/>
    <w:rsid w:val="00926CD2"/>
    <w:rsid w:val="00930245"/>
    <w:rsid w:val="009345D6"/>
    <w:rsid w:val="0094028B"/>
    <w:rsid w:val="00940CB1"/>
    <w:rsid w:val="00941B77"/>
    <w:rsid w:val="009432C7"/>
    <w:rsid w:val="00943E31"/>
    <w:rsid w:val="009442B0"/>
    <w:rsid w:val="009473B7"/>
    <w:rsid w:val="0095052E"/>
    <w:rsid w:val="009512D3"/>
    <w:rsid w:val="00951323"/>
    <w:rsid w:val="00952B30"/>
    <w:rsid w:val="0095461E"/>
    <w:rsid w:val="009562FC"/>
    <w:rsid w:val="00956DC8"/>
    <w:rsid w:val="00957620"/>
    <w:rsid w:val="00957802"/>
    <w:rsid w:val="00960997"/>
    <w:rsid w:val="009629BB"/>
    <w:rsid w:val="00964A01"/>
    <w:rsid w:val="00964E04"/>
    <w:rsid w:val="00964E95"/>
    <w:rsid w:val="00966003"/>
    <w:rsid w:val="00966691"/>
    <w:rsid w:val="009672FB"/>
    <w:rsid w:val="009703A6"/>
    <w:rsid w:val="00970D47"/>
    <w:rsid w:val="009714E9"/>
    <w:rsid w:val="009716B3"/>
    <w:rsid w:val="00972062"/>
    <w:rsid w:val="009730A9"/>
    <w:rsid w:val="00975895"/>
    <w:rsid w:val="00976F93"/>
    <w:rsid w:val="00977015"/>
    <w:rsid w:val="009815A2"/>
    <w:rsid w:val="00982FD2"/>
    <w:rsid w:val="00983BDE"/>
    <w:rsid w:val="009840CC"/>
    <w:rsid w:val="00984B30"/>
    <w:rsid w:val="009867A9"/>
    <w:rsid w:val="00990ED5"/>
    <w:rsid w:val="009916AF"/>
    <w:rsid w:val="00991BF0"/>
    <w:rsid w:val="00992E17"/>
    <w:rsid w:val="0099648E"/>
    <w:rsid w:val="00996D72"/>
    <w:rsid w:val="009A070C"/>
    <w:rsid w:val="009A0FDE"/>
    <w:rsid w:val="009A45C1"/>
    <w:rsid w:val="009A4720"/>
    <w:rsid w:val="009A6B7C"/>
    <w:rsid w:val="009A6E94"/>
    <w:rsid w:val="009B30ED"/>
    <w:rsid w:val="009B43D7"/>
    <w:rsid w:val="009B449D"/>
    <w:rsid w:val="009B5053"/>
    <w:rsid w:val="009B7D28"/>
    <w:rsid w:val="009C2460"/>
    <w:rsid w:val="009C46F9"/>
    <w:rsid w:val="009D0544"/>
    <w:rsid w:val="009D0718"/>
    <w:rsid w:val="009D0DCB"/>
    <w:rsid w:val="009D1053"/>
    <w:rsid w:val="009D1E45"/>
    <w:rsid w:val="009D2F18"/>
    <w:rsid w:val="009D2FDA"/>
    <w:rsid w:val="009D4B1A"/>
    <w:rsid w:val="009D5793"/>
    <w:rsid w:val="009D69A5"/>
    <w:rsid w:val="009E038D"/>
    <w:rsid w:val="009E3922"/>
    <w:rsid w:val="009E5F26"/>
    <w:rsid w:val="009E6351"/>
    <w:rsid w:val="009E77FA"/>
    <w:rsid w:val="009E7B89"/>
    <w:rsid w:val="009F0482"/>
    <w:rsid w:val="009F1449"/>
    <w:rsid w:val="009F17F5"/>
    <w:rsid w:val="009F1874"/>
    <w:rsid w:val="009F1D0A"/>
    <w:rsid w:val="009F5804"/>
    <w:rsid w:val="009F5FFB"/>
    <w:rsid w:val="009F7BF0"/>
    <w:rsid w:val="00A00A89"/>
    <w:rsid w:val="00A037B8"/>
    <w:rsid w:val="00A04959"/>
    <w:rsid w:val="00A070AE"/>
    <w:rsid w:val="00A07921"/>
    <w:rsid w:val="00A07B74"/>
    <w:rsid w:val="00A07E7F"/>
    <w:rsid w:val="00A10CB5"/>
    <w:rsid w:val="00A147E6"/>
    <w:rsid w:val="00A168E7"/>
    <w:rsid w:val="00A17CC1"/>
    <w:rsid w:val="00A201CB"/>
    <w:rsid w:val="00A202C0"/>
    <w:rsid w:val="00A23C82"/>
    <w:rsid w:val="00A23D11"/>
    <w:rsid w:val="00A31612"/>
    <w:rsid w:val="00A32E8C"/>
    <w:rsid w:val="00A341B6"/>
    <w:rsid w:val="00A3563E"/>
    <w:rsid w:val="00A37FF2"/>
    <w:rsid w:val="00A40E49"/>
    <w:rsid w:val="00A40F5D"/>
    <w:rsid w:val="00A416FC"/>
    <w:rsid w:val="00A44CF9"/>
    <w:rsid w:val="00A4514E"/>
    <w:rsid w:val="00A465D4"/>
    <w:rsid w:val="00A50EF9"/>
    <w:rsid w:val="00A511BB"/>
    <w:rsid w:val="00A51A55"/>
    <w:rsid w:val="00A520AF"/>
    <w:rsid w:val="00A546DA"/>
    <w:rsid w:val="00A5645B"/>
    <w:rsid w:val="00A57B8B"/>
    <w:rsid w:val="00A64653"/>
    <w:rsid w:val="00A673CB"/>
    <w:rsid w:val="00A67701"/>
    <w:rsid w:val="00A70301"/>
    <w:rsid w:val="00A71482"/>
    <w:rsid w:val="00A7711F"/>
    <w:rsid w:val="00A77830"/>
    <w:rsid w:val="00A81F1D"/>
    <w:rsid w:val="00A82661"/>
    <w:rsid w:val="00A82FEE"/>
    <w:rsid w:val="00A84DA2"/>
    <w:rsid w:val="00A84F75"/>
    <w:rsid w:val="00A85FFA"/>
    <w:rsid w:val="00A86D5E"/>
    <w:rsid w:val="00A87129"/>
    <w:rsid w:val="00A9035F"/>
    <w:rsid w:val="00A9384C"/>
    <w:rsid w:val="00A9406D"/>
    <w:rsid w:val="00A94822"/>
    <w:rsid w:val="00A95814"/>
    <w:rsid w:val="00AA38F1"/>
    <w:rsid w:val="00AA4FDB"/>
    <w:rsid w:val="00AA56C5"/>
    <w:rsid w:val="00AA595F"/>
    <w:rsid w:val="00AA65AB"/>
    <w:rsid w:val="00AA7671"/>
    <w:rsid w:val="00AA799D"/>
    <w:rsid w:val="00AA7F68"/>
    <w:rsid w:val="00AB0A2D"/>
    <w:rsid w:val="00AB1091"/>
    <w:rsid w:val="00AB1490"/>
    <w:rsid w:val="00AB1D4E"/>
    <w:rsid w:val="00AB3667"/>
    <w:rsid w:val="00AB3EE5"/>
    <w:rsid w:val="00AB4549"/>
    <w:rsid w:val="00AB61E7"/>
    <w:rsid w:val="00AB7A34"/>
    <w:rsid w:val="00AB7F07"/>
    <w:rsid w:val="00AC2275"/>
    <w:rsid w:val="00AC4887"/>
    <w:rsid w:val="00AC4AB6"/>
    <w:rsid w:val="00AC5E06"/>
    <w:rsid w:val="00AC6D29"/>
    <w:rsid w:val="00AC6EBE"/>
    <w:rsid w:val="00AD129B"/>
    <w:rsid w:val="00AD22F4"/>
    <w:rsid w:val="00AD238C"/>
    <w:rsid w:val="00AD3680"/>
    <w:rsid w:val="00AD37B8"/>
    <w:rsid w:val="00AD56AF"/>
    <w:rsid w:val="00AD5C21"/>
    <w:rsid w:val="00AD770E"/>
    <w:rsid w:val="00AE0DAD"/>
    <w:rsid w:val="00AE241A"/>
    <w:rsid w:val="00AE24C1"/>
    <w:rsid w:val="00AE2577"/>
    <w:rsid w:val="00AE274B"/>
    <w:rsid w:val="00AE3050"/>
    <w:rsid w:val="00AE5D74"/>
    <w:rsid w:val="00AE65D9"/>
    <w:rsid w:val="00AE7BB9"/>
    <w:rsid w:val="00AE7C8C"/>
    <w:rsid w:val="00AE7FF2"/>
    <w:rsid w:val="00AF057F"/>
    <w:rsid w:val="00AF0C11"/>
    <w:rsid w:val="00AF18D9"/>
    <w:rsid w:val="00AF20EB"/>
    <w:rsid w:val="00AF22F0"/>
    <w:rsid w:val="00AF6F92"/>
    <w:rsid w:val="00AF7720"/>
    <w:rsid w:val="00AF79CB"/>
    <w:rsid w:val="00AF7F7D"/>
    <w:rsid w:val="00B0023D"/>
    <w:rsid w:val="00B002B7"/>
    <w:rsid w:val="00B01CB1"/>
    <w:rsid w:val="00B03CC9"/>
    <w:rsid w:val="00B04270"/>
    <w:rsid w:val="00B07FF8"/>
    <w:rsid w:val="00B1056D"/>
    <w:rsid w:val="00B10FA0"/>
    <w:rsid w:val="00B11FA1"/>
    <w:rsid w:val="00B13BD3"/>
    <w:rsid w:val="00B151AE"/>
    <w:rsid w:val="00B15A39"/>
    <w:rsid w:val="00B16651"/>
    <w:rsid w:val="00B1676B"/>
    <w:rsid w:val="00B16ACF"/>
    <w:rsid w:val="00B20DF2"/>
    <w:rsid w:val="00B21A61"/>
    <w:rsid w:val="00B22E67"/>
    <w:rsid w:val="00B23FE2"/>
    <w:rsid w:val="00B2492A"/>
    <w:rsid w:val="00B24C4A"/>
    <w:rsid w:val="00B2563D"/>
    <w:rsid w:val="00B27191"/>
    <w:rsid w:val="00B27A11"/>
    <w:rsid w:val="00B30767"/>
    <w:rsid w:val="00B315C3"/>
    <w:rsid w:val="00B31F4B"/>
    <w:rsid w:val="00B320EE"/>
    <w:rsid w:val="00B35B3B"/>
    <w:rsid w:val="00B36700"/>
    <w:rsid w:val="00B374D9"/>
    <w:rsid w:val="00B40B25"/>
    <w:rsid w:val="00B413E3"/>
    <w:rsid w:val="00B42039"/>
    <w:rsid w:val="00B427C0"/>
    <w:rsid w:val="00B42841"/>
    <w:rsid w:val="00B42DAD"/>
    <w:rsid w:val="00B4300F"/>
    <w:rsid w:val="00B43DBD"/>
    <w:rsid w:val="00B44BC4"/>
    <w:rsid w:val="00B52F53"/>
    <w:rsid w:val="00B53273"/>
    <w:rsid w:val="00B53D61"/>
    <w:rsid w:val="00B5611A"/>
    <w:rsid w:val="00B56636"/>
    <w:rsid w:val="00B56853"/>
    <w:rsid w:val="00B56979"/>
    <w:rsid w:val="00B56A0C"/>
    <w:rsid w:val="00B57053"/>
    <w:rsid w:val="00B601F7"/>
    <w:rsid w:val="00B6040C"/>
    <w:rsid w:val="00B61E14"/>
    <w:rsid w:val="00B61F1A"/>
    <w:rsid w:val="00B62C5C"/>
    <w:rsid w:val="00B64190"/>
    <w:rsid w:val="00B65FE3"/>
    <w:rsid w:val="00B72F37"/>
    <w:rsid w:val="00B73B98"/>
    <w:rsid w:val="00B74199"/>
    <w:rsid w:val="00B761EA"/>
    <w:rsid w:val="00B77839"/>
    <w:rsid w:val="00B83B1D"/>
    <w:rsid w:val="00B83DAF"/>
    <w:rsid w:val="00B85585"/>
    <w:rsid w:val="00B85A1D"/>
    <w:rsid w:val="00B86D0C"/>
    <w:rsid w:val="00B872D4"/>
    <w:rsid w:val="00B90C7A"/>
    <w:rsid w:val="00B91A5C"/>
    <w:rsid w:val="00B970EF"/>
    <w:rsid w:val="00BA207D"/>
    <w:rsid w:val="00BA294D"/>
    <w:rsid w:val="00BA5336"/>
    <w:rsid w:val="00BB20B9"/>
    <w:rsid w:val="00BC07EB"/>
    <w:rsid w:val="00BC40C7"/>
    <w:rsid w:val="00BC494F"/>
    <w:rsid w:val="00BC7405"/>
    <w:rsid w:val="00BD10FB"/>
    <w:rsid w:val="00BD3001"/>
    <w:rsid w:val="00BD5ABC"/>
    <w:rsid w:val="00BD74F8"/>
    <w:rsid w:val="00BE0A9D"/>
    <w:rsid w:val="00BE1DB0"/>
    <w:rsid w:val="00BE2459"/>
    <w:rsid w:val="00BE372F"/>
    <w:rsid w:val="00BE3F8A"/>
    <w:rsid w:val="00BE419A"/>
    <w:rsid w:val="00BE470B"/>
    <w:rsid w:val="00BE4BF3"/>
    <w:rsid w:val="00BE5319"/>
    <w:rsid w:val="00BE547E"/>
    <w:rsid w:val="00BE5A87"/>
    <w:rsid w:val="00BE6342"/>
    <w:rsid w:val="00BE6F4C"/>
    <w:rsid w:val="00BE7353"/>
    <w:rsid w:val="00BE73EB"/>
    <w:rsid w:val="00BF3882"/>
    <w:rsid w:val="00BF5045"/>
    <w:rsid w:val="00BF6316"/>
    <w:rsid w:val="00C002D0"/>
    <w:rsid w:val="00C007F0"/>
    <w:rsid w:val="00C008C2"/>
    <w:rsid w:val="00C00D7A"/>
    <w:rsid w:val="00C07AEA"/>
    <w:rsid w:val="00C11B0F"/>
    <w:rsid w:val="00C13329"/>
    <w:rsid w:val="00C13FCC"/>
    <w:rsid w:val="00C15202"/>
    <w:rsid w:val="00C1614D"/>
    <w:rsid w:val="00C21684"/>
    <w:rsid w:val="00C2382C"/>
    <w:rsid w:val="00C257D7"/>
    <w:rsid w:val="00C25875"/>
    <w:rsid w:val="00C25BAD"/>
    <w:rsid w:val="00C26D19"/>
    <w:rsid w:val="00C30F0B"/>
    <w:rsid w:val="00C32327"/>
    <w:rsid w:val="00C34CB5"/>
    <w:rsid w:val="00C363A2"/>
    <w:rsid w:val="00C36B1A"/>
    <w:rsid w:val="00C371CC"/>
    <w:rsid w:val="00C40764"/>
    <w:rsid w:val="00C41E5B"/>
    <w:rsid w:val="00C44393"/>
    <w:rsid w:val="00C454BC"/>
    <w:rsid w:val="00C45719"/>
    <w:rsid w:val="00C457FF"/>
    <w:rsid w:val="00C469BE"/>
    <w:rsid w:val="00C47530"/>
    <w:rsid w:val="00C50D08"/>
    <w:rsid w:val="00C50EE4"/>
    <w:rsid w:val="00C52178"/>
    <w:rsid w:val="00C5301D"/>
    <w:rsid w:val="00C563F1"/>
    <w:rsid w:val="00C57A06"/>
    <w:rsid w:val="00C60E14"/>
    <w:rsid w:val="00C622BD"/>
    <w:rsid w:val="00C624A4"/>
    <w:rsid w:val="00C62A98"/>
    <w:rsid w:val="00C6314B"/>
    <w:rsid w:val="00C638DB"/>
    <w:rsid w:val="00C64129"/>
    <w:rsid w:val="00C67131"/>
    <w:rsid w:val="00C67D69"/>
    <w:rsid w:val="00C712C0"/>
    <w:rsid w:val="00C73A6C"/>
    <w:rsid w:val="00C74B85"/>
    <w:rsid w:val="00C75C02"/>
    <w:rsid w:val="00C76409"/>
    <w:rsid w:val="00C76646"/>
    <w:rsid w:val="00C82EAB"/>
    <w:rsid w:val="00C834C4"/>
    <w:rsid w:val="00C841A9"/>
    <w:rsid w:val="00C847E2"/>
    <w:rsid w:val="00C85949"/>
    <w:rsid w:val="00C8708D"/>
    <w:rsid w:val="00C90A09"/>
    <w:rsid w:val="00C92797"/>
    <w:rsid w:val="00C9446A"/>
    <w:rsid w:val="00C9479A"/>
    <w:rsid w:val="00C94FE3"/>
    <w:rsid w:val="00C95FFF"/>
    <w:rsid w:val="00C96095"/>
    <w:rsid w:val="00C96511"/>
    <w:rsid w:val="00CA1139"/>
    <w:rsid w:val="00CA1B6F"/>
    <w:rsid w:val="00CA4779"/>
    <w:rsid w:val="00CA48BB"/>
    <w:rsid w:val="00CA51AB"/>
    <w:rsid w:val="00CB1750"/>
    <w:rsid w:val="00CB1BCD"/>
    <w:rsid w:val="00CB3188"/>
    <w:rsid w:val="00CB3667"/>
    <w:rsid w:val="00CB4D45"/>
    <w:rsid w:val="00CC1F0E"/>
    <w:rsid w:val="00CC24E1"/>
    <w:rsid w:val="00CC2BBC"/>
    <w:rsid w:val="00CC38DC"/>
    <w:rsid w:val="00CC481E"/>
    <w:rsid w:val="00CC59B5"/>
    <w:rsid w:val="00CC61A5"/>
    <w:rsid w:val="00CC6C6B"/>
    <w:rsid w:val="00CC795A"/>
    <w:rsid w:val="00CD1284"/>
    <w:rsid w:val="00CD1F53"/>
    <w:rsid w:val="00CD316E"/>
    <w:rsid w:val="00CD370A"/>
    <w:rsid w:val="00CD3BB0"/>
    <w:rsid w:val="00CD7219"/>
    <w:rsid w:val="00CD74EB"/>
    <w:rsid w:val="00CE2DD8"/>
    <w:rsid w:val="00CE427C"/>
    <w:rsid w:val="00CF002B"/>
    <w:rsid w:val="00CF2217"/>
    <w:rsid w:val="00CF36DB"/>
    <w:rsid w:val="00CF38FA"/>
    <w:rsid w:val="00CF3DA6"/>
    <w:rsid w:val="00CF43D9"/>
    <w:rsid w:val="00CF500D"/>
    <w:rsid w:val="00CF692B"/>
    <w:rsid w:val="00CF7C20"/>
    <w:rsid w:val="00D00F05"/>
    <w:rsid w:val="00D021D0"/>
    <w:rsid w:val="00D022F1"/>
    <w:rsid w:val="00D0239C"/>
    <w:rsid w:val="00D0246D"/>
    <w:rsid w:val="00D02BF8"/>
    <w:rsid w:val="00D03CD0"/>
    <w:rsid w:val="00D0518F"/>
    <w:rsid w:val="00D057DF"/>
    <w:rsid w:val="00D100E1"/>
    <w:rsid w:val="00D13297"/>
    <w:rsid w:val="00D13CCD"/>
    <w:rsid w:val="00D2005D"/>
    <w:rsid w:val="00D213FC"/>
    <w:rsid w:val="00D25B54"/>
    <w:rsid w:val="00D264F2"/>
    <w:rsid w:val="00D26A21"/>
    <w:rsid w:val="00D27386"/>
    <w:rsid w:val="00D277DC"/>
    <w:rsid w:val="00D27950"/>
    <w:rsid w:val="00D302D2"/>
    <w:rsid w:val="00D30503"/>
    <w:rsid w:val="00D308E1"/>
    <w:rsid w:val="00D30C7B"/>
    <w:rsid w:val="00D30CF8"/>
    <w:rsid w:val="00D31AB8"/>
    <w:rsid w:val="00D32934"/>
    <w:rsid w:val="00D32DF7"/>
    <w:rsid w:val="00D32F2F"/>
    <w:rsid w:val="00D32FF0"/>
    <w:rsid w:val="00D340BD"/>
    <w:rsid w:val="00D371DE"/>
    <w:rsid w:val="00D37B77"/>
    <w:rsid w:val="00D40493"/>
    <w:rsid w:val="00D41FA6"/>
    <w:rsid w:val="00D4422D"/>
    <w:rsid w:val="00D44795"/>
    <w:rsid w:val="00D46F87"/>
    <w:rsid w:val="00D508CC"/>
    <w:rsid w:val="00D5570C"/>
    <w:rsid w:val="00D5798A"/>
    <w:rsid w:val="00D57F92"/>
    <w:rsid w:val="00D60337"/>
    <w:rsid w:val="00D6191B"/>
    <w:rsid w:val="00D61DC1"/>
    <w:rsid w:val="00D62D8C"/>
    <w:rsid w:val="00D6646C"/>
    <w:rsid w:val="00D66871"/>
    <w:rsid w:val="00D66B77"/>
    <w:rsid w:val="00D705F9"/>
    <w:rsid w:val="00D708B3"/>
    <w:rsid w:val="00D71836"/>
    <w:rsid w:val="00D72654"/>
    <w:rsid w:val="00D73C14"/>
    <w:rsid w:val="00D7533C"/>
    <w:rsid w:val="00D778ED"/>
    <w:rsid w:val="00D804EE"/>
    <w:rsid w:val="00D83102"/>
    <w:rsid w:val="00D8396E"/>
    <w:rsid w:val="00D83ACF"/>
    <w:rsid w:val="00D843C1"/>
    <w:rsid w:val="00D8707A"/>
    <w:rsid w:val="00D90631"/>
    <w:rsid w:val="00D9163F"/>
    <w:rsid w:val="00D9277C"/>
    <w:rsid w:val="00D92948"/>
    <w:rsid w:val="00D938BE"/>
    <w:rsid w:val="00D94353"/>
    <w:rsid w:val="00D9532C"/>
    <w:rsid w:val="00D96E66"/>
    <w:rsid w:val="00DA26D3"/>
    <w:rsid w:val="00DA396E"/>
    <w:rsid w:val="00DA5F5A"/>
    <w:rsid w:val="00DA60EC"/>
    <w:rsid w:val="00DA6597"/>
    <w:rsid w:val="00DA6F7E"/>
    <w:rsid w:val="00DB0892"/>
    <w:rsid w:val="00DB2E58"/>
    <w:rsid w:val="00DB3D1D"/>
    <w:rsid w:val="00DB4492"/>
    <w:rsid w:val="00DB612F"/>
    <w:rsid w:val="00DB68A1"/>
    <w:rsid w:val="00DB76B2"/>
    <w:rsid w:val="00DC18E6"/>
    <w:rsid w:val="00DC4721"/>
    <w:rsid w:val="00DD229E"/>
    <w:rsid w:val="00DD2A8B"/>
    <w:rsid w:val="00DD4371"/>
    <w:rsid w:val="00DD74AE"/>
    <w:rsid w:val="00DE001B"/>
    <w:rsid w:val="00DE17F7"/>
    <w:rsid w:val="00DE1D5E"/>
    <w:rsid w:val="00DE31D1"/>
    <w:rsid w:val="00DE4181"/>
    <w:rsid w:val="00DE5309"/>
    <w:rsid w:val="00DE5AFA"/>
    <w:rsid w:val="00DE5C91"/>
    <w:rsid w:val="00DE5FFA"/>
    <w:rsid w:val="00DE603D"/>
    <w:rsid w:val="00DE69B4"/>
    <w:rsid w:val="00DF322B"/>
    <w:rsid w:val="00DF42A6"/>
    <w:rsid w:val="00DF4D26"/>
    <w:rsid w:val="00DF5592"/>
    <w:rsid w:val="00DF6E0E"/>
    <w:rsid w:val="00DF7205"/>
    <w:rsid w:val="00DF72D2"/>
    <w:rsid w:val="00DF7760"/>
    <w:rsid w:val="00E0395B"/>
    <w:rsid w:val="00E051EA"/>
    <w:rsid w:val="00E054B7"/>
    <w:rsid w:val="00E056F9"/>
    <w:rsid w:val="00E058D8"/>
    <w:rsid w:val="00E06994"/>
    <w:rsid w:val="00E0799E"/>
    <w:rsid w:val="00E10D70"/>
    <w:rsid w:val="00E10FEF"/>
    <w:rsid w:val="00E11441"/>
    <w:rsid w:val="00E11DA4"/>
    <w:rsid w:val="00E12E2D"/>
    <w:rsid w:val="00E14ED4"/>
    <w:rsid w:val="00E15BAE"/>
    <w:rsid w:val="00E200F8"/>
    <w:rsid w:val="00E21401"/>
    <w:rsid w:val="00E21ACC"/>
    <w:rsid w:val="00E21EE1"/>
    <w:rsid w:val="00E229D4"/>
    <w:rsid w:val="00E25535"/>
    <w:rsid w:val="00E270C7"/>
    <w:rsid w:val="00E277DB"/>
    <w:rsid w:val="00E30F09"/>
    <w:rsid w:val="00E31ED9"/>
    <w:rsid w:val="00E321BD"/>
    <w:rsid w:val="00E32684"/>
    <w:rsid w:val="00E32B71"/>
    <w:rsid w:val="00E33669"/>
    <w:rsid w:val="00E34649"/>
    <w:rsid w:val="00E34D3B"/>
    <w:rsid w:val="00E35BB6"/>
    <w:rsid w:val="00E35D6E"/>
    <w:rsid w:val="00E36466"/>
    <w:rsid w:val="00E37BF0"/>
    <w:rsid w:val="00E40370"/>
    <w:rsid w:val="00E41253"/>
    <w:rsid w:val="00E41FED"/>
    <w:rsid w:val="00E424DA"/>
    <w:rsid w:val="00E47063"/>
    <w:rsid w:val="00E471C7"/>
    <w:rsid w:val="00E51A4A"/>
    <w:rsid w:val="00E52F0E"/>
    <w:rsid w:val="00E53A33"/>
    <w:rsid w:val="00E56971"/>
    <w:rsid w:val="00E571AB"/>
    <w:rsid w:val="00E6009D"/>
    <w:rsid w:val="00E60F7F"/>
    <w:rsid w:val="00E61335"/>
    <w:rsid w:val="00E61A7C"/>
    <w:rsid w:val="00E65F41"/>
    <w:rsid w:val="00E673DE"/>
    <w:rsid w:val="00E709ED"/>
    <w:rsid w:val="00E717D4"/>
    <w:rsid w:val="00E71B1B"/>
    <w:rsid w:val="00E72694"/>
    <w:rsid w:val="00E736D7"/>
    <w:rsid w:val="00E73B26"/>
    <w:rsid w:val="00E74346"/>
    <w:rsid w:val="00E744AC"/>
    <w:rsid w:val="00E74F87"/>
    <w:rsid w:val="00E76E3B"/>
    <w:rsid w:val="00E81B58"/>
    <w:rsid w:val="00E8250E"/>
    <w:rsid w:val="00E830CF"/>
    <w:rsid w:val="00E843C1"/>
    <w:rsid w:val="00E845DA"/>
    <w:rsid w:val="00E85EDB"/>
    <w:rsid w:val="00E860CF"/>
    <w:rsid w:val="00E863A9"/>
    <w:rsid w:val="00E864CF"/>
    <w:rsid w:val="00E869F6"/>
    <w:rsid w:val="00E86B0C"/>
    <w:rsid w:val="00E8755D"/>
    <w:rsid w:val="00E90978"/>
    <w:rsid w:val="00E90AD1"/>
    <w:rsid w:val="00E91909"/>
    <w:rsid w:val="00E9282C"/>
    <w:rsid w:val="00E92A93"/>
    <w:rsid w:val="00E93C38"/>
    <w:rsid w:val="00E952D2"/>
    <w:rsid w:val="00E95A17"/>
    <w:rsid w:val="00E95B94"/>
    <w:rsid w:val="00EA25DB"/>
    <w:rsid w:val="00EA2C13"/>
    <w:rsid w:val="00EA3E1F"/>
    <w:rsid w:val="00EA3ED2"/>
    <w:rsid w:val="00EA584A"/>
    <w:rsid w:val="00EA617B"/>
    <w:rsid w:val="00EA674C"/>
    <w:rsid w:val="00EA6FD2"/>
    <w:rsid w:val="00EB039C"/>
    <w:rsid w:val="00EB04B4"/>
    <w:rsid w:val="00EB103F"/>
    <w:rsid w:val="00EB157F"/>
    <w:rsid w:val="00EB29C5"/>
    <w:rsid w:val="00EB3D31"/>
    <w:rsid w:val="00EC02AA"/>
    <w:rsid w:val="00EC22E2"/>
    <w:rsid w:val="00EC519B"/>
    <w:rsid w:val="00ED0902"/>
    <w:rsid w:val="00ED1C1F"/>
    <w:rsid w:val="00ED340E"/>
    <w:rsid w:val="00ED4325"/>
    <w:rsid w:val="00ED4FA6"/>
    <w:rsid w:val="00ED668C"/>
    <w:rsid w:val="00ED6EDB"/>
    <w:rsid w:val="00ED7877"/>
    <w:rsid w:val="00ED7FA4"/>
    <w:rsid w:val="00EE14CC"/>
    <w:rsid w:val="00EE1922"/>
    <w:rsid w:val="00EE1A55"/>
    <w:rsid w:val="00EE2367"/>
    <w:rsid w:val="00EE2D64"/>
    <w:rsid w:val="00EE369B"/>
    <w:rsid w:val="00EE39FC"/>
    <w:rsid w:val="00EE41F3"/>
    <w:rsid w:val="00EE5447"/>
    <w:rsid w:val="00EE589E"/>
    <w:rsid w:val="00EE69E7"/>
    <w:rsid w:val="00EE7CA2"/>
    <w:rsid w:val="00EF057E"/>
    <w:rsid w:val="00EF0B48"/>
    <w:rsid w:val="00EF1A6D"/>
    <w:rsid w:val="00EF330B"/>
    <w:rsid w:val="00EF399B"/>
    <w:rsid w:val="00EF4124"/>
    <w:rsid w:val="00EF44EA"/>
    <w:rsid w:val="00EF6A5D"/>
    <w:rsid w:val="00F02339"/>
    <w:rsid w:val="00F042FF"/>
    <w:rsid w:val="00F04993"/>
    <w:rsid w:val="00F04B4A"/>
    <w:rsid w:val="00F04FDE"/>
    <w:rsid w:val="00F05A94"/>
    <w:rsid w:val="00F06BBE"/>
    <w:rsid w:val="00F10C5A"/>
    <w:rsid w:val="00F11AD0"/>
    <w:rsid w:val="00F126AC"/>
    <w:rsid w:val="00F1446B"/>
    <w:rsid w:val="00F163D1"/>
    <w:rsid w:val="00F200D7"/>
    <w:rsid w:val="00F21BBE"/>
    <w:rsid w:val="00F24413"/>
    <w:rsid w:val="00F270B2"/>
    <w:rsid w:val="00F27154"/>
    <w:rsid w:val="00F275AC"/>
    <w:rsid w:val="00F2785E"/>
    <w:rsid w:val="00F27E77"/>
    <w:rsid w:val="00F3245D"/>
    <w:rsid w:val="00F33E20"/>
    <w:rsid w:val="00F34257"/>
    <w:rsid w:val="00F35172"/>
    <w:rsid w:val="00F362C1"/>
    <w:rsid w:val="00F36E09"/>
    <w:rsid w:val="00F37E24"/>
    <w:rsid w:val="00F41F8C"/>
    <w:rsid w:val="00F4264D"/>
    <w:rsid w:val="00F42FF3"/>
    <w:rsid w:val="00F43854"/>
    <w:rsid w:val="00F4544E"/>
    <w:rsid w:val="00F4587C"/>
    <w:rsid w:val="00F50E8B"/>
    <w:rsid w:val="00F51B79"/>
    <w:rsid w:val="00F51C50"/>
    <w:rsid w:val="00F5211D"/>
    <w:rsid w:val="00F52B3A"/>
    <w:rsid w:val="00F52E48"/>
    <w:rsid w:val="00F530BE"/>
    <w:rsid w:val="00F53E56"/>
    <w:rsid w:val="00F5405F"/>
    <w:rsid w:val="00F560CD"/>
    <w:rsid w:val="00F57A7E"/>
    <w:rsid w:val="00F60174"/>
    <w:rsid w:val="00F601B5"/>
    <w:rsid w:val="00F60296"/>
    <w:rsid w:val="00F60500"/>
    <w:rsid w:val="00F606A5"/>
    <w:rsid w:val="00F61090"/>
    <w:rsid w:val="00F62CFD"/>
    <w:rsid w:val="00F62ED1"/>
    <w:rsid w:val="00F63D58"/>
    <w:rsid w:val="00F649CC"/>
    <w:rsid w:val="00F65D6B"/>
    <w:rsid w:val="00F6733B"/>
    <w:rsid w:val="00F67447"/>
    <w:rsid w:val="00F71406"/>
    <w:rsid w:val="00F7204B"/>
    <w:rsid w:val="00F73C21"/>
    <w:rsid w:val="00F7428D"/>
    <w:rsid w:val="00F823DE"/>
    <w:rsid w:val="00F82CF4"/>
    <w:rsid w:val="00F85A8D"/>
    <w:rsid w:val="00F86813"/>
    <w:rsid w:val="00F92BF4"/>
    <w:rsid w:val="00F94453"/>
    <w:rsid w:val="00F948F0"/>
    <w:rsid w:val="00F9557C"/>
    <w:rsid w:val="00F95FC0"/>
    <w:rsid w:val="00F9699B"/>
    <w:rsid w:val="00F974EC"/>
    <w:rsid w:val="00FA26E5"/>
    <w:rsid w:val="00FA3F94"/>
    <w:rsid w:val="00FA5DA6"/>
    <w:rsid w:val="00FA69C6"/>
    <w:rsid w:val="00FA6A4E"/>
    <w:rsid w:val="00FA7FBC"/>
    <w:rsid w:val="00FB369B"/>
    <w:rsid w:val="00FC0A82"/>
    <w:rsid w:val="00FC3B65"/>
    <w:rsid w:val="00FC3D0C"/>
    <w:rsid w:val="00FC5180"/>
    <w:rsid w:val="00FC6CC9"/>
    <w:rsid w:val="00FC7A81"/>
    <w:rsid w:val="00FD0AA2"/>
    <w:rsid w:val="00FD0FEB"/>
    <w:rsid w:val="00FD1174"/>
    <w:rsid w:val="00FD2DDB"/>
    <w:rsid w:val="00FD3F19"/>
    <w:rsid w:val="00FD64C4"/>
    <w:rsid w:val="00FD68AC"/>
    <w:rsid w:val="00FE0188"/>
    <w:rsid w:val="00FE0A18"/>
    <w:rsid w:val="00FE1174"/>
    <w:rsid w:val="00FE187B"/>
    <w:rsid w:val="00FE2C97"/>
    <w:rsid w:val="00FE4F13"/>
    <w:rsid w:val="00FE5243"/>
    <w:rsid w:val="00FE6754"/>
    <w:rsid w:val="00FF2137"/>
    <w:rsid w:val="00FF2623"/>
    <w:rsid w:val="00FF31CA"/>
    <w:rsid w:val="00FF3705"/>
    <w:rsid w:val="00FF3ABF"/>
    <w:rsid w:val="00FF6568"/>
    <w:rsid w:val="00FF6996"/>
    <w:rsid w:val="00FF793E"/>
    <w:rsid w:val="00FF7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uiPriority="0"/>
    <w:lsdException w:name="caption" w:locked="1" w:semiHidden="0" w:unhideWhenUsed="0" w:qFormat="1"/>
    <w:lsdException w:name="annotation reference" w:uiPriority="0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1D9"/>
    <w:pPr>
      <w:widowControl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B21D9"/>
    <w:pPr>
      <w:keepNext/>
      <w:keepLines/>
      <w:numPr>
        <w:ilvl w:val="1"/>
        <w:numId w:val="1"/>
      </w:numPr>
      <w:shd w:val="pct10" w:color="auto" w:fill="auto"/>
      <w:spacing w:before="220" w:after="220" w:line="280" w:lineRule="atLeast"/>
      <w:outlineLvl w:val="0"/>
    </w:pPr>
    <w:rPr>
      <w:rFonts w:ascii="Arial" w:hAnsi="Arial"/>
      <w:b/>
      <w:spacing w:val="-10"/>
      <w:kern w:val="28"/>
      <w:position w:val="6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B21D9"/>
    <w:pPr>
      <w:keepNext/>
      <w:tabs>
        <w:tab w:val="num" w:pos="1800"/>
      </w:tabs>
      <w:spacing w:before="240" w:after="240"/>
      <w:ind w:left="1296" w:hanging="576"/>
      <w:outlineLvl w:val="1"/>
    </w:pPr>
    <w:rPr>
      <w:rFonts w:ascii="Arial" w:hAnsi="Arial"/>
      <w:b/>
      <w:spacing w:val="-4"/>
      <w:kern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B21D9"/>
    <w:pPr>
      <w:keepNext/>
      <w:keepLines/>
      <w:spacing w:before="220" w:after="220" w:line="220" w:lineRule="atLeast"/>
      <w:outlineLvl w:val="2"/>
    </w:pPr>
    <w:rPr>
      <w:rFonts w:ascii="Arial" w:hAnsi="Arial"/>
      <w:b/>
      <w:spacing w:val="-4"/>
      <w:kern w:val="28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B21D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B21D9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0B21D9"/>
    <w:rPr>
      <w:rFonts w:ascii="Arial" w:hAnsi="Arial"/>
      <w:b/>
      <w:spacing w:val="-10"/>
      <w:kern w:val="28"/>
      <w:position w:val="6"/>
      <w:sz w:val="22"/>
      <w:szCs w:val="22"/>
      <w:shd w:val="pct10" w:color="auto" w:fill="auto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B21D9"/>
    <w:rPr>
      <w:rFonts w:ascii="Arial" w:hAnsi="Arial" w:cs="Times New Roman"/>
      <w:b/>
      <w:spacing w:val="-4"/>
      <w:kern w:val="28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B21D9"/>
    <w:rPr>
      <w:rFonts w:ascii="Arial" w:hAnsi="Arial" w:cs="Times New Roman"/>
      <w:b/>
      <w:spacing w:val="-4"/>
      <w:kern w:val="28"/>
      <w:sz w:val="22"/>
      <w:szCs w:val="22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0B21D9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0B21D9"/>
    <w:rPr>
      <w:rFonts w:ascii="Calibri" w:hAnsi="Calibri" w:cs="Times New Roman"/>
      <w:b/>
      <w:bCs/>
      <w:i/>
      <w:iCs/>
      <w:sz w:val="26"/>
      <w:szCs w:val="26"/>
    </w:rPr>
  </w:style>
  <w:style w:type="paragraph" w:customStyle="1" w:styleId="BodyTextKeep">
    <w:name w:val="Body Text Keep"/>
    <w:basedOn w:val="Normal"/>
    <w:autoRedefine/>
    <w:uiPriority w:val="99"/>
    <w:rsid w:val="000B21D9"/>
    <w:pPr>
      <w:jc w:val="center"/>
    </w:pPr>
    <w:rPr>
      <w:rFonts w:ascii="Arial" w:hAnsi="Arial" w:cs="Arial"/>
      <w:bCs/>
      <w:i/>
      <w:iCs/>
      <w:noProof/>
      <w:sz w:val="20"/>
      <w:szCs w:val="20"/>
      <w:shd w:val="clear" w:color="auto" w:fill="FFFFFF"/>
    </w:rPr>
  </w:style>
  <w:style w:type="paragraph" w:customStyle="1" w:styleId="TitleCover">
    <w:name w:val="Title Cover"/>
    <w:basedOn w:val="Normal"/>
    <w:next w:val="SubtitleCover"/>
    <w:uiPriority w:val="99"/>
    <w:rsid w:val="000B21D9"/>
    <w:pPr>
      <w:keepNext/>
      <w:keepLines/>
      <w:spacing w:before="1800" w:line="240" w:lineRule="atLeast"/>
      <w:ind w:left="1080"/>
    </w:pPr>
    <w:rPr>
      <w:rFonts w:ascii="Arial" w:hAnsi="Arial"/>
      <w:b/>
      <w:spacing w:val="-48"/>
      <w:kern w:val="28"/>
      <w:sz w:val="72"/>
      <w:szCs w:val="20"/>
    </w:rPr>
  </w:style>
  <w:style w:type="paragraph" w:customStyle="1" w:styleId="SubtitleCover">
    <w:name w:val="Subtitle Cover"/>
    <w:basedOn w:val="TitleCover"/>
    <w:next w:val="Normal"/>
    <w:uiPriority w:val="99"/>
    <w:rsid w:val="000B21D9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TitlePageAuthor">
    <w:name w:val="Title Page Author"/>
    <w:basedOn w:val="Normal"/>
    <w:next w:val="Normal"/>
    <w:uiPriority w:val="99"/>
    <w:rsid w:val="000B21D9"/>
    <w:pPr>
      <w:keepNext/>
      <w:keepLines/>
      <w:tabs>
        <w:tab w:val="left" w:leader="dot" w:pos="3600"/>
        <w:tab w:val="left" w:pos="5040"/>
        <w:tab w:val="left" w:pos="5760"/>
      </w:tabs>
      <w:spacing w:before="480"/>
      <w:jc w:val="center"/>
    </w:pPr>
    <w:rPr>
      <w:rFonts w:ascii="Univers (WN)" w:hAnsi="Univers (WN)"/>
      <w:b/>
      <w:spacing w:val="2"/>
      <w:szCs w:val="20"/>
    </w:rPr>
  </w:style>
  <w:style w:type="character" w:styleId="Hyperlink">
    <w:name w:val="Hyperlink"/>
    <w:basedOn w:val="DefaultParagraphFont"/>
    <w:uiPriority w:val="99"/>
    <w:rsid w:val="000B21D9"/>
    <w:rPr>
      <w:rFonts w:cs="Times New Roman"/>
      <w:color w:val="0000FF"/>
      <w:u w:val="single"/>
    </w:rPr>
  </w:style>
  <w:style w:type="paragraph" w:styleId="BodyTextIndent2">
    <w:name w:val="Body Text Indent 2"/>
    <w:basedOn w:val="Normal"/>
    <w:link w:val="BodyTextIndent2Char"/>
    <w:uiPriority w:val="99"/>
    <w:rsid w:val="000B21D9"/>
    <w:pPr>
      <w:ind w:left="720"/>
      <w:jc w:val="center"/>
    </w:pPr>
    <w:rPr>
      <w:rFonts w:ascii="Arial" w:hAnsi="Arial" w:cs="Arial"/>
      <w:b/>
      <w:bCs/>
      <w:sz w:val="4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0B21D9"/>
    <w:rPr>
      <w:rFonts w:cs="Times New Roman"/>
      <w:sz w:val="24"/>
      <w:szCs w:val="24"/>
    </w:rPr>
  </w:style>
  <w:style w:type="paragraph" w:customStyle="1" w:styleId="TitlePageDate">
    <w:name w:val="Title Page Date"/>
    <w:basedOn w:val="Normal"/>
    <w:uiPriority w:val="99"/>
    <w:rsid w:val="000B21D9"/>
    <w:pPr>
      <w:keepNext/>
      <w:keepLines/>
      <w:spacing w:before="120"/>
      <w:jc w:val="center"/>
    </w:pPr>
    <w:rPr>
      <w:rFonts w:ascii="Univers (WN)" w:hAnsi="Univers (WN)"/>
      <w:b/>
      <w:spacing w:val="2"/>
      <w:szCs w:val="20"/>
    </w:rPr>
  </w:style>
  <w:style w:type="paragraph" w:customStyle="1" w:styleId="Blocktext">
    <w:name w:val="Block text"/>
    <w:basedOn w:val="Normal"/>
    <w:uiPriority w:val="99"/>
    <w:rsid w:val="000B21D9"/>
    <w:pPr>
      <w:spacing w:before="24" w:after="24"/>
    </w:pPr>
    <w:rPr>
      <w:spacing w:val="2"/>
      <w:szCs w:val="20"/>
    </w:rPr>
  </w:style>
  <w:style w:type="paragraph" w:customStyle="1" w:styleId="TableText">
    <w:name w:val="Table Text"/>
    <w:basedOn w:val="Normal"/>
    <w:autoRedefine/>
    <w:uiPriority w:val="99"/>
    <w:rsid w:val="000B21D9"/>
    <w:rPr>
      <w:rFonts w:ascii="Arial" w:hAnsi="Arial" w:cs="Arial"/>
      <w:i/>
      <w:iCs/>
      <w:sz w:val="20"/>
    </w:rPr>
  </w:style>
  <w:style w:type="paragraph" w:customStyle="1" w:styleId="TOCTitle">
    <w:name w:val="TOCTitle"/>
    <w:basedOn w:val="Normal"/>
    <w:uiPriority w:val="99"/>
    <w:rsid w:val="000B21D9"/>
    <w:pPr>
      <w:pBdr>
        <w:top w:val="single" w:sz="30" w:space="4" w:color="auto"/>
      </w:pBdr>
      <w:spacing w:before="120" w:after="480"/>
    </w:pPr>
    <w:rPr>
      <w:rFonts w:ascii="Arial" w:hAnsi="Arial"/>
      <w:b/>
      <w:spacing w:val="2"/>
      <w:sz w:val="60"/>
      <w:szCs w:val="20"/>
    </w:rPr>
  </w:style>
  <w:style w:type="paragraph" w:styleId="CommentText">
    <w:name w:val="annotation text"/>
    <w:basedOn w:val="Normal"/>
    <w:link w:val="CommentTextChar"/>
    <w:semiHidden/>
    <w:rsid w:val="000B21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locked/>
    <w:rsid w:val="000B21D9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B21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B21D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0B21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B21D9"/>
    <w:rPr>
      <w:rFonts w:cs="Times New Roman"/>
      <w:sz w:val="2"/>
    </w:rPr>
  </w:style>
  <w:style w:type="paragraph" w:customStyle="1" w:styleId="TipBoxHeading">
    <w:name w:val="Tip Box Heading"/>
    <w:basedOn w:val="Normal"/>
    <w:autoRedefine/>
    <w:uiPriority w:val="99"/>
    <w:rsid w:val="000B21D9"/>
    <w:pPr>
      <w:spacing w:before="120" w:after="120"/>
      <w:ind w:left="720"/>
    </w:pPr>
    <w:rPr>
      <w:rFonts w:ascii="Arial" w:hAnsi="Arial" w:cs="Arial"/>
      <w:i/>
      <w:sz w:val="20"/>
      <w:szCs w:val="20"/>
    </w:rPr>
  </w:style>
  <w:style w:type="paragraph" w:customStyle="1" w:styleId="TableHeading">
    <w:name w:val="Table Heading"/>
    <w:basedOn w:val="Normal"/>
    <w:autoRedefine/>
    <w:rsid w:val="000B21D9"/>
    <w:pPr>
      <w:spacing w:before="120" w:after="120" w:line="240" w:lineRule="auto"/>
    </w:pPr>
    <w:rPr>
      <w:rFonts w:ascii="Arial" w:hAnsi="Arial"/>
      <w:b/>
      <w:sz w:val="20"/>
      <w:szCs w:val="20"/>
    </w:rPr>
  </w:style>
  <w:style w:type="paragraph" w:styleId="List">
    <w:name w:val="List"/>
    <w:basedOn w:val="Normal"/>
    <w:uiPriority w:val="99"/>
    <w:rsid w:val="000B21D9"/>
    <w:pPr>
      <w:keepNext/>
      <w:spacing w:after="220" w:line="220" w:lineRule="atLeast"/>
      <w:ind w:left="1440" w:hanging="360"/>
    </w:pPr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0B21D9"/>
    <w:rPr>
      <w:rFonts w:ascii="Arial" w:hAnsi="Arial" w:cs="Arial"/>
      <w:i/>
      <w:iCs/>
      <w:color w:val="000000"/>
      <w:sz w:val="20"/>
      <w:szCs w:val="1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0B21D9"/>
    <w:rPr>
      <w:rFonts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0B21D9"/>
    <w:pPr>
      <w:ind w:left="1440"/>
    </w:pPr>
    <w:rPr>
      <w:rFonts w:ascii="Arial" w:hAnsi="Arial" w:cs="Arial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0B21D9"/>
    <w:rPr>
      <w:rFonts w:cs="Times New Roman"/>
      <w:sz w:val="16"/>
      <w:szCs w:val="16"/>
    </w:rPr>
  </w:style>
  <w:style w:type="paragraph" w:styleId="TOC1">
    <w:name w:val="toc 1"/>
    <w:basedOn w:val="Normal"/>
    <w:uiPriority w:val="99"/>
    <w:semiHidden/>
    <w:rsid w:val="000B21D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uiPriority w:val="39"/>
    <w:rsid w:val="000B21D9"/>
    <w:pPr>
      <w:ind w:left="240"/>
    </w:pPr>
    <w:rPr>
      <w:smallCaps/>
      <w:sz w:val="20"/>
      <w:szCs w:val="20"/>
    </w:rPr>
  </w:style>
  <w:style w:type="paragraph" w:styleId="ListBullet2">
    <w:name w:val="List Bullet 2"/>
    <w:basedOn w:val="Normal"/>
    <w:uiPriority w:val="99"/>
    <w:rsid w:val="000B21D9"/>
    <w:pPr>
      <w:tabs>
        <w:tab w:val="num" w:pos="720"/>
      </w:tabs>
      <w:spacing w:after="220" w:line="220" w:lineRule="atLeast"/>
      <w:ind w:left="2160" w:right="720" w:hanging="36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rsid w:val="000B21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B21D9"/>
    <w:rPr>
      <w:rFonts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rsid w:val="000B21D9"/>
    <w:rPr>
      <w:rFonts w:cs="Times New Roman"/>
      <w:color w:val="800080"/>
      <w:u w:val="single"/>
    </w:rPr>
  </w:style>
  <w:style w:type="paragraph" w:styleId="ListBullet">
    <w:name w:val="List Bullet"/>
    <w:basedOn w:val="Normal"/>
    <w:autoRedefine/>
    <w:uiPriority w:val="99"/>
    <w:rsid w:val="000B21D9"/>
    <w:pPr>
      <w:tabs>
        <w:tab w:val="num" w:pos="720"/>
      </w:tabs>
      <w:ind w:left="360" w:hanging="360"/>
    </w:pPr>
  </w:style>
  <w:style w:type="paragraph" w:customStyle="1" w:styleId="Bodytextwithbullet">
    <w:name w:val="Body text with bullet"/>
    <w:basedOn w:val="Normal"/>
    <w:uiPriority w:val="99"/>
    <w:rsid w:val="000B21D9"/>
    <w:pPr>
      <w:widowControl/>
      <w:tabs>
        <w:tab w:val="num" w:pos="360"/>
        <w:tab w:val="num" w:pos="900"/>
      </w:tabs>
      <w:adjustRightInd/>
      <w:spacing w:line="240" w:lineRule="auto"/>
      <w:ind w:left="900" w:hanging="360"/>
      <w:jc w:val="left"/>
      <w:textAlignment w:val="auto"/>
    </w:pPr>
    <w:rPr>
      <w:rFonts w:ascii="Arial" w:hAnsi="Arial" w:cs="Arial"/>
      <w:sz w:val="20"/>
      <w:szCs w:val="20"/>
    </w:rPr>
  </w:style>
  <w:style w:type="character" w:customStyle="1" w:styleId="TipBoxHeadingChar">
    <w:name w:val="Tip Box Heading Char"/>
    <w:basedOn w:val="DefaultParagraphFont"/>
    <w:uiPriority w:val="99"/>
    <w:rsid w:val="000B21D9"/>
    <w:rPr>
      <w:rFonts w:ascii="Times" w:hAnsi="Times" w:cs="Times New Roman"/>
      <w:b/>
      <w:caps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rsid w:val="000B21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0B21D9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0B21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B21D9"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0B21D9"/>
    <w:rPr>
      <w:rFonts w:cs="Times New Roman"/>
    </w:rPr>
  </w:style>
  <w:style w:type="paragraph" w:customStyle="1" w:styleId="HeaderOdd">
    <w:name w:val="Header Odd"/>
    <w:basedOn w:val="Header"/>
    <w:uiPriority w:val="99"/>
    <w:rsid w:val="000B21D9"/>
    <w:pPr>
      <w:keepLines/>
    </w:pPr>
    <w:rPr>
      <w:rFonts w:ascii="Arial" w:eastAsia="SimSun" w:hAnsi="Arial"/>
      <w:spacing w:val="-4"/>
      <w:sz w:val="20"/>
      <w:szCs w:val="20"/>
    </w:rPr>
  </w:style>
  <w:style w:type="paragraph" w:styleId="TOC3">
    <w:name w:val="toc 3"/>
    <w:basedOn w:val="Normal"/>
    <w:next w:val="Normal"/>
    <w:autoRedefine/>
    <w:uiPriority w:val="99"/>
    <w:semiHidden/>
    <w:rsid w:val="000B21D9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0B21D9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0B21D9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0B21D9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0B21D9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0B21D9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0B21D9"/>
    <w:pPr>
      <w:ind w:left="1920"/>
    </w:pPr>
    <w:rPr>
      <w:sz w:val="18"/>
      <w:szCs w:val="18"/>
    </w:rPr>
  </w:style>
  <w:style w:type="character" w:styleId="CommentReference">
    <w:name w:val="annotation reference"/>
    <w:basedOn w:val="DefaultParagraphFont"/>
    <w:semiHidden/>
    <w:rsid w:val="000B21D9"/>
    <w:rPr>
      <w:rFonts w:cs="Times New Roman"/>
      <w:sz w:val="16"/>
      <w:szCs w:val="16"/>
    </w:rPr>
  </w:style>
  <w:style w:type="paragraph" w:customStyle="1" w:styleId="TableContent">
    <w:name w:val="Table Content"/>
    <w:basedOn w:val="BodyText"/>
    <w:uiPriority w:val="99"/>
    <w:rsid w:val="000B21D9"/>
    <w:pPr>
      <w:spacing w:before="60" w:after="60"/>
    </w:pPr>
    <w:rPr>
      <w:color w:val="000000"/>
      <w:sz w:val="18"/>
      <w:szCs w:val="20"/>
      <w:lang w:val="en-GB"/>
    </w:rPr>
  </w:style>
  <w:style w:type="paragraph" w:customStyle="1" w:styleId="TableHeader">
    <w:name w:val="Table Header"/>
    <w:basedOn w:val="TableContent"/>
    <w:uiPriority w:val="99"/>
    <w:rsid w:val="000B21D9"/>
    <w:rPr>
      <w:b/>
      <w:color w:val="auto"/>
    </w:rPr>
  </w:style>
  <w:style w:type="paragraph" w:styleId="Caption">
    <w:name w:val="caption"/>
    <w:basedOn w:val="Normal"/>
    <w:next w:val="BodyText"/>
    <w:uiPriority w:val="99"/>
    <w:qFormat/>
    <w:rsid w:val="000B21D9"/>
    <w:pPr>
      <w:tabs>
        <w:tab w:val="left" w:pos="1134"/>
      </w:tabs>
      <w:spacing w:before="120"/>
      <w:ind w:left="1134" w:hanging="1134"/>
    </w:pPr>
    <w:rPr>
      <w:b/>
      <w:bCs/>
      <w:sz w:val="20"/>
      <w:szCs w:val="20"/>
      <w:lang w:val="en-GB"/>
    </w:rPr>
  </w:style>
  <w:style w:type="paragraph" w:customStyle="1" w:styleId="UseCaseFlowStep">
    <w:name w:val="Use Case Flow Step"/>
    <w:basedOn w:val="TableContent"/>
    <w:uiPriority w:val="99"/>
    <w:rsid w:val="000B21D9"/>
  </w:style>
  <w:style w:type="paragraph" w:customStyle="1" w:styleId="Requirement">
    <w:name w:val="Requirement"/>
    <w:basedOn w:val="TableContent"/>
    <w:uiPriority w:val="99"/>
    <w:rsid w:val="000B21D9"/>
  </w:style>
  <w:style w:type="paragraph" w:customStyle="1" w:styleId="UseCaseFlowStepInserted">
    <w:name w:val="Use Case Flow Step (Inserted)"/>
    <w:basedOn w:val="TableContent"/>
    <w:uiPriority w:val="99"/>
    <w:rsid w:val="000B21D9"/>
  </w:style>
  <w:style w:type="paragraph" w:customStyle="1" w:styleId="RequirementInserted">
    <w:name w:val="Requirement (Inserted)"/>
    <w:basedOn w:val="TableContent"/>
    <w:uiPriority w:val="99"/>
    <w:rsid w:val="000B21D9"/>
    <w:pPr>
      <w:outlineLvl w:val="7"/>
    </w:pPr>
  </w:style>
  <w:style w:type="character" w:styleId="Strong">
    <w:name w:val="Strong"/>
    <w:basedOn w:val="DefaultParagraphFont"/>
    <w:uiPriority w:val="99"/>
    <w:qFormat/>
    <w:rsid w:val="000B21D9"/>
    <w:rPr>
      <w:rFonts w:cs="Times New Roman"/>
      <w:b/>
      <w:bCs/>
    </w:rPr>
  </w:style>
  <w:style w:type="table" w:styleId="TableGrid">
    <w:name w:val="Table Grid"/>
    <w:basedOn w:val="TableNormal"/>
    <w:uiPriority w:val="99"/>
    <w:rsid w:val="000B21D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0B21D9"/>
    <w:pPr>
      <w:widowControl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narratstyle">
    <w:name w:val="narrat style"/>
    <w:basedOn w:val="Normal"/>
    <w:uiPriority w:val="99"/>
    <w:rsid w:val="000B21D9"/>
    <w:pPr>
      <w:widowControl/>
      <w:adjustRightInd/>
      <w:spacing w:before="120" w:line="240" w:lineRule="auto"/>
      <w:ind w:left="720" w:right="86"/>
      <w:jc w:val="left"/>
      <w:textAlignment w:val="auto"/>
    </w:pPr>
    <w:rPr>
      <w:sz w:val="20"/>
      <w:szCs w:val="20"/>
    </w:rPr>
  </w:style>
  <w:style w:type="character" w:customStyle="1" w:styleId="titlemaroon1">
    <w:name w:val="title_maroon1"/>
    <w:basedOn w:val="DefaultParagraphFont"/>
    <w:uiPriority w:val="99"/>
    <w:rsid w:val="000B21D9"/>
    <w:rPr>
      <w:rFonts w:ascii="Verdana" w:hAnsi="Verdana" w:cs="Times New Roman"/>
      <w:b/>
      <w:bCs/>
      <w:color w:val="800000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0B21D9"/>
    <w:pPr>
      <w:adjustRightInd/>
      <w:spacing w:line="240" w:lineRule="atLeast"/>
      <w:ind w:left="720"/>
      <w:jc w:val="left"/>
      <w:textAlignment w:val="auto"/>
    </w:pPr>
    <w:rPr>
      <w:rFonts w:ascii="Arial" w:hAnsi="Arial" w:cs="Arial"/>
      <w:color w:val="000000"/>
      <w:sz w:val="20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B21D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locked/>
    <w:rsid w:val="000B21D9"/>
    <w:rPr>
      <w:rFonts w:ascii="Cambria" w:hAnsi="Cambria" w:cs="Times New Roman"/>
      <w:b/>
      <w:bCs/>
      <w:kern w:val="28"/>
      <w:sz w:val="32"/>
      <w:szCs w:val="32"/>
    </w:rPr>
  </w:style>
  <w:style w:type="paragraph" w:styleId="NoSpacing">
    <w:name w:val="No Spacing"/>
    <w:uiPriority w:val="99"/>
    <w:qFormat/>
    <w:rsid w:val="000B21D9"/>
    <w:pPr>
      <w:widowControl w:val="0"/>
      <w:adjustRightInd w:val="0"/>
      <w:jc w:val="both"/>
      <w:textAlignment w:val="baseline"/>
    </w:pPr>
    <w:rPr>
      <w:sz w:val="24"/>
      <w:szCs w:val="24"/>
    </w:rPr>
  </w:style>
  <w:style w:type="character" w:styleId="SubtleEmphasis">
    <w:name w:val="Subtle Emphasis"/>
    <w:basedOn w:val="DefaultParagraphFont"/>
    <w:uiPriority w:val="99"/>
    <w:qFormat/>
    <w:rsid w:val="000B21D9"/>
    <w:rPr>
      <w:rFonts w:cs="Times New Roman"/>
      <w:i/>
      <w:iCs/>
      <w:color w:val="808080"/>
    </w:rPr>
  </w:style>
  <w:style w:type="paragraph" w:styleId="Subtitle">
    <w:name w:val="Subtitle"/>
    <w:basedOn w:val="Normal"/>
    <w:next w:val="Normal"/>
    <w:link w:val="SubtitleChar"/>
    <w:uiPriority w:val="99"/>
    <w:qFormat/>
    <w:rsid w:val="000B21D9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0B21D9"/>
    <w:rPr>
      <w:rFonts w:ascii="Cambria" w:hAnsi="Cambria" w:cs="Times New Roman"/>
      <w:sz w:val="24"/>
      <w:szCs w:val="24"/>
    </w:rPr>
  </w:style>
  <w:style w:type="paragraph" w:customStyle="1" w:styleId="CharCharChar">
    <w:name w:val="Char Char Char"/>
    <w:aliases w:val="Char Char Char Char"/>
    <w:basedOn w:val="Normal"/>
    <w:uiPriority w:val="99"/>
    <w:rsid w:val="000B21D9"/>
    <w:pPr>
      <w:widowControl/>
      <w:adjustRightInd/>
      <w:spacing w:line="240" w:lineRule="exact"/>
      <w:jc w:val="left"/>
      <w:textAlignment w:val="auto"/>
    </w:pPr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0B21D9"/>
    <w:pPr>
      <w:ind w:left="720"/>
      <w:contextualSpacing/>
    </w:pPr>
  </w:style>
  <w:style w:type="character" w:customStyle="1" w:styleId="apple-style-span">
    <w:name w:val="apple-style-span"/>
    <w:basedOn w:val="DefaultParagraphFont"/>
    <w:uiPriority w:val="99"/>
    <w:rsid w:val="004E649F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4E649F"/>
    <w:rPr>
      <w:rFonts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8708D"/>
    <w:pPr>
      <w:widowControl/>
      <w:adjustRightInd/>
      <w:spacing w:line="240" w:lineRule="auto"/>
      <w:jc w:val="left"/>
      <w:textAlignment w:val="auto"/>
    </w:pPr>
    <w:rPr>
      <w:rFonts w:ascii="Calibri" w:eastAsiaTheme="minorHAnsi" w:hAnsi="Calibri"/>
      <w:sz w:val="22"/>
      <w:szCs w:val="22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8708D"/>
    <w:rPr>
      <w:rFonts w:ascii="Calibri" w:eastAsiaTheme="minorHAns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253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317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223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706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01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958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63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99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3060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980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62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96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162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837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877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7797">
          <w:marLeft w:val="3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4596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9447">
          <w:marLeft w:val="3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08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683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738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Cgodda3@searshc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forbes\Desktop\1_PRDs\PRD_Social_Coupons_Deals_Center_v0.2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CE367-2128-4871-BCEF-C1906C231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PRD_Social_Coupons_Deals_Center_v0.26.dotx</Template>
  <TotalTime>30</TotalTime>
  <Pages>1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SDLC PRD Template</vt:lpstr>
    </vt:vector>
  </TitlesOfParts>
  <Company>AOL LLC</Company>
  <LinksUpToDate>false</LinksUpToDate>
  <CharactersWithSpaces>4456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SDLC PRD Template</dc:title>
  <dc:subject/>
  <dc:creator>Adam Forbes</dc:creator>
  <cp:keywords/>
  <dc:description/>
  <cp:lastModifiedBy>cgodda3</cp:lastModifiedBy>
  <cp:revision>3</cp:revision>
  <cp:lastPrinted>2010-10-19T17:14:00Z</cp:lastPrinted>
  <dcterms:created xsi:type="dcterms:W3CDTF">2012-10-26T00:18:00Z</dcterms:created>
  <dcterms:modified xsi:type="dcterms:W3CDTF">2012-10-26T00:48:00Z</dcterms:modified>
  <cp:category>SDLC 2.0</cp:category>
</cp:coreProperties>
</file>