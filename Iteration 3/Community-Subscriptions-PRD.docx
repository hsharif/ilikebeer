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353" w:rsidRDefault="00996D72" w:rsidP="00C62A98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14825" cy="752475"/>
            <wp:effectExtent l="19050" t="0" r="9525" b="0"/>
            <wp:docPr id="1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353" w:rsidRDefault="00BE7353" w:rsidP="00C62A98">
      <w:pPr>
        <w:jc w:val="center"/>
        <w:rPr>
          <w:rFonts w:ascii="Arial" w:hAnsi="Arial" w:cs="Arial"/>
          <w:noProof/>
        </w:rPr>
      </w:pPr>
    </w:p>
    <w:p w:rsidR="00BE7353" w:rsidRDefault="00BE7353" w:rsidP="00C62A98">
      <w:pPr>
        <w:jc w:val="center"/>
        <w:rPr>
          <w:rFonts w:ascii="Arial" w:hAnsi="Arial" w:cs="Arial"/>
        </w:rPr>
      </w:pPr>
    </w:p>
    <w:p w:rsidR="00BE7353" w:rsidRPr="00A201CB" w:rsidRDefault="00BE7353" w:rsidP="00C62A98">
      <w:pPr>
        <w:jc w:val="center"/>
        <w:rPr>
          <w:rFonts w:ascii="Arial" w:hAnsi="Arial" w:cs="Arial"/>
        </w:rPr>
      </w:pPr>
    </w:p>
    <w:p w:rsidR="00BE7353" w:rsidRPr="00A201CB" w:rsidRDefault="00BE7353" w:rsidP="00C62A98">
      <w:pPr>
        <w:jc w:val="center"/>
        <w:rPr>
          <w:rFonts w:ascii="Arial" w:hAnsi="Arial" w:cs="Arial"/>
        </w:rPr>
      </w:pPr>
    </w:p>
    <w:p w:rsidR="00BE7353" w:rsidRPr="00A201CB" w:rsidRDefault="00BE7353" w:rsidP="00C62A98">
      <w:pPr>
        <w:pStyle w:val="BodyTextIndent2"/>
        <w:ind w:left="0"/>
        <w:jc w:val="both"/>
        <w:rPr>
          <w:sz w:val="40"/>
        </w:rPr>
      </w:pPr>
    </w:p>
    <w:p w:rsidR="00BE7353" w:rsidRDefault="00BE7353" w:rsidP="00C62A98">
      <w:pPr>
        <w:pStyle w:val="BodyTextIndent2"/>
        <w:tabs>
          <w:tab w:val="left" w:pos="360"/>
        </w:tabs>
        <w:ind w:left="360" w:hanging="360"/>
        <w:rPr>
          <w:sz w:val="40"/>
          <w:lang w:val="fr-FR"/>
        </w:rPr>
      </w:pPr>
    </w:p>
    <w:p w:rsidR="00D31AB8" w:rsidRDefault="00BE7353" w:rsidP="00C62A98">
      <w:pPr>
        <w:pStyle w:val="BodyTextIndent2"/>
        <w:tabs>
          <w:tab w:val="left" w:pos="360"/>
        </w:tabs>
        <w:ind w:left="360" w:hanging="360"/>
        <w:rPr>
          <w:sz w:val="40"/>
          <w:lang w:val="fr-FR"/>
        </w:rPr>
      </w:pPr>
      <w:r w:rsidRPr="00AA7671">
        <w:rPr>
          <w:sz w:val="40"/>
          <w:lang w:val="fr-FR"/>
        </w:rPr>
        <w:t>Product Requirements Document (</w:t>
      </w:r>
      <w:smartTag w:uri="urn:schemas-microsoft-com:office:smarttags" w:element="stockticker">
        <w:r w:rsidRPr="00AA7671">
          <w:rPr>
            <w:sz w:val="40"/>
            <w:lang w:val="fr-FR"/>
          </w:rPr>
          <w:t>PRD</w:t>
        </w:r>
      </w:smartTag>
      <w:r w:rsidRPr="00AA7671">
        <w:rPr>
          <w:sz w:val="40"/>
          <w:lang w:val="fr-FR"/>
        </w:rPr>
        <w:t>)</w:t>
      </w:r>
      <w:r w:rsidR="00D31AB8">
        <w:rPr>
          <w:sz w:val="40"/>
          <w:lang w:val="fr-FR"/>
        </w:rPr>
        <w:t xml:space="preserve"> </w:t>
      </w:r>
    </w:p>
    <w:p w:rsidR="00BE7353" w:rsidRPr="00AA7671" w:rsidRDefault="00BE7353">
      <w:pPr>
        <w:jc w:val="center"/>
        <w:rPr>
          <w:rFonts w:ascii="Arial" w:hAnsi="Arial" w:cs="Arial"/>
          <w:b/>
          <w:sz w:val="40"/>
          <w:lang w:val="fr-FR"/>
        </w:rPr>
      </w:pPr>
    </w:p>
    <w:p w:rsidR="00BE7353" w:rsidRDefault="0059055B">
      <w:pPr>
        <w:jc w:val="center"/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t>Subscriptions</w:t>
      </w:r>
      <w:r w:rsidR="005B46E1">
        <w:rPr>
          <w:rFonts w:ascii="Arial" w:hAnsi="Arial" w:cs="Arial"/>
          <w:b/>
          <w:i/>
          <w:sz w:val="40"/>
        </w:rPr>
        <w:t>:</w:t>
      </w:r>
    </w:p>
    <w:p w:rsidR="00D260DD" w:rsidRDefault="00D260DD">
      <w:pPr>
        <w:jc w:val="center"/>
        <w:rPr>
          <w:rFonts w:ascii="Arial" w:hAnsi="Arial" w:cs="Arial"/>
          <w:b/>
          <w:i/>
          <w:sz w:val="40"/>
        </w:rPr>
      </w:pPr>
      <w:r>
        <w:rPr>
          <w:rFonts w:ascii="Arial" w:hAnsi="Arial" w:cs="Arial"/>
          <w:b/>
          <w:i/>
          <w:sz w:val="40"/>
        </w:rPr>
        <w:t>Follow Functi</w:t>
      </w:r>
      <w:r w:rsidR="005B46E1">
        <w:rPr>
          <w:rFonts w:ascii="Arial" w:hAnsi="Arial" w:cs="Arial"/>
          <w:b/>
          <w:i/>
          <w:sz w:val="40"/>
        </w:rPr>
        <w:t>onality and Email Notifications</w:t>
      </w:r>
    </w:p>
    <w:p w:rsidR="00D31AB8" w:rsidRDefault="00D31AB8">
      <w:pPr>
        <w:jc w:val="center"/>
        <w:rPr>
          <w:rFonts w:ascii="Arial" w:hAnsi="Arial" w:cs="Arial"/>
          <w:b/>
          <w:i/>
          <w:sz w:val="40"/>
        </w:rPr>
      </w:pPr>
    </w:p>
    <w:p w:rsidR="00BE7353" w:rsidRDefault="00BE7353">
      <w:pPr>
        <w:jc w:val="center"/>
        <w:rPr>
          <w:rFonts w:ascii="Arial" w:hAnsi="Arial" w:cs="Arial"/>
          <w:b/>
          <w:i/>
          <w:color w:val="3333FF"/>
          <w:sz w:val="20"/>
          <w:szCs w:val="20"/>
        </w:rPr>
      </w:pPr>
    </w:p>
    <w:p w:rsidR="00BE7353" w:rsidRPr="00A201CB" w:rsidRDefault="00BE7353">
      <w:pPr>
        <w:jc w:val="center"/>
        <w:rPr>
          <w:rFonts w:ascii="Arial" w:hAnsi="Arial" w:cs="Arial"/>
          <w:b/>
          <w:i/>
          <w:color w:val="3333FF"/>
          <w:sz w:val="20"/>
          <w:szCs w:val="20"/>
        </w:rPr>
      </w:pPr>
    </w:p>
    <w:p w:rsidR="00BE7353" w:rsidRPr="00D32934" w:rsidRDefault="00AF7F7D" w:rsidP="00C62A98">
      <w:pPr>
        <w:jc w:val="center"/>
        <w:rPr>
          <w:rFonts w:ascii="Arial" w:hAnsi="Arial" w:cs="Arial"/>
          <w:b/>
          <w:color w:val="3333F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</w:checkBox>
          </w:ffData>
        </w:fldChar>
      </w:r>
      <w:r w:rsidR="00BE7353">
        <w:rPr>
          <w:rFonts w:ascii="Arial" w:hAnsi="Arial" w:cs="Arial"/>
          <w:sz w:val="20"/>
          <w:szCs w:val="20"/>
        </w:rPr>
        <w:instrText xml:space="preserve"> FORMCHECKBOX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end"/>
      </w:r>
      <w:r w:rsidR="00BE7353" w:rsidRPr="00AA595F">
        <w:rPr>
          <w:rFonts w:ascii="Arial" w:hAnsi="Arial" w:cs="Arial"/>
          <w:sz w:val="20"/>
          <w:szCs w:val="20"/>
        </w:rPr>
        <w:t xml:space="preserve"> </w:t>
      </w:r>
      <w:r w:rsidR="00BE7353" w:rsidRPr="00D32934">
        <w:rPr>
          <w:rFonts w:ascii="Arial" w:hAnsi="Arial" w:cs="Arial"/>
          <w:b/>
          <w:color w:val="3333FF"/>
          <w:sz w:val="20"/>
          <w:szCs w:val="20"/>
        </w:rPr>
        <w:t>Preliminary</w:t>
      </w:r>
    </w:p>
    <w:p w:rsidR="00BE7353" w:rsidRPr="00AA595F" w:rsidRDefault="00BE7353" w:rsidP="00C62A98">
      <w:pPr>
        <w:spacing w:line="240" w:lineRule="atLeast"/>
        <w:ind w:left="288" w:hanging="288"/>
        <w:jc w:val="center"/>
        <w:rPr>
          <w:rFonts w:ascii="Arial" w:hAnsi="Arial" w:cs="Arial"/>
          <w:sz w:val="20"/>
          <w:szCs w:val="20"/>
        </w:rPr>
      </w:pPr>
    </w:p>
    <w:p w:rsidR="00BE7353" w:rsidRPr="00AA595F" w:rsidRDefault="00AF7F7D" w:rsidP="00C62A98">
      <w:pPr>
        <w:spacing w:line="240" w:lineRule="atLeast"/>
        <w:ind w:left="288" w:hanging="288"/>
        <w:jc w:val="center"/>
        <w:rPr>
          <w:rFonts w:ascii="Arial" w:hAnsi="Arial" w:cs="Arial"/>
          <w:sz w:val="20"/>
          <w:szCs w:val="20"/>
        </w:rPr>
      </w:pPr>
      <w:r w:rsidRPr="00AA595F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 w:val="16"/>
              <w:default w:val="0"/>
            </w:checkBox>
          </w:ffData>
        </w:fldChar>
      </w:r>
      <w:r w:rsidR="00BE7353" w:rsidRPr="00AA595F">
        <w:rPr>
          <w:rFonts w:ascii="Arial" w:hAnsi="Arial" w:cs="Arial"/>
          <w:sz w:val="20"/>
          <w:szCs w:val="20"/>
        </w:rPr>
        <w:instrText xml:space="preserve"> FORMCHECKBOX </w:instrText>
      </w:r>
      <w:r w:rsidRPr="00AA595F">
        <w:rPr>
          <w:rFonts w:ascii="Arial" w:hAnsi="Arial" w:cs="Arial"/>
          <w:sz w:val="20"/>
          <w:szCs w:val="20"/>
        </w:rPr>
      </w:r>
      <w:r w:rsidRPr="00AA595F">
        <w:rPr>
          <w:rFonts w:ascii="Arial" w:hAnsi="Arial" w:cs="Arial"/>
          <w:sz w:val="20"/>
          <w:szCs w:val="20"/>
        </w:rPr>
        <w:fldChar w:fldCharType="end"/>
      </w:r>
      <w:r w:rsidR="00BE7353" w:rsidRPr="00AA595F">
        <w:rPr>
          <w:rFonts w:ascii="Arial" w:hAnsi="Arial" w:cs="Arial"/>
          <w:sz w:val="20"/>
          <w:szCs w:val="20"/>
        </w:rPr>
        <w:t xml:space="preserve"> </w:t>
      </w:r>
      <w:r w:rsidR="00BE7353" w:rsidRPr="00D32934">
        <w:rPr>
          <w:rFonts w:ascii="Arial" w:hAnsi="Arial" w:cs="Arial"/>
          <w:b/>
          <w:color w:val="3333FF"/>
          <w:sz w:val="20"/>
          <w:szCs w:val="20"/>
        </w:rPr>
        <w:t>Final</w:t>
      </w:r>
    </w:p>
    <w:p w:rsidR="00BE7353" w:rsidRDefault="00BE7353" w:rsidP="00C62A98">
      <w:pPr>
        <w:pStyle w:val="TitlePageAuthor"/>
        <w:rPr>
          <w:rFonts w:ascii="Arial" w:hAnsi="Arial" w:cs="Arial"/>
        </w:rPr>
      </w:pPr>
      <w:r w:rsidRPr="00A201CB">
        <w:rPr>
          <w:rFonts w:ascii="Arial" w:hAnsi="Arial" w:cs="Arial"/>
        </w:rPr>
        <w:t>Product Manager</w:t>
      </w:r>
      <w:r>
        <w:rPr>
          <w:rFonts w:ascii="Arial" w:hAnsi="Arial" w:cs="Arial"/>
        </w:rPr>
        <w:t>s</w:t>
      </w:r>
      <w:r w:rsidRPr="00A201CB">
        <w:rPr>
          <w:rFonts w:ascii="Arial" w:hAnsi="Arial" w:cs="Arial"/>
        </w:rPr>
        <w:t>/Author</w:t>
      </w:r>
      <w:r>
        <w:rPr>
          <w:rFonts w:ascii="Arial" w:hAnsi="Arial" w:cs="Arial"/>
        </w:rPr>
        <w:t>s</w:t>
      </w:r>
      <w:r w:rsidRPr="00AC4AB6">
        <w:rPr>
          <w:rFonts w:ascii="Arial" w:hAnsi="Arial" w:cs="Arial"/>
        </w:rPr>
        <w:t xml:space="preserve">: </w:t>
      </w:r>
    </w:p>
    <w:p w:rsidR="00BE7353" w:rsidRDefault="00672F43" w:rsidP="00035F8B">
      <w:pPr>
        <w:pStyle w:val="TitlePageAuthor"/>
        <w:rPr>
          <w:rFonts w:ascii="Arial" w:hAnsi="Arial" w:cs="Arial"/>
          <w:i/>
        </w:rPr>
      </w:pPr>
      <w:r>
        <w:rPr>
          <w:rFonts w:ascii="Arial" w:hAnsi="Arial" w:cs="Arial"/>
          <w:i/>
        </w:rPr>
        <w:t>Philip Nowak</w:t>
      </w:r>
    </w:p>
    <w:p w:rsidR="00FE187B" w:rsidRPr="00FE187B" w:rsidRDefault="00FE187B" w:rsidP="00FE187B"/>
    <w:p w:rsidR="00BE7353" w:rsidRPr="006008AD" w:rsidRDefault="00BE7353" w:rsidP="006008AD"/>
    <w:p w:rsidR="00BE7353" w:rsidRDefault="00BE7353">
      <w:pPr>
        <w:pStyle w:val="TitlePageDate"/>
        <w:jc w:val="left"/>
        <w:rPr>
          <w:rFonts w:ascii="Arial" w:hAnsi="Arial" w:cs="Arial"/>
        </w:rPr>
      </w:pPr>
    </w:p>
    <w:p w:rsidR="00BE7353" w:rsidRDefault="00BE7353">
      <w:pPr>
        <w:pStyle w:val="TitlePageDate"/>
        <w:jc w:val="left"/>
        <w:rPr>
          <w:rFonts w:ascii="Arial" w:hAnsi="Arial" w:cs="Arial"/>
        </w:rPr>
      </w:pPr>
    </w:p>
    <w:p w:rsidR="00BE7353" w:rsidRDefault="00BE7353">
      <w:pPr>
        <w:pStyle w:val="TitlePageDate"/>
        <w:jc w:val="left"/>
        <w:rPr>
          <w:rFonts w:ascii="Arial" w:hAnsi="Arial" w:cs="Arial"/>
        </w:rPr>
      </w:pPr>
    </w:p>
    <w:p w:rsidR="00BE7353" w:rsidRDefault="00BE7353">
      <w:pPr>
        <w:pStyle w:val="TitlePageDate"/>
        <w:jc w:val="left"/>
        <w:rPr>
          <w:rFonts w:ascii="Arial" w:hAnsi="Arial" w:cs="Arial"/>
        </w:rPr>
      </w:pPr>
    </w:p>
    <w:p w:rsidR="00BE7353" w:rsidRPr="00A201CB" w:rsidRDefault="00BE7353">
      <w:pPr>
        <w:pStyle w:val="TitlePageDate"/>
        <w:jc w:val="left"/>
        <w:rPr>
          <w:rFonts w:ascii="Arial" w:hAnsi="Arial" w:cs="Arial"/>
        </w:rPr>
      </w:pPr>
    </w:p>
    <w:p w:rsidR="00BE7353" w:rsidRPr="000036C6" w:rsidRDefault="00BE7353" w:rsidP="001336C7">
      <w:pPr>
        <w:numPr>
          <w:ilvl w:val="0"/>
          <w:numId w:val="3"/>
        </w:num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br w:type="page"/>
      </w:r>
      <w:r w:rsidRPr="000036C6">
        <w:rPr>
          <w:rFonts w:ascii="Arial" w:hAnsi="Arial" w:cs="Arial"/>
          <w:b/>
          <w:sz w:val="30"/>
          <w:szCs w:val="30"/>
        </w:rPr>
        <w:lastRenderedPageBreak/>
        <w:t>Administrative</w:t>
      </w:r>
      <w:bookmarkStart w:id="0" w:name="_Toc121302757"/>
      <w:bookmarkStart w:id="1" w:name="_Toc121302803"/>
      <w:bookmarkEnd w:id="0"/>
      <w:bookmarkEnd w:id="1"/>
    </w:p>
    <w:p w:rsidR="00BE7353" w:rsidRPr="00E41FED" w:rsidRDefault="00BE7353" w:rsidP="001336C7">
      <w:pPr>
        <w:pStyle w:val="Heading2"/>
        <w:numPr>
          <w:ilvl w:val="1"/>
          <w:numId w:val="2"/>
        </w:numPr>
        <w:tabs>
          <w:tab w:val="left" w:pos="810"/>
        </w:tabs>
        <w:ind w:left="810" w:hanging="540"/>
      </w:pPr>
      <w:bookmarkStart w:id="2" w:name="_Toc315264636"/>
      <w:r w:rsidRPr="00E41FED">
        <w:t>Revision History</w:t>
      </w:r>
      <w:bookmarkEnd w:id="2"/>
    </w:p>
    <w:tbl>
      <w:tblPr>
        <w:tblW w:w="9145" w:type="dxa"/>
        <w:jc w:val="center"/>
        <w:tblInd w:w="2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15"/>
        <w:gridCol w:w="990"/>
        <w:gridCol w:w="4563"/>
        <w:gridCol w:w="2277"/>
      </w:tblGrid>
      <w:tr w:rsidR="00BE7353" w:rsidRPr="00A201CB" w:rsidTr="009254C0">
        <w:trPr>
          <w:trHeight w:val="464"/>
          <w:jc w:val="center"/>
        </w:trPr>
        <w:tc>
          <w:tcPr>
            <w:tcW w:w="1315" w:type="dxa"/>
            <w:shd w:val="clear" w:color="auto" w:fill="99CCFF"/>
          </w:tcPr>
          <w:p w:rsidR="00BE7353" w:rsidRPr="00A201CB" w:rsidRDefault="00BE7353" w:rsidP="00C62A9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Date</w:t>
            </w:r>
          </w:p>
        </w:tc>
        <w:tc>
          <w:tcPr>
            <w:tcW w:w="990" w:type="dxa"/>
            <w:shd w:val="clear" w:color="auto" w:fill="99CCFF"/>
          </w:tcPr>
          <w:p w:rsidR="00BE7353" w:rsidRPr="00A201CB" w:rsidRDefault="00BE7353" w:rsidP="00C62A9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Version</w:t>
            </w:r>
          </w:p>
        </w:tc>
        <w:tc>
          <w:tcPr>
            <w:tcW w:w="4563" w:type="dxa"/>
            <w:shd w:val="clear" w:color="auto" w:fill="99CCFF"/>
          </w:tcPr>
          <w:p w:rsidR="00BE7353" w:rsidRPr="00A201CB" w:rsidRDefault="00BE7353" w:rsidP="00C62A9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Update Description</w:t>
            </w:r>
          </w:p>
        </w:tc>
        <w:tc>
          <w:tcPr>
            <w:tcW w:w="2277" w:type="dxa"/>
            <w:shd w:val="clear" w:color="auto" w:fill="99CCFF"/>
          </w:tcPr>
          <w:p w:rsidR="00BE7353" w:rsidRPr="00A201CB" w:rsidRDefault="00BE7353" w:rsidP="00C62A9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Author(s)</w:t>
            </w:r>
          </w:p>
        </w:tc>
      </w:tr>
      <w:tr w:rsidR="00970D47" w:rsidRPr="00A201CB" w:rsidTr="009254C0">
        <w:trPr>
          <w:trHeight w:val="239"/>
          <w:jc w:val="center"/>
        </w:trPr>
        <w:tc>
          <w:tcPr>
            <w:tcW w:w="1315" w:type="dxa"/>
          </w:tcPr>
          <w:p w:rsidR="00970D47" w:rsidRDefault="00970D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970D47" w:rsidRDefault="00970D47" w:rsidP="00A51A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3" w:type="dxa"/>
          </w:tcPr>
          <w:p w:rsidR="00970D47" w:rsidRPr="009254C0" w:rsidRDefault="00970D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:rsidR="00970D47" w:rsidRDefault="00970D47" w:rsidP="00C62A98">
            <w:pPr>
              <w:ind w:right="-128"/>
              <w:rPr>
                <w:rFonts w:ascii="Arial" w:hAnsi="Arial" w:cs="Arial"/>
                <w:sz w:val="20"/>
              </w:rPr>
            </w:pPr>
          </w:p>
        </w:tc>
      </w:tr>
      <w:tr w:rsidR="001C301F" w:rsidRPr="00A201CB" w:rsidTr="009254C0">
        <w:trPr>
          <w:trHeight w:val="239"/>
          <w:jc w:val="center"/>
        </w:trPr>
        <w:tc>
          <w:tcPr>
            <w:tcW w:w="1315" w:type="dxa"/>
          </w:tcPr>
          <w:p w:rsidR="001C301F" w:rsidRDefault="001C30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:rsidR="001C301F" w:rsidRDefault="001C301F" w:rsidP="00A51A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3" w:type="dxa"/>
          </w:tcPr>
          <w:p w:rsidR="001C301F" w:rsidRDefault="001C301F" w:rsidP="002C1E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</w:tcPr>
          <w:p w:rsidR="001C301F" w:rsidRDefault="001C301F" w:rsidP="00C62A98">
            <w:pPr>
              <w:ind w:right="-128"/>
              <w:rPr>
                <w:rFonts w:ascii="Arial" w:hAnsi="Arial" w:cs="Arial"/>
                <w:sz w:val="20"/>
              </w:rPr>
            </w:pPr>
          </w:p>
        </w:tc>
      </w:tr>
    </w:tbl>
    <w:p w:rsidR="004F0AC5" w:rsidRPr="00E41FED" w:rsidRDefault="004F0AC5" w:rsidP="004F0AC5">
      <w:pPr>
        <w:pStyle w:val="Heading2"/>
        <w:tabs>
          <w:tab w:val="clear" w:pos="1800"/>
          <w:tab w:val="left" w:pos="810"/>
        </w:tabs>
        <w:ind w:left="810" w:hanging="540"/>
      </w:pPr>
      <w:bookmarkStart w:id="3" w:name="_Toc290658732"/>
      <w:bookmarkStart w:id="4" w:name="_Toc290658733"/>
      <w:r>
        <w:t xml:space="preserve">1.2 </w:t>
      </w:r>
      <w:r>
        <w:tab/>
      </w:r>
      <w:r w:rsidRPr="00E41FED">
        <w:t>Related Documentation</w:t>
      </w:r>
      <w:bookmarkEnd w:id="3"/>
    </w:p>
    <w:tbl>
      <w:tblPr>
        <w:tblW w:w="9163" w:type="dxa"/>
        <w:jc w:val="center"/>
        <w:tblInd w:w="-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486"/>
        <w:gridCol w:w="1800"/>
        <w:gridCol w:w="1877"/>
      </w:tblGrid>
      <w:tr w:rsidR="004F0AC5" w:rsidRPr="00A201CB" w:rsidTr="001C301F">
        <w:trPr>
          <w:trHeight w:val="453"/>
          <w:jc w:val="center"/>
        </w:trPr>
        <w:tc>
          <w:tcPr>
            <w:tcW w:w="5486" w:type="dxa"/>
            <w:tcBorders>
              <w:right w:val="single" w:sz="4" w:space="0" w:color="auto"/>
            </w:tcBorders>
            <w:shd w:val="clear" w:color="auto" w:fill="99CCFF"/>
          </w:tcPr>
          <w:p w:rsidR="004F0AC5" w:rsidRPr="00A201CB" w:rsidRDefault="004F0AC5" w:rsidP="00E058D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Document Name &amp; Description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F0AC5" w:rsidRPr="00A201CB" w:rsidRDefault="004F0AC5" w:rsidP="00E058D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Author</w:t>
            </w:r>
          </w:p>
        </w:tc>
        <w:tc>
          <w:tcPr>
            <w:tcW w:w="18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99CCFF"/>
          </w:tcPr>
          <w:p w:rsidR="004F0AC5" w:rsidRPr="00A201CB" w:rsidRDefault="004F0AC5" w:rsidP="00E058D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Location/URL</w:t>
            </w:r>
          </w:p>
        </w:tc>
      </w:tr>
      <w:tr w:rsidR="001C301F" w:rsidRPr="00A201CB" w:rsidTr="001C301F">
        <w:trPr>
          <w:trHeight w:val="233"/>
          <w:jc w:val="center"/>
        </w:trPr>
        <w:tc>
          <w:tcPr>
            <w:tcW w:w="5486" w:type="dxa"/>
          </w:tcPr>
          <w:p w:rsidR="001C301F" w:rsidRPr="00A201CB" w:rsidRDefault="001C301F" w:rsidP="00E058D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C301F" w:rsidRPr="00A201CB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</w:tcBorders>
          </w:tcPr>
          <w:p w:rsidR="001C301F" w:rsidRPr="00A201CB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</w:tr>
      <w:tr w:rsidR="001C301F" w:rsidRPr="00A201CB" w:rsidTr="001C301F">
        <w:trPr>
          <w:trHeight w:val="219"/>
          <w:jc w:val="center"/>
        </w:trPr>
        <w:tc>
          <w:tcPr>
            <w:tcW w:w="5486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7" w:type="dxa"/>
          </w:tcPr>
          <w:p w:rsidR="001C301F" w:rsidRPr="00A201CB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</w:tr>
      <w:tr w:rsidR="001C301F" w:rsidRPr="00A201CB" w:rsidTr="001C301F">
        <w:trPr>
          <w:trHeight w:val="219"/>
          <w:jc w:val="center"/>
        </w:trPr>
        <w:tc>
          <w:tcPr>
            <w:tcW w:w="5486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7" w:type="dxa"/>
          </w:tcPr>
          <w:p w:rsidR="001C301F" w:rsidRPr="00A201CB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</w:tr>
      <w:tr w:rsidR="001C301F" w:rsidRPr="00A201CB" w:rsidTr="001C301F">
        <w:trPr>
          <w:trHeight w:val="219"/>
          <w:jc w:val="center"/>
        </w:trPr>
        <w:tc>
          <w:tcPr>
            <w:tcW w:w="5486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00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77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</w:tr>
    </w:tbl>
    <w:p w:rsidR="004F0AC5" w:rsidRPr="00E41FED" w:rsidRDefault="004F0AC5" w:rsidP="004F0AC5">
      <w:pPr>
        <w:pStyle w:val="Heading2"/>
        <w:tabs>
          <w:tab w:val="clear" w:pos="1800"/>
          <w:tab w:val="left" w:pos="810"/>
        </w:tabs>
        <w:ind w:left="810" w:hanging="540"/>
      </w:pPr>
      <w:r>
        <w:t xml:space="preserve">1.3 </w:t>
      </w:r>
      <w:r>
        <w:tab/>
      </w:r>
      <w:r w:rsidRPr="00E41FED">
        <w:t>Acronyms, Terms and Definitions</w:t>
      </w:r>
      <w:bookmarkEnd w:id="4"/>
    </w:p>
    <w:tbl>
      <w:tblPr>
        <w:tblW w:w="9177" w:type="dxa"/>
        <w:jc w:val="center"/>
        <w:tblInd w:w="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32"/>
        <w:gridCol w:w="6745"/>
      </w:tblGrid>
      <w:tr w:rsidR="004F0AC5" w:rsidRPr="00A201CB" w:rsidTr="00672F43">
        <w:trPr>
          <w:trHeight w:val="453"/>
          <w:jc w:val="center"/>
        </w:trPr>
        <w:tc>
          <w:tcPr>
            <w:tcW w:w="2432" w:type="dxa"/>
            <w:tcBorders>
              <w:right w:val="single" w:sz="4" w:space="0" w:color="auto"/>
            </w:tcBorders>
            <w:shd w:val="clear" w:color="auto" w:fill="99CCFF"/>
          </w:tcPr>
          <w:p w:rsidR="004F0AC5" w:rsidRPr="00A201CB" w:rsidRDefault="004F0AC5" w:rsidP="00E058D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Acronym/Term</w:t>
            </w:r>
          </w:p>
        </w:tc>
        <w:tc>
          <w:tcPr>
            <w:tcW w:w="67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F0AC5" w:rsidRPr="00A201CB" w:rsidRDefault="004F0AC5" w:rsidP="00E058D8">
            <w:pPr>
              <w:pStyle w:val="TableHeading"/>
              <w:rPr>
                <w:rFonts w:cs="Arial"/>
              </w:rPr>
            </w:pPr>
            <w:r w:rsidRPr="00A201CB">
              <w:rPr>
                <w:rFonts w:cs="Arial"/>
              </w:rPr>
              <w:t>Description</w:t>
            </w:r>
          </w:p>
        </w:tc>
      </w:tr>
      <w:tr w:rsidR="00991BF0" w:rsidRPr="00A201CB" w:rsidTr="00672F43">
        <w:trPr>
          <w:trHeight w:val="233"/>
          <w:jc w:val="center"/>
        </w:trPr>
        <w:tc>
          <w:tcPr>
            <w:tcW w:w="2432" w:type="dxa"/>
          </w:tcPr>
          <w:p w:rsidR="00991BF0" w:rsidRDefault="00991BF0" w:rsidP="00E058D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SHC</w:t>
            </w:r>
          </w:p>
        </w:tc>
        <w:tc>
          <w:tcPr>
            <w:tcW w:w="6745" w:type="dxa"/>
            <w:tcBorders>
              <w:top w:val="single" w:sz="4" w:space="0" w:color="auto"/>
            </w:tcBorders>
          </w:tcPr>
          <w:p w:rsidR="00991BF0" w:rsidRDefault="00991BF0" w:rsidP="00E058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Sears Holdings Corporation</w:t>
            </w:r>
          </w:p>
        </w:tc>
      </w:tr>
      <w:tr w:rsidR="001C301F" w:rsidRPr="00A201CB" w:rsidTr="00672F43">
        <w:trPr>
          <w:trHeight w:val="219"/>
          <w:jc w:val="center"/>
        </w:trPr>
        <w:tc>
          <w:tcPr>
            <w:tcW w:w="2432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</w:t>
            </w:r>
          </w:p>
        </w:tc>
        <w:tc>
          <w:tcPr>
            <w:tcW w:w="6745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Customer, Member or anyone engaging on social platforms</w:t>
            </w:r>
          </w:p>
        </w:tc>
      </w:tr>
      <w:tr w:rsidR="001C301F" w:rsidRPr="00A201CB" w:rsidTr="00672F43">
        <w:trPr>
          <w:trHeight w:val="219"/>
          <w:jc w:val="center"/>
        </w:trPr>
        <w:tc>
          <w:tcPr>
            <w:tcW w:w="2432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</w:t>
            </w:r>
          </w:p>
        </w:tc>
        <w:tc>
          <w:tcPr>
            <w:tcW w:w="6745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platform; refers to automated actions that occur </w:t>
            </w:r>
          </w:p>
        </w:tc>
      </w:tr>
      <w:tr w:rsidR="001C301F" w:rsidRPr="00A201CB" w:rsidTr="00672F43">
        <w:trPr>
          <w:trHeight w:val="219"/>
          <w:jc w:val="center"/>
        </w:trPr>
        <w:tc>
          <w:tcPr>
            <w:tcW w:w="2432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Business</w:t>
            </w:r>
          </w:p>
        </w:tc>
        <w:tc>
          <w:tcPr>
            <w:tcW w:w="6745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Refers to an associate, store manager or employee of SHC</w:t>
            </w:r>
          </w:p>
        </w:tc>
      </w:tr>
      <w:tr w:rsidR="001C301F" w:rsidRPr="00A201CB" w:rsidTr="00672F43">
        <w:trPr>
          <w:trHeight w:val="219"/>
          <w:jc w:val="center"/>
        </w:trPr>
        <w:tc>
          <w:tcPr>
            <w:tcW w:w="2432" w:type="dxa"/>
          </w:tcPr>
          <w:p w:rsidR="001C301F" w:rsidRDefault="009D4B1A" w:rsidP="00E058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Friend</w:t>
            </w:r>
          </w:p>
        </w:tc>
        <w:tc>
          <w:tcPr>
            <w:tcW w:w="6745" w:type="dxa"/>
          </w:tcPr>
          <w:p w:rsidR="001C301F" w:rsidRDefault="009D4B1A" w:rsidP="009D4B1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person who has received a grab bag list from the user</w:t>
            </w:r>
          </w:p>
        </w:tc>
      </w:tr>
      <w:tr w:rsidR="001C301F" w:rsidRPr="00A201CB" w:rsidTr="00672F43">
        <w:trPr>
          <w:trHeight w:val="219"/>
          <w:jc w:val="center"/>
        </w:trPr>
        <w:tc>
          <w:tcPr>
            <w:tcW w:w="2432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45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</w:tr>
      <w:tr w:rsidR="001C301F" w:rsidRPr="00A201CB" w:rsidTr="00672F43">
        <w:trPr>
          <w:trHeight w:val="219"/>
          <w:jc w:val="center"/>
        </w:trPr>
        <w:tc>
          <w:tcPr>
            <w:tcW w:w="2432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45" w:type="dxa"/>
          </w:tcPr>
          <w:p w:rsidR="001C301F" w:rsidRDefault="001C301F" w:rsidP="00E058D8">
            <w:pPr>
              <w:rPr>
                <w:rFonts w:ascii="Arial" w:hAnsi="Arial" w:cs="Arial"/>
                <w:sz w:val="20"/>
              </w:rPr>
            </w:pPr>
          </w:p>
        </w:tc>
      </w:tr>
    </w:tbl>
    <w:p w:rsidR="00991BF0" w:rsidRDefault="00991BF0" w:rsidP="00991BF0">
      <w:pPr>
        <w:rPr>
          <w:rFonts w:ascii="Arial" w:hAnsi="Arial" w:cs="Arial"/>
          <w:sz w:val="20"/>
          <w:szCs w:val="20"/>
        </w:rPr>
      </w:pPr>
    </w:p>
    <w:p w:rsidR="001C301F" w:rsidRPr="001C301F" w:rsidRDefault="00991BF0" w:rsidP="00672F43">
      <w:pPr>
        <w:pStyle w:val="Heading2"/>
        <w:tabs>
          <w:tab w:val="clear" w:pos="1800"/>
          <w:tab w:val="left" w:pos="810"/>
        </w:tabs>
        <w:ind w:left="810" w:hanging="540"/>
      </w:pPr>
      <w:bookmarkStart w:id="5" w:name="_Toc287017721"/>
      <w:bookmarkStart w:id="6" w:name="_Toc287518813"/>
      <w:bookmarkStart w:id="7" w:name="_Toc303084889"/>
      <w:bookmarkStart w:id="8" w:name="_Toc308010180"/>
      <w:bookmarkStart w:id="9" w:name="_Toc308012124"/>
      <w:bookmarkStart w:id="10" w:name="_Toc308602367"/>
      <w:bookmarkStart w:id="11" w:name="_Toc308602403"/>
      <w:bookmarkStart w:id="12" w:name="_Toc315264637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t xml:space="preserve">1.4 </w:t>
      </w:r>
      <w:r>
        <w:tab/>
        <w:t>Key Stakeholders and Approvals</w:t>
      </w:r>
    </w:p>
    <w:tbl>
      <w:tblPr>
        <w:tblpPr w:leftFromText="180" w:rightFromText="180" w:vertAnchor="text" w:tblpX="306" w:tblpY="1"/>
        <w:tblOverlap w:val="never"/>
        <w:tblW w:w="9198" w:type="dxa"/>
        <w:tblLayout w:type="fixed"/>
        <w:tblLook w:val="0000" w:firstRow="0" w:lastRow="0" w:firstColumn="0" w:lastColumn="0" w:noHBand="0" w:noVBand="0"/>
      </w:tblPr>
      <w:tblGrid>
        <w:gridCol w:w="2682"/>
        <w:gridCol w:w="2646"/>
        <w:gridCol w:w="2700"/>
        <w:gridCol w:w="1170"/>
      </w:tblGrid>
      <w:tr w:rsidR="00991BF0" w:rsidRPr="00123DA7" w:rsidTr="00672F43">
        <w:trPr>
          <w:trHeight w:val="401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991BF0" w:rsidRPr="00123DA7" w:rsidRDefault="00991BF0" w:rsidP="00672F43">
            <w:pPr>
              <w:pStyle w:val="TableHeading"/>
              <w:rPr>
                <w:rFonts w:cs="Arial"/>
                <w:lang w:eastAsia="ja-JP"/>
              </w:rPr>
            </w:pPr>
            <w:r w:rsidRPr="00123DA7">
              <w:rPr>
                <w:rFonts w:cs="Arial"/>
                <w:lang w:eastAsia="ja-JP"/>
              </w:rPr>
              <w:t>Name</w:t>
            </w: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991BF0" w:rsidRPr="00123DA7" w:rsidRDefault="00991BF0" w:rsidP="00672F43">
            <w:pPr>
              <w:pStyle w:val="TableHeading"/>
              <w:rPr>
                <w:rFonts w:cs="Arial"/>
                <w:lang w:eastAsia="ja-JP"/>
              </w:rPr>
            </w:pPr>
            <w:r w:rsidRPr="00123DA7">
              <w:rPr>
                <w:rFonts w:cs="Arial"/>
                <w:lang w:eastAsia="ja-JP"/>
              </w:rPr>
              <w:t>Role - Organization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991BF0" w:rsidRPr="00123DA7" w:rsidRDefault="00991BF0" w:rsidP="00672F43">
            <w:pPr>
              <w:pStyle w:val="TableHeading"/>
              <w:rPr>
                <w:rFonts w:cs="Arial"/>
                <w:lang w:eastAsia="ja-JP"/>
              </w:rPr>
            </w:pPr>
            <w:r w:rsidRPr="00123DA7">
              <w:rPr>
                <w:rFonts w:cs="Arial"/>
                <w:lang w:eastAsia="ja-JP"/>
              </w:rPr>
              <w:t>E-mail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991BF0" w:rsidRPr="00672F43" w:rsidRDefault="00991BF0" w:rsidP="00672F43">
            <w:pPr>
              <w:pStyle w:val="TableHeading"/>
              <w:rPr>
                <w:rFonts w:cs="Arial"/>
                <w:sz w:val="16"/>
                <w:szCs w:val="16"/>
                <w:lang w:eastAsia="ja-JP"/>
              </w:rPr>
            </w:pPr>
            <w:r w:rsidRPr="00672F43">
              <w:rPr>
                <w:rFonts w:cs="Arial"/>
                <w:sz w:val="16"/>
                <w:szCs w:val="16"/>
                <w:lang w:eastAsia="ja-JP"/>
              </w:rPr>
              <w:t>Approver?</w:t>
            </w:r>
          </w:p>
        </w:tc>
      </w:tr>
      <w:tr w:rsidR="00991BF0" w:rsidRPr="00123DA7" w:rsidTr="00672F43">
        <w:trPr>
          <w:trHeight w:val="308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F0" w:rsidRPr="00123DA7" w:rsidRDefault="001C301F" w:rsidP="00672F43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Casey Goddard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91BF0" w:rsidRPr="00123DA7" w:rsidRDefault="001C301F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Director, Product Mgmt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F0" w:rsidRPr="00123DA7" w:rsidRDefault="004C2530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  <w:lang w:eastAsia="ja-JP"/>
              </w:rPr>
            </w:pPr>
            <w:hyperlink r:id="rId10" w:history="1">
              <w:r w:rsidR="001C301F" w:rsidRPr="0076062E">
                <w:rPr>
                  <w:rStyle w:val="Hyperlink"/>
                  <w:rFonts w:ascii="Arial" w:hAnsi="Arial" w:cs="Arial"/>
                  <w:sz w:val="20"/>
                  <w:szCs w:val="20"/>
                  <w:lang w:eastAsia="ja-JP"/>
                </w:rPr>
                <w:t>Cgodda3@searshc.com</w:t>
              </w:r>
            </w:hyperlink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BF0" w:rsidRPr="00123DA7" w:rsidRDefault="001C301F" w:rsidP="00672F43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Yes</w:t>
            </w:r>
          </w:p>
        </w:tc>
      </w:tr>
      <w:tr w:rsidR="00672F43" w:rsidRPr="00123DA7" w:rsidTr="00672F43">
        <w:trPr>
          <w:trHeight w:val="308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Philip Nowak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Product Manager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Yes</w:t>
            </w:r>
          </w:p>
        </w:tc>
      </w:tr>
      <w:tr w:rsidR="00672F43" w:rsidRPr="00123DA7" w:rsidTr="00672F43">
        <w:trPr>
          <w:trHeight w:val="308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Brendan Gualdoni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Director, Engineering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672F43" w:rsidRPr="00123DA7" w:rsidTr="00672F43">
        <w:trPr>
          <w:trHeight w:val="308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  <w:t>Shafeeg Karadsheh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Delivery Manager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sz w:val="20"/>
                <w:szCs w:val="20"/>
                <w:lang w:eastAsia="ja-JP"/>
              </w:rPr>
              <w:t>Yes</w:t>
            </w:r>
          </w:p>
        </w:tc>
      </w:tr>
      <w:tr w:rsidR="00672F43" w:rsidRPr="00123DA7" w:rsidTr="00672F43">
        <w:trPr>
          <w:trHeight w:val="308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Default="00672F43" w:rsidP="00672F43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2F43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Default="00672F43" w:rsidP="00672F43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672F43" w:rsidRPr="00123DA7" w:rsidTr="00672F43">
        <w:trPr>
          <w:trHeight w:val="308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Default="00672F43" w:rsidP="00672F43">
            <w:pPr>
              <w:spacing w:line="240" w:lineRule="auto"/>
              <w:rPr>
                <w:rFonts w:ascii="Arial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72F43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Pr="00123DA7" w:rsidRDefault="00672F43" w:rsidP="00672F43">
            <w:pPr>
              <w:spacing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F43" w:rsidRDefault="00672F43" w:rsidP="00672F43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</w:tbl>
    <w:p w:rsidR="00991BF0" w:rsidRDefault="00991BF0" w:rsidP="00991BF0">
      <w:pPr>
        <w:ind w:left="270"/>
        <w:rPr>
          <w:rFonts w:ascii="Arial" w:hAnsi="Arial" w:cs="Arial"/>
          <w:sz w:val="20"/>
          <w:szCs w:val="20"/>
        </w:rPr>
      </w:pPr>
    </w:p>
    <w:p w:rsidR="00991BF0" w:rsidRDefault="00991BF0" w:rsidP="00991BF0">
      <w:pPr>
        <w:ind w:left="270"/>
        <w:rPr>
          <w:rFonts w:ascii="Arial" w:hAnsi="Arial" w:cs="Arial"/>
          <w:sz w:val="20"/>
          <w:szCs w:val="20"/>
        </w:rPr>
      </w:pPr>
    </w:p>
    <w:p w:rsidR="00991BF0" w:rsidRDefault="00991BF0" w:rsidP="00991BF0">
      <w:pPr>
        <w:ind w:left="270"/>
        <w:rPr>
          <w:rFonts w:ascii="Arial" w:hAnsi="Arial" w:cs="Arial"/>
          <w:sz w:val="20"/>
          <w:szCs w:val="20"/>
        </w:rPr>
      </w:pPr>
    </w:p>
    <w:p w:rsidR="00991BF0" w:rsidRDefault="00991BF0" w:rsidP="00991BF0">
      <w:pPr>
        <w:ind w:left="270"/>
        <w:rPr>
          <w:rFonts w:ascii="Arial" w:hAnsi="Arial" w:cs="Arial"/>
          <w:sz w:val="20"/>
          <w:szCs w:val="20"/>
        </w:rPr>
      </w:pPr>
    </w:p>
    <w:p w:rsidR="0090380C" w:rsidRDefault="0090380C" w:rsidP="00672F43">
      <w:pPr>
        <w:rPr>
          <w:rFonts w:ascii="Arial" w:hAnsi="Arial" w:cs="Arial"/>
          <w:sz w:val="20"/>
          <w:szCs w:val="20"/>
        </w:rPr>
      </w:pPr>
    </w:p>
    <w:p w:rsidR="00BE7353" w:rsidRPr="00DE603D" w:rsidRDefault="00BE7353" w:rsidP="001336C7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4A7F72">
        <w:rPr>
          <w:rFonts w:ascii="Arial" w:hAnsi="Arial" w:cs="Arial"/>
          <w:b/>
          <w:sz w:val="30"/>
          <w:szCs w:val="30"/>
        </w:rPr>
        <w:t>Project Overview</w:t>
      </w:r>
    </w:p>
    <w:p w:rsidR="004F0AC5" w:rsidRPr="004F0AC5" w:rsidRDefault="004F0AC5" w:rsidP="004F0AC5">
      <w:pPr>
        <w:pStyle w:val="Heading2"/>
      </w:pPr>
      <w:bookmarkStart w:id="13" w:name="_Toc290658736"/>
      <w:r>
        <w:t>2.1</w:t>
      </w:r>
      <w:r>
        <w:tab/>
      </w:r>
      <w:bookmarkEnd w:id="13"/>
      <w:r w:rsidR="001C301F">
        <w:t>Description</w:t>
      </w:r>
    </w:p>
    <w:p w:rsidR="00422710" w:rsidRPr="00C37F53" w:rsidRDefault="00422710" w:rsidP="00C37F53">
      <w:pPr>
        <w:pStyle w:val="Heading2"/>
        <w:jc w:val="left"/>
        <w:rPr>
          <w:rFonts w:cs="Arial"/>
          <w:b w:val="0"/>
          <w:sz w:val="20"/>
          <w:szCs w:val="20"/>
        </w:rPr>
      </w:pPr>
      <w:r>
        <w:rPr>
          <w:rFonts w:cs="Arial"/>
          <w:b w:val="0"/>
          <w:sz w:val="20"/>
          <w:szCs w:val="20"/>
        </w:rPr>
        <w:tab/>
        <w:t>Community members can</w:t>
      </w:r>
      <w:r w:rsidR="00C37F53">
        <w:rPr>
          <w:rFonts w:cs="Arial"/>
          <w:b w:val="0"/>
          <w:sz w:val="20"/>
          <w:szCs w:val="20"/>
        </w:rPr>
        <w:t xml:space="preserve"> r</w:t>
      </w:r>
      <w:r w:rsidR="00110237">
        <w:rPr>
          <w:rFonts w:cs="Arial"/>
          <w:b w:val="0"/>
          <w:sz w:val="20"/>
          <w:szCs w:val="20"/>
        </w:rPr>
        <w:t xml:space="preserve">eceive </w:t>
      </w:r>
      <w:r>
        <w:rPr>
          <w:rFonts w:cs="Arial"/>
          <w:b w:val="0"/>
          <w:sz w:val="20"/>
          <w:szCs w:val="20"/>
        </w:rPr>
        <w:t>content</w:t>
      </w:r>
      <w:r w:rsidR="00C37F53">
        <w:rPr>
          <w:rFonts w:cs="Arial"/>
          <w:b w:val="0"/>
          <w:sz w:val="20"/>
          <w:szCs w:val="20"/>
        </w:rPr>
        <w:t xml:space="preserve"> (Q&amp;A, comments, blog posts, &amp; guides)</w:t>
      </w:r>
      <w:r>
        <w:rPr>
          <w:rFonts w:cs="Arial"/>
          <w:b w:val="0"/>
          <w:sz w:val="20"/>
          <w:szCs w:val="20"/>
        </w:rPr>
        <w:t xml:space="preserve"> by sub</w:t>
      </w:r>
      <w:r w:rsidR="00C37F53">
        <w:rPr>
          <w:rFonts w:cs="Arial"/>
          <w:b w:val="0"/>
          <w:sz w:val="20"/>
          <w:szCs w:val="20"/>
        </w:rPr>
        <w:t>scri</w:t>
      </w:r>
      <w:r w:rsidR="00110237">
        <w:rPr>
          <w:rFonts w:cs="Arial"/>
          <w:b w:val="0"/>
          <w:sz w:val="20"/>
          <w:szCs w:val="20"/>
        </w:rPr>
        <w:t>bing to email notifications through engagement activities and follow functionality.</w:t>
      </w:r>
    </w:p>
    <w:p w:rsidR="004F0AC5" w:rsidRDefault="004F0AC5" w:rsidP="004F0AC5">
      <w:pPr>
        <w:pStyle w:val="Heading2"/>
      </w:pPr>
      <w:r>
        <w:t>2.2</w:t>
      </w:r>
      <w:r>
        <w:tab/>
        <w:t>Objectives</w:t>
      </w:r>
    </w:p>
    <w:p w:rsidR="004F0AC5" w:rsidRPr="007B7276" w:rsidRDefault="00672F43" w:rsidP="004C2530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Create a </w:t>
      </w:r>
      <w:r w:rsidR="001102CC">
        <w:rPr>
          <w:rFonts w:ascii="Arial" w:hAnsi="Arial" w:cs="Arial"/>
          <w:sz w:val="18"/>
          <w:szCs w:val="18"/>
        </w:rPr>
        <w:t>r</w:t>
      </w:r>
      <w:r w:rsidR="00110237">
        <w:rPr>
          <w:rFonts w:ascii="Arial" w:hAnsi="Arial" w:cs="Arial"/>
          <w:sz w:val="18"/>
          <w:szCs w:val="18"/>
        </w:rPr>
        <w:t>obust email subscription platform.</w:t>
      </w:r>
    </w:p>
    <w:p w:rsidR="00C8708D" w:rsidRPr="007B7276" w:rsidRDefault="00672F43" w:rsidP="004C2530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Enable the ability to </w:t>
      </w:r>
      <w:r w:rsidR="00110237">
        <w:rPr>
          <w:rFonts w:ascii="Arial" w:hAnsi="Arial" w:cs="Arial"/>
          <w:sz w:val="18"/>
          <w:szCs w:val="18"/>
        </w:rPr>
        <w:t>receive email notifications for new content.</w:t>
      </w:r>
    </w:p>
    <w:p w:rsidR="00C8708D" w:rsidRPr="007B7276" w:rsidRDefault="00672F43" w:rsidP="004C2530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Enable the ability to </w:t>
      </w:r>
      <w:r w:rsidR="00110237">
        <w:rPr>
          <w:rFonts w:ascii="Arial" w:hAnsi="Arial" w:cs="Arial"/>
          <w:sz w:val="18"/>
          <w:szCs w:val="18"/>
        </w:rPr>
        <w:t>f</w:t>
      </w:r>
      <w:r w:rsidR="0014138D">
        <w:rPr>
          <w:rFonts w:ascii="Arial" w:hAnsi="Arial" w:cs="Arial"/>
          <w:sz w:val="18"/>
          <w:szCs w:val="18"/>
        </w:rPr>
        <w:t xml:space="preserve">ollow </w:t>
      </w:r>
      <w:r w:rsidR="00B84235">
        <w:rPr>
          <w:rFonts w:ascii="Arial" w:hAnsi="Arial" w:cs="Arial"/>
          <w:sz w:val="18"/>
          <w:szCs w:val="18"/>
        </w:rPr>
        <w:t xml:space="preserve">new </w:t>
      </w:r>
      <w:r w:rsidR="0014138D">
        <w:rPr>
          <w:rFonts w:ascii="Arial" w:hAnsi="Arial" w:cs="Arial"/>
          <w:sz w:val="18"/>
          <w:szCs w:val="18"/>
        </w:rPr>
        <w:t>content.</w:t>
      </w:r>
    </w:p>
    <w:p w:rsidR="00460B01" w:rsidRDefault="00C8708D" w:rsidP="00460B01">
      <w:pPr>
        <w:pStyle w:val="Heading2"/>
      </w:pPr>
      <w:r>
        <w:t>2.3</w:t>
      </w:r>
      <w:r w:rsidR="00460B01">
        <w:tab/>
        <w:t>Goals</w:t>
      </w:r>
    </w:p>
    <w:p w:rsidR="00C8708D" w:rsidRPr="007B7276" w:rsidRDefault="00672F43" w:rsidP="004C2530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TBD</w:t>
      </w:r>
    </w:p>
    <w:p w:rsidR="00991BF0" w:rsidRDefault="00991BF0" w:rsidP="00991BF0">
      <w:pPr>
        <w:rPr>
          <w:rFonts w:ascii="Arial" w:hAnsi="Arial" w:cs="Arial"/>
          <w:b/>
          <w:sz w:val="30"/>
          <w:szCs w:val="30"/>
        </w:rPr>
      </w:pPr>
    </w:p>
    <w:p w:rsidR="00D30C7B" w:rsidRDefault="00991BF0" w:rsidP="003B5743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Functional </w:t>
      </w:r>
      <w:r w:rsidR="00BE7353" w:rsidRPr="0079612E">
        <w:rPr>
          <w:rFonts w:ascii="Arial" w:hAnsi="Arial" w:cs="Arial"/>
          <w:b/>
          <w:sz w:val="30"/>
          <w:szCs w:val="30"/>
        </w:rPr>
        <w:t>Requirements</w:t>
      </w:r>
    </w:p>
    <w:p w:rsidR="003448CF" w:rsidRDefault="00991BF0" w:rsidP="00672F43">
      <w:pPr>
        <w:pStyle w:val="Heading2"/>
      </w:pPr>
      <w:bookmarkStart w:id="14" w:name="_Toc290658751"/>
      <w:r>
        <w:t>3.1</w:t>
      </w:r>
      <w:r>
        <w:tab/>
      </w:r>
      <w:bookmarkEnd w:id="14"/>
      <w:r w:rsidR="00A76115">
        <w:t>Follow Functionality</w:t>
      </w:r>
    </w:p>
    <w:p w:rsidR="00243011" w:rsidRPr="00214DA7" w:rsidRDefault="00243011" w:rsidP="00214DA7">
      <w:pPr>
        <w:ind w:left="720"/>
        <w:rPr>
          <w:rFonts w:ascii="Arial" w:hAnsi="Arial" w:cs="Arial"/>
          <w:sz w:val="18"/>
          <w:szCs w:val="18"/>
        </w:rPr>
      </w:pPr>
      <w:r w:rsidRPr="00214DA7">
        <w:rPr>
          <w:rFonts w:ascii="Arial" w:hAnsi="Arial" w:cs="Arial"/>
          <w:sz w:val="18"/>
          <w:szCs w:val="18"/>
        </w:rPr>
        <w:t xml:space="preserve">This section will outline </w:t>
      </w:r>
      <w:r w:rsidR="00080180">
        <w:rPr>
          <w:rFonts w:ascii="Arial" w:hAnsi="Arial" w:cs="Arial"/>
          <w:sz w:val="18"/>
          <w:szCs w:val="18"/>
        </w:rPr>
        <w:t>what follow is and how it should function.</w:t>
      </w:r>
    </w:p>
    <w:p w:rsidR="00214DA7" w:rsidRPr="00243011" w:rsidRDefault="00214DA7" w:rsidP="00080180">
      <w:pPr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6265"/>
        <w:gridCol w:w="999"/>
        <w:gridCol w:w="1068"/>
      </w:tblGrid>
      <w:tr w:rsidR="00672F43" w:rsidRPr="00A201CB" w:rsidTr="00A81366">
        <w:trPr>
          <w:tblHeader/>
        </w:trPr>
        <w:tc>
          <w:tcPr>
            <w:tcW w:w="1136" w:type="dxa"/>
            <w:shd w:val="clear" w:color="auto" w:fill="99CCFF"/>
            <w:vAlign w:val="center"/>
          </w:tcPr>
          <w:p w:rsidR="00672F43" w:rsidRPr="00A201CB" w:rsidRDefault="00672F43" w:rsidP="00A81366">
            <w:pPr>
              <w:pStyle w:val="TableHeader"/>
              <w:jc w:val="left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Req. #</w:t>
            </w:r>
          </w:p>
        </w:tc>
        <w:tc>
          <w:tcPr>
            <w:tcW w:w="6265" w:type="dxa"/>
            <w:tcBorders>
              <w:right w:val="double" w:sz="4" w:space="0" w:color="auto"/>
            </w:tcBorders>
            <w:shd w:val="clear" w:color="auto" w:fill="99CCFF"/>
            <w:vAlign w:val="center"/>
          </w:tcPr>
          <w:p w:rsidR="00672F43" w:rsidRPr="00A201CB" w:rsidRDefault="00672F43" w:rsidP="00A81366">
            <w:pPr>
              <w:pStyle w:val="TableHeader"/>
              <w:jc w:val="left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Description</w:t>
            </w:r>
          </w:p>
        </w:tc>
        <w:tc>
          <w:tcPr>
            <w:tcW w:w="999" w:type="dxa"/>
            <w:tcBorders>
              <w:left w:val="double" w:sz="4" w:space="0" w:color="auto"/>
            </w:tcBorders>
            <w:shd w:val="clear" w:color="auto" w:fill="99CCFF"/>
            <w:vAlign w:val="center"/>
          </w:tcPr>
          <w:p w:rsidR="00672F43" w:rsidRPr="00A201CB" w:rsidRDefault="00672F43" w:rsidP="00A81366">
            <w:pPr>
              <w:pStyle w:val="TableHeader"/>
              <w:jc w:val="left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Priority (H, M, L)</w:t>
            </w:r>
          </w:p>
        </w:tc>
        <w:tc>
          <w:tcPr>
            <w:tcW w:w="1068" w:type="dxa"/>
            <w:shd w:val="clear" w:color="auto" w:fill="99CCFF"/>
            <w:vAlign w:val="center"/>
          </w:tcPr>
          <w:p w:rsidR="00672F43" w:rsidRPr="00A201CB" w:rsidRDefault="00672F43" w:rsidP="00A81366">
            <w:pPr>
              <w:pStyle w:val="TableHeader"/>
              <w:jc w:val="left"/>
              <w:rPr>
                <w:rFonts w:ascii="Arial" w:hAnsi="Arial" w:cs="Arial"/>
              </w:rPr>
            </w:pPr>
            <w:r w:rsidRPr="00A201CB">
              <w:rPr>
                <w:rFonts w:ascii="Arial" w:hAnsi="Arial" w:cs="Arial"/>
              </w:rPr>
              <w:t>Phase</w:t>
            </w:r>
          </w:p>
        </w:tc>
      </w:tr>
      <w:tr w:rsidR="00672F43" w:rsidRPr="00120D45" w:rsidTr="00214DA7">
        <w:tc>
          <w:tcPr>
            <w:tcW w:w="1136" w:type="dxa"/>
          </w:tcPr>
          <w:p w:rsidR="00672F43" w:rsidRDefault="00243011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</w:t>
            </w:r>
            <w:r w:rsidR="00214DA7">
              <w:rPr>
                <w:rFonts w:ascii="Arial" w:hAnsi="Arial" w:cs="Arial"/>
                <w:b/>
              </w:rPr>
              <w:t>.1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214DA7" w:rsidRDefault="00A76115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Follow Post</w:t>
            </w:r>
            <w:r w:rsidR="00080180">
              <w:rPr>
                <w:rFonts w:ascii="Arial" w:hAnsi="Arial" w:cs="Arial"/>
                <w:b/>
              </w:rPr>
              <w:t xml:space="preserve"> Defined</w:t>
            </w:r>
          </w:p>
          <w:p w:rsidR="00672F43" w:rsidRPr="00B97349" w:rsidRDefault="00DA31BE" w:rsidP="002578C9">
            <w:pPr>
              <w:pStyle w:val="TableContent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can follow a specific piece of content (</w:t>
            </w:r>
            <w:r w:rsidRPr="00DA31BE">
              <w:rPr>
                <w:rFonts w:ascii="Arial" w:hAnsi="Arial" w:cs="Arial"/>
              </w:rPr>
              <w:t>Q&amp;A, comments, blog posts, &amp; guides)</w:t>
            </w:r>
            <w:r>
              <w:rPr>
                <w:rFonts w:ascii="Arial" w:hAnsi="Arial" w:cs="Arial"/>
              </w:rPr>
              <w:t xml:space="preserve"> and get emails when anyone responds.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672F43" w:rsidRDefault="00672F43" w:rsidP="00214DA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68" w:type="dxa"/>
          </w:tcPr>
          <w:p w:rsidR="00672F43" w:rsidRPr="00120D45" w:rsidRDefault="00672F43" w:rsidP="00214DA7">
            <w:pPr>
              <w:pStyle w:val="TableContent"/>
              <w:jc w:val="center"/>
              <w:rPr>
                <w:rFonts w:ascii="Arial" w:hAnsi="Arial" w:cs="Arial"/>
                <w:b/>
              </w:rPr>
            </w:pPr>
          </w:p>
        </w:tc>
      </w:tr>
      <w:tr w:rsidR="00214DA7" w:rsidRPr="00120D45" w:rsidTr="00214DA7">
        <w:tc>
          <w:tcPr>
            <w:tcW w:w="1136" w:type="dxa"/>
          </w:tcPr>
          <w:p w:rsidR="00214DA7" w:rsidRDefault="00214DA7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3.1.2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DA31BE" w:rsidRDefault="00A76115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Follow</w:t>
            </w:r>
            <w:r w:rsidR="0008018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Post</w:t>
            </w:r>
            <w:r w:rsidR="00080180">
              <w:rPr>
                <w:rFonts w:ascii="Arial" w:hAnsi="Arial" w:cs="Arial"/>
                <w:b/>
              </w:rPr>
              <w:t xml:space="preserve"> Functionality</w:t>
            </w:r>
          </w:p>
          <w:p w:rsidR="00214DA7" w:rsidRDefault="00DA31BE" w:rsidP="004C2530">
            <w:pPr>
              <w:pStyle w:val="TableContent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author is auto-subscribed as a follower of the post.</w:t>
            </w:r>
          </w:p>
          <w:p w:rsidR="00DA31BE" w:rsidRDefault="00DA31BE" w:rsidP="004C2530">
            <w:pPr>
              <w:pStyle w:val="TableContent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Responders are presented with a checkbox allowing them to follow the post, which defaults to checked.</w:t>
            </w:r>
          </w:p>
          <w:p w:rsidR="00214DA7" w:rsidRPr="002578C9" w:rsidRDefault="00AC5DED" w:rsidP="004C2530">
            <w:pPr>
              <w:pStyle w:val="TableContent"/>
              <w:numPr>
                <w:ilvl w:val="0"/>
                <w:numId w:val="6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follow button </w:t>
            </w:r>
            <w:r w:rsidR="002578C9">
              <w:rPr>
                <w:rFonts w:ascii="Arial" w:hAnsi="Arial" w:cs="Arial"/>
              </w:rPr>
              <w:t xml:space="preserve">should be placed near the post, excluding Customer Care; </w:t>
            </w:r>
            <w:r>
              <w:rPr>
                <w:rFonts w:ascii="Arial" w:hAnsi="Arial" w:cs="Arial"/>
              </w:rPr>
              <w:t>See req. 3.1.6.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214DA7" w:rsidRDefault="00214DA7" w:rsidP="00214DA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68" w:type="dxa"/>
          </w:tcPr>
          <w:p w:rsidR="00214DA7" w:rsidRDefault="00214DA7" w:rsidP="00214DA7">
            <w:pPr>
              <w:pStyle w:val="TableContent"/>
              <w:jc w:val="center"/>
              <w:rPr>
                <w:rFonts w:ascii="Arial" w:hAnsi="Arial" w:cs="Arial"/>
                <w:b/>
              </w:rPr>
            </w:pPr>
          </w:p>
        </w:tc>
      </w:tr>
      <w:tr w:rsidR="00214DA7" w:rsidRPr="00120D45" w:rsidTr="00214DA7">
        <w:tc>
          <w:tcPr>
            <w:tcW w:w="1136" w:type="dxa"/>
          </w:tcPr>
          <w:p w:rsidR="00214DA7" w:rsidRDefault="00214DA7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3.1.3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4322C3" w:rsidRDefault="00080180" w:rsidP="004322C3">
            <w:pPr>
              <w:pStyle w:val="TableContent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Follow Category Defined </w:t>
            </w:r>
            <w:r>
              <w:rPr>
                <w:rFonts w:ascii="Arial" w:hAnsi="Arial" w:cs="Arial"/>
                <w:b/>
              </w:rPr>
              <w:br/>
            </w:r>
            <w:r w:rsidR="002578C9">
              <w:rPr>
                <w:rFonts w:ascii="Arial" w:hAnsi="Arial" w:cs="Arial"/>
              </w:rPr>
              <w:t>A user can follow a</w:t>
            </w:r>
            <w:r w:rsidR="002578C9">
              <w:rPr>
                <w:rFonts w:ascii="Arial" w:hAnsi="Arial" w:cs="Arial"/>
              </w:rPr>
              <w:t>n archive (categories and sub-categories) of content (</w:t>
            </w:r>
            <w:r w:rsidR="002578C9" w:rsidRPr="00DA31BE">
              <w:rPr>
                <w:rFonts w:ascii="Arial" w:hAnsi="Arial" w:cs="Arial"/>
              </w:rPr>
              <w:t>Q&amp;A, comments, blog posts, &amp; guides)</w:t>
            </w:r>
            <w:r w:rsidR="002578C9">
              <w:rPr>
                <w:rFonts w:ascii="Arial" w:hAnsi="Arial" w:cs="Arial"/>
              </w:rPr>
              <w:t xml:space="preserve"> and get emails </w:t>
            </w:r>
            <w:r w:rsidR="002578C9">
              <w:rPr>
                <w:rFonts w:ascii="Arial" w:hAnsi="Arial" w:cs="Arial"/>
              </w:rPr>
              <w:t>when new content is published.</w:t>
            </w:r>
          </w:p>
          <w:p w:rsidR="004322C3" w:rsidRDefault="00584AE2" w:rsidP="004C2530">
            <w:pPr>
              <w:pStyle w:val="TableContent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Following Q&amp;A categories only applies to Q&amp;A</w:t>
            </w:r>
            <w:r w:rsidR="004322C3">
              <w:rPr>
                <w:rFonts w:ascii="Arial" w:hAnsi="Arial" w:cs="Arial"/>
              </w:rPr>
              <w:t xml:space="preserve">. </w:t>
            </w:r>
          </w:p>
          <w:p w:rsidR="004322C3" w:rsidRDefault="004322C3" w:rsidP="004C2530">
            <w:pPr>
              <w:pStyle w:val="TableContent"/>
              <w:numPr>
                <w:ilvl w:val="1"/>
                <w:numId w:val="7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Emails only contain new questions in the category.</w:t>
            </w:r>
          </w:p>
          <w:p w:rsidR="004322C3" w:rsidRDefault="004322C3" w:rsidP="004C2530">
            <w:pPr>
              <w:pStyle w:val="TableContent"/>
              <w:numPr>
                <w:ilvl w:val="0"/>
                <w:numId w:val="7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Following Blog Posts or Guides only applies to Blog Posts &amp; Guides. </w:t>
            </w:r>
          </w:p>
          <w:p w:rsidR="00214DA7" w:rsidRPr="005C1C1A" w:rsidRDefault="004322C3" w:rsidP="004C2530">
            <w:pPr>
              <w:pStyle w:val="TableContent"/>
              <w:numPr>
                <w:ilvl w:val="1"/>
                <w:numId w:val="7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Emails only contain new blog posts or guides in the category.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214DA7" w:rsidRDefault="00214DA7" w:rsidP="00214DA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68" w:type="dxa"/>
          </w:tcPr>
          <w:p w:rsidR="00214DA7" w:rsidRDefault="00214DA7" w:rsidP="00214DA7">
            <w:pPr>
              <w:pStyle w:val="TableContent"/>
              <w:jc w:val="center"/>
              <w:rPr>
                <w:rFonts w:ascii="Arial" w:hAnsi="Arial" w:cs="Arial"/>
                <w:b/>
              </w:rPr>
            </w:pPr>
          </w:p>
        </w:tc>
      </w:tr>
      <w:tr w:rsidR="00214DA7" w:rsidRPr="00120D45" w:rsidTr="00214DA7">
        <w:tc>
          <w:tcPr>
            <w:tcW w:w="1136" w:type="dxa"/>
          </w:tcPr>
          <w:p w:rsidR="00214DA7" w:rsidRDefault="00214DA7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3.1.4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584AE2" w:rsidRDefault="00080180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Follow Category Functionality</w:t>
            </w:r>
          </w:p>
          <w:p w:rsidR="002618B4" w:rsidRDefault="00CC4B6E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can follow a category by clicking a follow button</w:t>
            </w:r>
            <w:r w:rsidR="00F2198C">
              <w:rPr>
                <w:rFonts w:ascii="Arial" w:hAnsi="Arial" w:cs="Arial"/>
              </w:rPr>
              <w:t xml:space="preserve"> located in th</w:t>
            </w:r>
            <w:r>
              <w:rPr>
                <w:rFonts w:ascii="Arial" w:hAnsi="Arial" w:cs="Arial"/>
              </w:rPr>
              <w:t xml:space="preserve">e right rail of a given </w:t>
            </w:r>
            <w:r w:rsidR="00F2198C">
              <w:rPr>
                <w:rFonts w:ascii="Arial" w:hAnsi="Arial" w:cs="Arial"/>
              </w:rPr>
              <w:t>category</w:t>
            </w:r>
            <w:r w:rsidR="00AF036B">
              <w:rPr>
                <w:rFonts w:ascii="Arial" w:hAnsi="Arial" w:cs="Arial"/>
              </w:rPr>
              <w:t>.</w:t>
            </w:r>
          </w:p>
          <w:p w:rsidR="00F2198C" w:rsidRDefault="00F2198C" w:rsidP="004C2530">
            <w:pPr>
              <w:pStyle w:val="TableContent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a single post, applies to the categories the post is in.</w:t>
            </w:r>
          </w:p>
          <w:p w:rsidR="00F2198C" w:rsidRDefault="00F2198C" w:rsidP="004C2530">
            <w:pPr>
              <w:pStyle w:val="TableContent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Q&amp;A, applies to the categories the Q&amp;A is in.</w:t>
            </w:r>
          </w:p>
          <w:p w:rsidR="00F2198C" w:rsidRDefault="00F2198C" w:rsidP="004C2530">
            <w:pPr>
              <w:pStyle w:val="TableContent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Blog Posts or Guides, applies to the categories the Blog Posts/Guides are in.</w:t>
            </w:r>
          </w:p>
          <w:p w:rsidR="00F2198C" w:rsidRDefault="00F2198C" w:rsidP="004C2530">
            <w:pPr>
              <w:pStyle w:val="TableContent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From combined category pages, shows options for </w:t>
            </w:r>
            <w:r w:rsidR="006A46ED">
              <w:rPr>
                <w:rFonts w:ascii="Arial" w:hAnsi="Arial" w:cs="Arial"/>
              </w:rPr>
              <w:t>both Q&amp;A and Blog Posts/Guides follow s</w:t>
            </w:r>
            <w:r>
              <w:rPr>
                <w:rFonts w:ascii="Arial" w:hAnsi="Arial" w:cs="Arial"/>
              </w:rPr>
              <w:t>ubscriptions.</w:t>
            </w:r>
          </w:p>
          <w:p w:rsidR="00F2198C" w:rsidRDefault="00F2198C" w:rsidP="004C2530">
            <w:pPr>
              <w:pStyle w:val="TableContent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Follow category functionality should exist in</w:t>
            </w:r>
            <w:r w:rsidR="008B5C73">
              <w:rPr>
                <w:rFonts w:ascii="Arial" w:hAnsi="Arial" w:cs="Arial"/>
              </w:rPr>
              <w:t xml:space="preserve"> a user’s</w:t>
            </w:r>
            <w:r>
              <w:rPr>
                <w:rFonts w:ascii="Arial" w:hAnsi="Arial" w:cs="Arial"/>
              </w:rPr>
              <w:t xml:space="preserve"> </w:t>
            </w:r>
            <w:r w:rsidR="008B5C73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 xml:space="preserve">rofile. See req. </w:t>
            </w:r>
            <w:r w:rsidR="008B5C73">
              <w:rPr>
                <w:rFonts w:ascii="Arial" w:hAnsi="Arial" w:cs="Arial"/>
              </w:rPr>
              <w:t>3.2.1.</w:t>
            </w:r>
          </w:p>
          <w:p w:rsidR="00214DA7" w:rsidRPr="00C516D7" w:rsidRDefault="00F2198C" w:rsidP="004C2530">
            <w:pPr>
              <w:pStyle w:val="TableContent"/>
              <w:numPr>
                <w:ilvl w:val="0"/>
                <w:numId w:val="8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Exclude from Customer Care categories.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214DA7" w:rsidRDefault="00214DA7" w:rsidP="00214DA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68" w:type="dxa"/>
          </w:tcPr>
          <w:p w:rsidR="00214DA7" w:rsidRDefault="00214DA7" w:rsidP="00214DA7">
            <w:pPr>
              <w:pStyle w:val="TableContent"/>
              <w:jc w:val="center"/>
              <w:rPr>
                <w:rFonts w:ascii="Arial" w:hAnsi="Arial" w:cs="Arial"/>
                <w:b/>
              </w:rPr>
            </w:pPr>
          </w:p>
        </w:tc>
      </w:tr>
      <w:tr w:rsidR="00214DA7" w:rsidRPr="00120D45" w:rsidTr="00214DA7">
        <w:tc>
          <w:tcPr>
            <w:tcW w:w="1136" w:type="dxa"/>
          </w:tcPr>
          <w:p w:rsidR="00214DA7" w:rsidRDefault="00214DA7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3.1.5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214DA7" w:rsidRDefault="00080180" w:rsidP="00214DA7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  <w:r w:rsidR="00CC4B6E">
              <w:rPr>
                <w:rFonts w:ascii="Arial" w:hAnsi="Arial" w:cs="Arial"/>
                <w:b/>
              </w:rPr>
              <w:t>ollow Button</w:t>
            </w:r>
          </w:p>
          <w:p w:rsidR="00CD2932" w:rsidRDefault="00CD2932" w:rsidP="004C2530">
            <w:pPr>
              <w:pStyle w:val="TableContent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Toggles: Follow/Unfollow</w:t>
            </w:r>
            <w:r w:rsidR="00E75549">
              <w:rPr>
                <w:rFonts w:ascii="Arial" w:hAnsi="Arial" w:cs="Arial"/>
              </w:rPr>
              <w:t xml:space="preserve"> (clearly distinguished by text and design state)</w:t>
            </w:r>
          </w:p>
          <w:p w:rsidR="00CD2932" w:rsidRDefault="00CD2932" w:rsidP="004C2530">
            <w:pPr>
              <w:pStyle w:val="TableContent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Post Follow Button</w:t>
            </w:r>
          </w:p>
          <w:p w:rsidR="00CD2932" w:rsidRDefault="00CD2932" w:rsidP="004C2530">
            <w:pPr>
              <w:pStyle w:val="TableContent"/>
              <w:numPr>
                <w:ilvl w:val="1"/>
                <w:numId w:val="9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copy; Just a highly visible and self-explanatory button similar to a Tweet or Like button.</w:t>
            </w:r>
          </w:p>
          <w:p w:rsidR="006F767F" w:rsidRDefault="006F767F" w:rsidP="004C2530">
            <w:pPr>
              <w:pStyle w:val="TableContent"/>
              <w:numPr>
                <w:ilvl w:val="1"/>
                <w:numId w:val="9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Located near content; Near share/flag area.</w:t>
            </w:r>
          </w:p>
          <w:p w:rsidR="00CD2932" w:rsidRDefault="00CD2932" w:rsidP="004C2530">
            <w:pPr>
              <w:pStyle w:val="TableContent"/>
              <w:numPr>
                <w:ilvl w:val="0"/>
                <w:numId w:val="9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Follow Button</w:t>
            </w:r>
          </w:p>
          <w:p w:rsidR="00CD2932" w:rsidRDefault="00CD2932" w:rsidP="004C2530">
            <w:pPr>
              <w:pStyle w:val="TableContent"/>
              <w:numPr>
                <w:ilvl w:val="1"/>
                <w:numId w:val="9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Includes copy explaining what happens when a user follows a category (from business team).</w:t>
            </w:r>
          </w:p>
          <w:p w:rsidR="00214DA7" w:rsidRPr="00E71501" w:rsidRDefault="00CD2932" w:rsidP="004C2530">
            <w:pPr>
              <w:pStyle w:val="TableContent"/>
              <w:numPr>
                <w:ilvl w:val="1"/>
                <w:numId w:val="9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Located in right rail</w:t>
            </w:r>
            <w:r w:rsidR="00B83BEF">
              <w:rPr>
                <w:rFonts w:ascii="Arial" w:hAnsi="Arial" w:cs="Arial"/>
              </w:rPr>
              <w:t xml:space="preserve"> adjacent to </w:t>
            </w:r>
            <w:r w:rsidR="00E843DC">
              <w:rPr>
                <w:rFonts w:ascii="Arial" w:hAnsi="Arial" w:cs="Arial"/>
              </w:rPr>
              <w:t>content.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214DA7" w:rsidRDefault="00214DA7" w:rsidP="00214DA7">
            <w:pPr>
              <w:pStyle w:val="TableContent"/>
              <w:tabs>
                <w:tab w:val="left" w:pos="589"/>
              </w:tabs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68" w:type="dxa"/>
          </w:tcPr>
          <w:p w:rsidR="00214DA7" w:rsidRDefault="00214DA7" w:rsidP="00214DA7">
            <w:pPr>
              <w:pStyle w:val="TableContent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4E49B1" w:rsidRDefault="004E49B1" w:rsidP="00E200F8">
      <w:pPr>
        <w:rPr>
          <w:rFonts w:ascii="Arial" w:hAnsi="Arial" w:cs="Arial"/>
          <w:b/>
          <w:sz w:val="30"/>
          <w:szCs w:val="30"/>
        </w:rPr>
      </w:pPr>
    </w:p>
    <w:p w:rsidR="00214DA7" w:rsidRDefault="00214DA7" w:rsidP="00214DA7">
      <w:pPr>
        <w:pStyle w:val="Heading2"/>
      </w:pPr>
      <w:r>
        <w:t>3.2</w:t>
      </w:r>
      <w:r>
        <w:tab/>
      </w:r>
      <w:r w:rsidR="00DA4995">
        <w:t xml:space="preserve">Email </w:t>
      </w:r>
      <w:r w:rsidR="001C41EB">
        <w:t xml:space="preserve">Subscription </w:t>
      </w:r>
      <w:bookmarkStart w:id="15" w:name="_GoBack"/>
      <w:bookmarkEnd w:id="15"/>
      <w:r w:rsidR="00DA4995">
        <w:t>Preferences</w:t>
      </w:r>
    </w:p>
    <w:p w:rsidR="00214DA7" w:rsidRPr="00214DA7" w:rsidRDefault="00214DA7" w:rsidP="00214DA7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section will outline </w:t>
      </w:r>
      <w:r w:rsidR="00DA4995">
        <w:rPr>
          <w:rFonts w:ascii="Arial" w:hAnsi="Arial" w:cs="Arial"/>
          <w:sz w:val="18"/>
          <w:szCs w:val="18"/>
        </w:rPr>
        <w:t>the email subscription preferences that will be offered to a user</w:t>
      </w:r>
      <w:r w:rsidR="00FE02E7">
        <w:rPr>
          <w:rFonts w:ascii="Arial" w:hAnsi="Arial" w:cs="Arial"/>
          <w:sz w:val="18"/>
          <w:szCs w:val="18"/>
        </w:rPr>
        <w:t xml:space="preserve"> within their profile.</w:t>
      </w:r>
    </w:p>
    <w:p w:rsidR="00214DA7" w:rsidRDefault="00214DA7" w:rsidP="00E200F8">
      <w:pPr>
        <w:rPr>
          <w:rFonts w:ascii="Arial" w:hAnsi="Arial" w:cs="Arial"/>
          <w:b/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6265"/>
        <w:gridCol w:w="999"/>
        <w:gridCol w:w="1068"/>
      </w:tblGrid>
      <w:tr w:rsidR="00214DA7" w:rsidRPr="00120D45" w:rsidTr="00A81366">
        <w:tc>
          <w:tcPr>
            <w:tcW w:w="1136" w:type="dxa"/>
          </w:tcPr>
          <w:p w:rsidR="00214DA7" w:rsidRDefault="00214DA7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3.2.1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214DA7" w:rsidRDefault="00DA31BE" w:rsidP="00A81366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Frequency of Emails</w:t>
            </w:r>
          </w:p>
          <w:p w:rsidR="005157D7" w:rsidRPr="005157D7" w:rsidRDefault="005157D7" w:rsidP="00A81366">
            <w:pPr>
              <w:pStyle w:val="TableContent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user can </w:t>
            </w:r>
            <w:r w:rsidR="00F11D9E">
              <w:rPr>
                <w:rFonts w:ascii="Arial" w:hAnsi="Arial" w:cs="Arial"/>
              </w:rPr>
              <w:t xml:space="preserve">manage </w:t>
            </w:r>
            <w:r>
              <w:rPr>
                <w:rFonts w:ascii="Arial" w:hAnsi="Arial" w:cs="Arial"/>
              </w:rPr>
              <w:t>their follow email subscription preferences in their profile.</w:t>
            </w:r>
          </w:p>
          <w:p w:rsidR="00214DA7" w:rsidRDefault="00FE02E7" w:rsidP="004C2530">
            <w:pPr>
              <w:pStyle w:val="TableContent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Options</w:t>
            </w:r>
            <w:r w:rsidR="000304E3">
              <w:rPr>
                <w:rFonts w:ascii="Arial" w:hAnsi="Arial" w:cs="Arial"/>
              </w:rPr>
              <w:t>:</w:t>
            </w:r>
          </w:p>
          <w:p w:rsidR="00FE02E7" w:rsidRDefault="00FE02E7" w:rsidP="004C2530">
            <w:pPr>
              <w:pStyle w:val="TableContent"/>
              <w:numPr>
                <w:ilvl w:val="1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Instant </w:t>
            </w:r>
          </w:p>
          <w:p w:rsidR="00FE02E7" w:rsidRDefault="00FE02E7" w:rsidP="004C2530">
            <w:pPr>
              <w:pStyle w:val="TableContent"/>
              <w:numPr>
                <w:ilvl w:val="1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</w:t>
            </w:r>
          </w:p>
          <w:p w:rsidR="00FE02E7" w:rsidRDefault="00FE02E7" w:rsidP="004C2530">
            <w:pPr>
              <w:pStyle w:val="TableContent"/>
              <w:numPr>
                <w:ilvl w:val="1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Weekly</w:t>
            </w:r>
          </w:p>
          <w:p w:rsidR="00FE02E7" w:rsidRDefault="00FE02E7" w:rsidP="004C2530">
            <w:pPr>
              <w:pStyle w:val="TableContent"/>
              <w:numPr>
                <w:ilvl w:val="1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</w:t>
            </w:r>
          </w:p>
          <w:p w:rsidR="00037DE9" w:rsidRDefault="009675CE" w:rsidP="004C2530">
            <w:pPr>
              <w:pStyle w:val="TableContent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are two sets of options:</w:t>
            </w:r>
          </w:p>
          <w:p w:rsidR="00037DE9" w:rsidRDefault="00037DE9" w:rsidP="004C2530">
            <w:pPr>
              <w:pStyle w:val="TableContent"/>
              <w:numPr>
                <w:ilvl w:val="1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 for post subscriptions.</w:t>
            </w:r>
          </w:p>
          <w:p w:rsidR="00037DE9" w:rsidRDefault="00037DE9" w:rsidP="004C2530">
            <w:pPr>
              <w:pStyle w:val="TableContent"/>
              <w:numPr>
                <w:ilvl w:val="1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 for category subscriptions.</w:t>
            </w:r>
          </w:p>
          <w:p w:rsidR="00037DE9" w:rsidRDefault="005921BA" w:rsidP="004C2530">
            <w:pPr>
              <w:pStyle w:val="TableContent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Each option set applies to all subscriptions of that type.</w:t>
            </w:r>
          </w:p>
          <w:p w:rsidR="00A314D4" w:rsidRDefault="0061767B" w:rsidP="004C2530">
            <w:pPr>
              <w:pStyle w:val="TableContent"/>
              <w:numPr>
                <w:ilvl w:val="1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Options chosen for post subscriptions </w:t>
            </w:r>
            <w:r w:rsidR="00A314D4">
              <w:rPr>
                <w:rFonts w:ascii="Arial" w:hAnsi="Arial" w:cs="Arial"/>
              </w:rPr>
              <w:t xml:space="preserve">apply to all post </w:t>
            </w:r>
            <w:r w:rsidR="00A314D4">
              <w:rPr>
                <w:rFonts w:ascii="Arial" w:hAnsi="Arial" w:cs="Arial"/>
              </w:rPr>
              <w:lastRenderedPageBreak/>
              <w:t>subscriptions.</w:t>
            </w:r>
          </w:p>
          <w:p w:rsidR="00A314D4" w:rsidRDefault="00A314D4" w:rsidP="004C2530">
            <w:pPr>
              <w:pStyle w:val="TableContent"/>
              <w:numPr>
                <w:ilvl w:val="1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Options chosen for category subscriptions apply to all category subscriptions.</w:t>
            </w:r>
          </w:p>
          <w:p w:rsidR="000304E3" w:rsidRDefault="000304E3" w:rsidP="004C2530">
            <w:pPr>
              <w:pStyle w:val="TableContent"/>
              <w:numPr>
                <w:ilvl w:val="0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 options:</w:t>
            </w:r>
          </w:p>
          <w:p w:rsidR="000304E3" w:rsidRDefault="001B04C9" w:rsidP="004C2530">
            <w:pPr>
              <w:pStyle w:val="TableContent"/>
              <w:numPr>
                <w:ilvl w:val="1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  <w:r w:rsidR="000304E3">
              <w:rPr>
                <w:rFonts w:ascii="Arial" w:hAnsi="Arial" w:cs="Arial"/>
              </w:rPr>
              <w:t>: Instant</w:t>
            </w:r>
          </w:p>
          <w:p w:rsidR="000304E3" w:rsidRDefault="000304E3" w:rsidP="004C2530">
            <w:pPr>
              <w:pStyle w:val="TableContent"/>
              <w:numPr>
                <w:ilvl w:val="1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Q&amp;A: Daily</w:t>
            </w:r>
          </w:p>
          <w:p w:rsidR="000304E3" w:rsidRPr="00214DA7" w:rsidRDefault="008B5C73" w:rsidP="004C2530">
            <w:pPr>
              <w:pStyle w:val="TableContent"/>
              <w:numPr>
                <w:ilvl w:val="1"/>
                <w:numId w:val="10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Blog Posts </w:t>
            </w:r>
            <w:r w:rsidR="000304E3">
              <w:rPr>
                <w:rFonts w:ascii="Arial" w:hAnsi="Arial" w:cs="Arial"/>
              </w:rPr>
              <w:t>and Guides: Weekly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214DA7" w:rsidRDefault="00214DA7" w:rsidP="00A81366">
            <w:pPr>
              <w:pStyle w:val="TableContent"/>
              <w:tabs>
                <w:tab w:val="left" w:pos="589"/>
              </w:tabs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068" w:type="dxa"/>
          </w:tcPr>
          <w:p w:rsidR="00214DA7" w:rsidRPr="00120D45" w:rsidRDefault="00214DA7" w:rsidP="00A81366">
            <w:pPr>
              <w:pStyle w:val="TableContent"/>
              <w:jc w:val="left"/>
              <w:rPr>
                <w:rFonts w:ascii="Arial" w:hAnsi="Arial" w:cs="Arial"/>
                <w:b/>
              </w:rPr>
            </w:pPr>
          </w:p>
        </w:tc>
      </w:tr>
    </w:tbl>
    <w:p w:rsidR="00214DA7" w:rsidRDefault="00214DA7" w:rsidP="00214DA7">
      <w:pPr>
        <w:rPr>
          <w:rFonts w:ascii="Arial" w:hAnsi="Arial" w:cs="Arial"/>
          <w:b/>
          <w:sz w:val="30"/>
          <w:szCs w:val="30"/>
        </w:rPr>
      </w:pPr>
    </w:p>
    <w:p w:rsidR="00214DA7" w:rsidRDefault="00DA31BE" w:rsidP="00214DA7">
      <w:pPr>
        <w:pStyle w:val="Heading2"/>
      </w:pPr>
      <w:r>
        <w:t>3.3</w:t>
      </w:r>
      <w:r>
        <w:tab/>
        <w:t>Email Content</w:t>
      </w:r>
    </w:p>
    <w:p w:rsidR="00214DA7" w:rsidRPr="00214DA7" w:rsidRDefault="00DA31BE" w:rsidP="00214DA7">
      <w:pPr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This section will outline wh</w:t>
      </w:r>
      <w:r w:rsidR="006D1B5B">
        <w:rPr>
          <w:rFonts w:ascii="Arial" w:hAnsi="Arial" w:cs="Arial"/>
          <w:sz w:val="18"/>
          <w:szCs w:val="18"/>
        </w:rPr>
        <w:t>at the emails should contain.</w:t>
      </w:r>
    </w:p>
    <w:p w:rsidR="00214DA7" w:rsidRDefault="00214DA7" w:rsidP="00E200F8">
      <w:pPr>
        <w:rPr>
          <w:rFonts w:ascii="Arial" w:hAnsi="Arial" w:cs="Arial"/>
          <w:b/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6265"/>
        <w:gridCol w:w="999"/>
        <w:gridCol w:w="1068"/>
      </w:tblGrid>
      <w:tr w:rsidR="00214DA7" w:rsidRPr="00120D45" w:rsidTr="00A81366">
        <w:tc>
          <w:tcPr>
            <w:tcW w:w="1136" w:type="dxa"/>
          </w:tcPr>
          <w:p w:rsidR="00214DA7" w:rsidRDefault="00214DA7" w:rsidP="00A81366">
            <w:pPr>
              <w:pStyle w:val="Requirement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3.3.1</w:t>
            </w:r>
          </w:p>
        </w:tc>
        <w:tc>
          <w:tcPr>
            <w:tcW w:w="6265" w:type="dxa"/>
            <w:tcBorders>
              <w:right w:val="double" w:sz="4" w:space="0" w:color="auto"/>
            </w:tcBorders>
          </w:tcPr>
          <w:p w:rsidR="00214DA7" w:rsidRDefault="009C27D2" w:rsidP="00A81366">
            <w:pPr>
              <w:pStyle w:val="TableContent"/>
              <w:spacing w:line="240" w:lineRule="auto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Email Content</w:t>
            </w:r>
          </w:p>
          <w:p w:rsidR="009C27D2" w:rsidRDefault="009C27D2" w:rsidP="004C2530">
            <w:pPr>
              <w:pStyle w:val="TableContent"/>
              <w:numPr>
                <w:ilvl w:val="0"/>
                <w:numId w:val="1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 and weekly emails are sent as single aggregate digests</w:t>
            </w:r>
            <w:r w:rsidR="00535665">
              <w:rPr>
                <w:rFonts w:ascii="Arial" w:hAnsi="Arial" w:cs="Arial"/>
              </w:rPr>
              <w:t>.</w:t>
            </w:r>
          </w:p>
          <w:p w:rsidR="009C27D2" w:rsidRDefault="009C27D2" w:rsidP="004C2530">
            <w:pPr>
              <w:pStyle w:val="TableContent"/>
              <w:numPr>
                <w:ilvl w:val="0"/>
                <w:numId w:val="1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should link back to main post.</w:t>
            </w:r>
          </w:p>
          <w:p w:rsidR="009C27D2" w:rsidRDefault="009C27D2" w:rsidP="004C2530">
            <w:pPr>
              <w:pStyle w:val="TableContent"/>
              <w:numPr>
                <w:ilvl w:val="0"/>
                <w:numId w:val="1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is profanity filtered.</w:t>
            </w:r>
          </w:p>
          <w:p w:rsidR="009C27D2" w:rsidRDefault="009C27D2" w:rsidP="004C2530">
            <w:pPr>
              <w:pStyle w:val="TableContent"/>
              <w:numPr>
                <w:ilvl w:val="0"/>
                <w:numId w:val="1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 copy such as “Username posted answer/responses to the post/question/guide.”</w:t>
            </w:r>
          </w:p>
          <w:p w:rsidR="00214DA7" w:rsidRPr="00535665" w:rsidRDefault="009C27D2" w:rsidP="004C2530">
            <w:pPr>
              <w:pStyle w:val="TableContent"/>
              <w:numPr>
                <w:ilvl w:val="0"/>
                <w:numId w:val="11"/>
              </w:numPr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 100 characters excerpt of new post/answer/comment/response.</w:t>
            </w:r>
          </w:p>
        </w:tc>
        <w:tc>
          <w:tcPr>
            <w:tcW w:w="999" w:type="dxa"/>
            <w:tcBorders>
              <w:left w:val="double" w:sz="4" w:space="0" w:color="auto"/>
            </w:tcBorders>
          </w:tcPr>
          <w:p w:rsidR="00214DA7" w:rsidRDefault="00214DA7" w:rsidP="00A81366">
            <w:pPr>
              <w:pStyle w:val="TableContent"/>
              <w:tabs>
                <w:tab w:val="left" w:pos="589"/>
              </w:tabs>
              <w:spacing w:line="240" w:lineRule="auto"/>
              <w:jc w:val="left"/>
              <w:rPr>
                <w:rFonts w:ascii="Arial" w:hAnsi="Arial" w:cs="Arial"/>
                <w:b/>
              </w:rPr>
            </w:pPr>
          </w:p>
        </w:tc>
        <w:tc>
          <w:tcPr>
            <w:tcW w:w="1068" w:type="dxa"/>
          </w:tcPr>
          <w:p w:rsidR="00214DA7" w:rsidRPr="00120D45" w:rsidRDefault="00214DA7" w:rsidP="00A81366">
            <w:pPr>
              <w:pStyle w:val="TableContent"/>
              <w:jc w:val="left"/>
              <w:rPr>
                <w:rFonts w:ascii="Arial" w:hAnsi="Arial" w:cs="Arial"/>
                <w:b/>
              </w:rPr>
            </w:pPr>
          </w:p>
        </w:tc>
      </w:tr>
    </w:tbl>
    <w:p w:rsidR="00214DA7" w:rsidRDefault="00214DA7" w:rsidP="00E200F8">
      <w:pPr>
        <w:rPr>
          <w:rFonts w:ascii="Arial" w:hAnsi="Arial" w:cs="Arial"/>
          <w:b/>
          <w:sz w:val="30"/>
          <w:szCs w:val="30"/>
        </w:rPr>
      </w:pPr>
    </w:p>
    <w:sectPr w:rsidR="00214DA7" w:rsidSect="00BA207D">
      <w:footerReference w:type="default" r:id="rId11"/>
      <w:pgSz w:w="12240" w:h="15840" w:code="1"/>
      <w:pgMar w:top="990" w:right="1440" w:bottom="432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530" w:rsidRDefault="004C2530">
      <w:r>
        <w:separator/>
      </w:r>
    </w:p>
  </w:endnote>
  <w:endnote w:type="continuationSeparator" w:id="0">
    <w:p w:rsidR="004C2530" w:rsidRDefault="004C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nivers (WN)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045" w:rsidRPr="00024C15" w:rsidRDefault="00BF5045" w:rsidP="00024C15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0"/>
        <w:tab w:val="center" w:pos="4680"/>
        <w:tab w:val="right" w:pos="9360"/>
      </w:tabs>
      <w:jc w:val="center"/>
      <w:rPr>
        <w:rStyle w:val="PageNumber"/>
        <w:rFonts w:ascii="Arial" w:hAnsi="Arial"/>
        <w:sz w:val="20"/>
        <w:szCs w:val="20"/>
      </w:rPr>
    </w:pPr>
    <w:r>
      <w:rPr>
        <w:rStyle w:val="PageNumber"/>
        <w:rFonts w:ascii="Arial" w:hAnsi="Arial"/>
        <w:sz w:val="20"/>
        <w:szCs w:val="20"/>
      </w:rPr>
      <w:t xml:space="preserve">- </w:t>
    </w:r>
    <w:r w:rsidRPr="00024C15">
      <w:rPr>
        <w:rStyle w:val="PageNumber"/>
        <w:rFonts w:ascii="Arial" w:hAnsi="Arial"/>
        <w:sz w:val="20"/>
        <w:szCs w:val="20"/>
      </w:rPr>
      <w:fldChar w:fldCharType="begin"/>
    </w:r>
    <w:r w:rsidRPr="00024C15">
      <w:rPr>
        <w:rStyle w:val="PageNumber"/>
        <w:rFonts w:ascii="Arial" w:hAnsi="Arial"/>
        <w:sz w:val="20"/>
        <w:szCs w:val="20"/>
      </w:rPr>
      <w:instrText xml:space="preserve"> PAGE   \* MERGEFORMAT </w:instrText>
    </w:r>
    <w:r w:rsidRPr="00024C15">
      <w:rPr>
        <w:rStyle w:val="PageNumber"/>
        <w:rFonts w:ascii="Arial" w:hAnsi="Arial"/>
        <w:sz w:val="20"/>
        <w:szCs w:val="20"/>
      </w:rPr>
      <w:fldChar w:fldCharType="separate"/>
    </w:r>
    <w:r w:rsidR="001C41EB">
      <w:rPr>
        <w:rStyle w:val="PageNumber"/>
        <w:rFonts w:ascii="Arial" w:hAnsi="Arial"/>
        <w:noProof/>
        <w:sz w:val="20"/>
        <w:szCs w:val="20"/>
      </w:rPr>
      <w:t>4</w:t>
    </w:r>
    <w:r w:rsidRPr="00024C15">
      <w:rPr>
        <w:rStyle w:val="PageNumber"/>
        <w:rFonts w:ascii="Arial" w:hAnsi="Arial"/>
        <w:sz w:val="20"/>
        <w:szCs w:val="20"/>
      </w:rPr>
      <w:fldChar w:fldCharType="end"/>
    </w:r>
    <w:r>
      <w:rPr>
        <w:rStyle w:val="PageNumber"/>
        <w:rFonts w:ascii="Arial" w:hAnsi="Arial"/>
        <w:sz w:val="20"/>
        <w:szCs w:val="20"/>
      </w:rPr>
      <w:t xml:space="preserve"> -</w:t>
    </w:r>
  </w:p>
  <w:p w:rsidR="00BF5045" w:rsidRPr="0039151B" w:rsidRDefault="00BF5045" w:rsidP="00C62A98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0"/>
        <w:tab w:val="center" w:pos="4680"/>
        <w:tab w:val="right" w:pos="9540"/>
      </w:tabs>
      <w:rPr>
        <w:b/>
        <w:sz w:val="16"/>
        <w:szCs w:val="16"/>
      </w:rPr>
    </w:pPr>
    <w:r w:rsidRPr="0039151B">
      <w:rPr>
        <w:rStyle w:val="PageNumber"/>
        <w:rFonts w:ascii="Arial" w:hAnsi="Arial" w:cs="Arial"/>
        <w:b/>
        <w:sz w:val="16"/>
        <w:szCs w:val="16"/>
      </w:rPr>
      <w:t>Sears Holdings Corporation – Confidential and Proprietary Information</w:t>
    </w:r>
    <w:r>
      <w:rPr>
        <w:rStyle w:val="PageNumber"/>
        <w:rFonts w:ascii="Arial" w:hAnsi="Arial" w:cs="Arial"/>
        <w:b/>
        <w:sz w:val="16"/>
        <w:szCs w:val="16"/>
      </w:rPr>
      <w:tab/>
      <w:t>Template Ver 2.21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530" w:rsidRDefault="004C2530">
      <w:r>
        <w:separator/>
      </w:r>
    </w:p>
  </w:footnote>
  <w:footnote w:type="continuationSeparator" w:id="0">
    <w:p w:rsidR="004C2530" w:rsidRDefault="004C2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592A"/>
    <w:multiLevelType w:val="hybridMultilevel"/>
    <w:tmpl w:val="B45EFDB0"/>
    <w:lvl w:ilvl="0" w:tplc="83A2597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0"/>
        <w:szCs w:val="3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1BA82F55"/>
    <w:multiLevelType w:val="hybridMultilevel"/>
    <w:tmpl w:val="F3C6B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66ED4"/>
    <w:multiLevelType w:val="multilevel"/>
    <w:tmpl w:val="D8862236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pStyle w:val="Heading1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>
    <w:nsid w:val="21BB38B6"/>
    <w:multiLevelType w:val="hybridMultilevel"/>
    <w:tmpl w:val="3030E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541927"/>
    <w:multiLevelType w:val="hybridMultilevel"/>
    <w:tmpl w:val="CE960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814B9"/>
    <w:multiLevelType w:val="hybridMultilevel"/>
    <w:tmpl w:val="537C2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423C4"/>
    <w:multiLevelType w:val="hybridMultilevel"/>
    <w:tmpl w:val="8B0C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2606C9"/>
    <w:multiLevelType w:val="hybridMultilevel"/>
    <w:tmpl w:val="1DEE94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8770DB7"/>
    <w:multiLevelType w:val="hybridMultilevel"/>
    <w:tmpl w:val="B38CA284"/>
    <w:lvl w:ilvl="0" w:tplc="C6F413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9443281"/>
    <w:multiLevelType w:val="hybridMultilevel"/>
    <w:tmpl w:val="571E7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257C2A"/>
    <w:multiLevelType w:val="multilevel"/>
    <w:tmpl w:val="2586E15A"/>
    <w:lvl w:ilvl="0">
      <w:start w:val="1"/>
      <w:numFmt w:val="decimal"/>
      <w:lvlText w:val="%1"/>
      <w:lvlJc w:val="left"/>
      <w:pPr>
        <w:tabs>
          <w:tab w:val="num" w:pos="4272"/>
        </w:tabs>
        <w:ind w:left="427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920"/>
        </w:tabs>
        <w:ind w:left="3984" w:hanging="144"/>
      </w:pPr>
      <w:rPr>
        <w:rFonts w:ascii="Arial" w:eastAsia="Times New Roman" w:hAnsi="Arial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920"/>
        </w:tabs>
        <w:ind w:left="4200" w:hanging="720"/>
      </w:pPr>
      <w:rPr>
        <w:rFonts w:ascii="Arial" w:hAnsi="Arial" w:cs="Wingdings" w:hint="default"/>
      </w:rPr>
    </w:lvl>
    <w:lvl w:ilvl="3">
      <w:start w:val="1"/>
      <w:numFmt w:val="decimal"/>
      <w:lvlText w:val="%1.%2.%3.%4"/>
      <w:lvlJc w:val="left"/>
      <w:pPr>
        <w:tabs>
          <w:tab w:val="num" w:pos="3624"/>
        </w:tabs>
        <w:ind w:left="36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848"/>
        </w:tabs>
        <w:ind w:left="484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972"/>
        </w:tabs>
        <w:ind w:left="69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6"/>
        </w:tabs>
        <w:ind w:left="513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80"/>
        </w:tabs>
        <w:ind w:left="52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24"/>
        </w:tabs>
        <w:ind w:left="5424" w:hanging="1584"/>
      </w:pPr>
      <w:rPr>
        <w:rFonts w:cs="Times New Roman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DD2"/>
    <w:rsid w:val="000036C6"/>
    <w:rsid w:val="00003D89"/>
    <w:rsid w:val="00003E8E"/>
    <w:rsid w:val="00004A9D"/>
    <w:rsid w:val="00005184"/>
    <w:rsid w:val="000059C2"/>
    <w:rsid w:val="00006DC6"/>
    <w:rsid w:val="000076BA"/>
    <w:rsid w:val="000078B2"/>
    <w:rsid w:val="0000797A"/>
    <w:rsid w:val="00012672"/>
    <w:rsid w:val="00012F55"/>
    <w:rsid w:val="00013173"/>
    <w:rsid w:val="00017F62"/>
    <w:rsid w:val="000205D5"/>
    <w:rsid w:val="00022FF7"/>
    <w:rsid w:val="00024C15"/>
    <w:rsid w:val="00024FC5"/>
    <w:rsid w:val="000304E3"/>
    <w:rsid w:val="00030AA5"/>
    <w:rsid w:val="00031B9A"/>
    <w:rsid w:val="00034B20"/>
    <w:rsid w:val="00035F8B"/>
    <w:rsid w:val="000378B9"/>
    <w:rsid w:val="00037DE9"/>
    <w:rsid w:val="00041258"/>
    <w:rsid w:val="00043794"/>
    <w:rsid w:val="00045E91"/>
    <w:rsid w:val="00053136"/>
    <w:rsid w:val="00054241"/>
    <w:rsid w:val="000561B2"/>
    <w:rsid w:val="0005678D"/>
    <w:rsid w:val="00060DEE"/>
    <w:rsid w:val="00061A86"/>
    <w:rsid w:val="00063EFA"/>
    <w:rsid w:val="00064CB7"/>
    <w:rsid w:val="00065ED2"/>
    <w:rsid w:val="000671CF"/>
    <w:rsid w:val="000701A2"/>
    <w:rsid w:val="000701B3"/>
    <w:rsid w:val="000703E4"/>
    <w:rsid w:val="00071475"/>
    <w:rsid w:val="00072D12"/>
    <w:rsid w:val="00072E5D"/>
    <w:rsid w:val="00072EAA"/>
    <w:rsid w:val="00073CF0"/>
    <w:rsid w:val="000746B2"/>
    <w:rsid w:val="00074CD0"/>
    <w:rsid w:val="00074CFE"/>
    <w:rsid w:val="00075FB1"/>
    <w:rsid w:val="00077ABA"/>
    <w:rsid w:val="00080180"/>
    <w:rsid w:val="00081265"/>
    <w:rsid w:val="00081531"/>
    <w:rsid w:val="00082908"/>
    <w:rsid w:val="000849BF"/>
    <w:rsid w:val="00086B20"/>
    <w:rsid w:val="000873F3"/>
    <w:rsid w:val="000924CC"/>
    <w:rsid w:val="00092895"/>
    <w:rsid w:val="00093CF4"/>
    <w:rsid w:val="00095FDA"/>
    <w:rsid w:val="00096806"/>
    <w:rsid w:val="000A07FE"/>
    <w:rsid w:val="000A5803"/>
    <w:rsid w:val="000A71B7"/>
    <w:rsid w:val="000B21D9"/>
    <w:rsid w:val="000B22FC"/>
    <w:rsid w:val="000B28F8"/>
    <w:rsid w:val="000B2939"/>
    <w:rsid w:val="000B4971"/>
    <w:rsid w:val="000B571B"/>
    <w:rsid w:val="000C121B"/>
    <w:rsid w:val="000C1477"/>
    <w:rsid w:val="000C1534"/>
    <w:rsid w:val="000C1DA1"/>
    <w:rsid w:val="000C1F8E"/>
    <w:rsid w:val="000C25A2"/>
    <w:rsid w:val="000C3151"/>
    <w:rsid w:val="000C58B1"/>
    <w:rsid w:val="000C68C5"/>
    <w:rsid w:val="000C73EB"/>
    <w:rsid w:val="000D0488"/>
    <w:rsid w:val="000D0FE7"/>
    <w:rsid w:val="000D1ECE"/>
    <w:rsid w:val="000D1F8F"/>
    <w:rsid w:val="000D2CB5"/>
    <w:rsid w:val="000D2ECF"/>
    <w:rsid w:val="000D360E"/>
    <w:rsid w:val="000D4F36"/>
    <w:rsid w:val="000D7772"/>
    <w:rsid w:val="000E13C4"/>
    <w:rsid w:val="000E23E1"/>
    <w:rsid w:val="000E5101"/>
    <w:rsid w:val="000E55F6"/>
    <w:rsid w:val="000E65C5"/>
    <w:rsid w:val="000E6957"/>
    <w:rsid w:val="000E7BB8"/>
    <w:rsid w:val="000E7DB8"/>
    <w:rsid w:val="000F0C12"/>
    <w:rsid w:val="000F1A09"/>
    <w:rsid w:val="000F3A55"/>
    <w:rsid w:val="000F426D"/>
    <w:rsid w:val="000F4F66"/>
    <w:rsid w:val="000F507F"/>
    <w:rsid w:val="000F6E89"/>
    <w:rsid w:val="00102F23"/>
    <w:rsid w:val="00103107"/>
    <w:rsid w:val="001038C1"/>
    <w:rsid w:val="0010416C"/>
    <w:rsid w:val="001041B5"/>
    <w:rsid w:val="00105638"/>
    <w:rsid w:val="00110237"/>
    <w:rsid w:val="001102CC"/>
    <w:rsid w:val="001106C1"/>
    <w:rsid w:val="0011113E"/>
    <w:rsid w:val="00112627"/>
    <w:rsid w:val="00112FCD"/>
    <w:rsid w:val="00114588"/>
    <w:rsid w:val="00115931"/>
    <w:rsid w:val="001209B2"/>
    <w:rsid w:val="00122989"/>
    <w:rsid w:val="00122FAC"/>
    <w:rsid w:val="00123DA7"/>
    <w:rsid w:val="00124201"/>
    <w:rsid w:val="00124299"/>
    <w:rsid w:val="0012433D"/>
    <w:rsid w:val="0012794A"/>
    <w:rsid w:val="00130002"/>
    <w:rsid w:val="00132865"/>
    <w:rsid w:val="001336C7"/>
    <w:rsid w:val="00133855"/>
    <w:rsid w:val="00133E47"/>
    <w:rsid w:val="00134D73"/>
    <w:rsid w:val="00135B21"/>
    <w:rsid w:val="00137208"/>
    <w:rsid w:val="00137871"/>
    <w:rsid w:val="00140B7F"/>
    <w:rsid w:val="0014138D"/>
    <w:rsid w:val="00143A05"/>
    <w:rsid w:val="00143D15"/>
    <w:rsid w:val="00143E07"/>
    <w:rsid w:val="00143EA1"/>
    <w:rsid w:val="0014508B"/>
    <w:rsid w:val="00145E56"/>
    <w:rsid w:val="00147809"/>
    <w:rsid w:val="001500AB"/>
    <w:rsid w:val="001511E0"/>
    <w:rsid w:val="00153302"/>
    <w:rsid w:val="001544EA"/>
    <w:rsid w:val="00161CCA"/>
    <w:rsid w:val="00162BFD"/>
    <w:rsid w:val="00162DDA"/>
    <w:rsid w:val="00166FED"/>
    <w:rsid w:val="0016798D"/>
    <w:rsid w:val="0017296B"/>
    <w:rsid w:val="00172E4E"/>
    <w:rsid w:val="00173253"/>
    <w:rsid w:val="00180DF5"/>
    <w:rsid w:val="001825E9"/>
    <w:rsid w:val="0018584A"/>
    <w:rsid w:val="00186403"/>
    <w:rsid w:val="001908B4"/>
    <w:rsid w:val="0019319A"/>
    <w:rsid w:val="001A293D"/>
    <w:rsid w:val="001A467E"/>
    <w:rsid w:val="001A5C00"/>
    <w:rsid w:val="001A75DB"/>
    <w:rsid w:val="001B04C9"/>
    <w:rsid w:val="001B1017"/>
    <w:rsid w:val="001B29A9"/>
    <w:rsid w:val="001B5079"/>
    <w:rsid w:val="001B53C4"/>
    <w:rsid w:val="001B6CAB"/>
    <w:rsid w:val="001C0949"/>
    <w:rsid w:val="001C0C04"/>
    <w:rsid w:val="001C0E32"/>
    <w:rsid w:val="001C23B1"/>
    <w:rsid w:val="001C301F"/>
    <w:rsid w:val="001C3B4F"/>
    <w:rsid w:val="001C3F5E"/>
    <w:rsid w:val="001C41E8"/>
    <w:rsid w:val="001C41EB"/>
    <w:rsid w:val="001C5B2A"/>
    <w:rsid w:val="001C5DD2"/>
    <w:rsid w:val="001C638A"/>
    <w:rsid w:val="001C7C02"/>
    <w:rsid w:val="001C7FEC"/>
    <w:rsid w:val="001D0F02"/>
    <w:rsid w:val="001D1FBE"/>
    <w:rsid w:val="001D2290"/>
    <w:rsid w:val="001D3B19"/>
    <w:rsid w:val="001D4F96"/>
    <w:rsid w:val="001D5AA9"/>
    <w:rsid w:val="001E233F"/>
    <w:rsid w:val="001E2B1B"/>
    <w:rsid w:val="001E31B5"/>
    <w:rsid w:val="001E6AD8"/>
    <w:rsid w:val="001F02CF"/>
    <w:rsid w:val="001F2DC4"/>
    <w:rsid w:val="001F34D2"/>
    <w:rsid w:val="001F3E72"/>
    <w:rsid w:val="001F410E"/>
    <w:rsid w:val="001F5817"/>
    <w:rsid w:val="001F6670"/>
    <w:rsid w:val="001F79D7"/>
    <w:rsid w:val="002016E5"/>
    <w:rsid w:val="002035F1"/>
    <w:rsid w:val="00204757"/>
    <w:rsid w:val="00205C9B"/>
    <w:rsid w:val="0020716B"/>
    <w:rsid w:val="0021007C"/>
    <w:rsid w:val="0021317A"/>
    <w:rsid w:val="00214DA7"/>
    <w:rsid w:val="00217CD1"/>
    <w:rsid w:val="00221522"/>
    <w:rsid w:val="0022487F"/>
    <w:rsid w:val="0022658F"/>
    <w:rsid w:val="00230035"/>
    <w:rsid w:val="0023112C"/>
    <w:rsid w:val="002318E5"/>
    <w:rsid w:val="00234494"/>
    <w:rsid w:val="00234971"/>
    <w:rsid w:val="002355B8"/>
    <w:rsid w:val="00235EBD"/>
    <w:rsid w:val="00236246"/>
    <w:rsid w:val="002362C1"/>
    <w:rsid w:val="0024068A"/>
    <w:rsid w:val="00240FF0"/>
    <w:rsid w:val="00242951"/>
    <w:rsid w:val="00243011"/>
    <w:rsid w:val="00243115"/>
    <w:rsid w:val="0024405D"/>
    <w:rsid w:val="00244343"/>
    <w:rsid w:val="002450BB"/>
    <w:rsid w:val="00245B14"/>
    <w:rsid w:val="002477BA"/>
    <w:rsid w:val="002500E3"/>
    <w:rsid w:val="00251A36"/>
    <w:rsid w:val="0025271D"/>
    <w:rsid w:val="00252FEF"/>
    <w:rsid w:val="0025334C"/>
    <w:rsid w:val="002534EA"/>
    <w:rsid w:val="00254626"/>
    <w:rsid w:val="0025484B"/>
    <w:rsid w:val="002576E8"/>
    <w:rsid w:val="002578C9"/>
    <w:rsid w:val="00257C64"/>
    <w:rsid w:val="00261669"/>
    <w:rsid w:val="002618B4"/>
    <w:rsid w:val="002652E2"/>
    <w:rsid w:val="002662C0"/>
    <w:rsid w:val="00266800"/>
    <w:rsid w:val="00271E08"/>
    <w:rsid w:val="00273064"/>
    <w:rsid w:val="002743E3"/>
    <w:rsid w:val="0027567E"/>
    <w:rsid w:val="00276FF4"/>
    <w:rsid w:val="00277EBA"/>
    <w:rsid w:val="00281830"/>
    <w:rsid w:val="002824B6"/>
    <w:rsid w:val="00283129"/>
    <w:rsid w:val="002834AF"/>
    <w:rsid w:val="00283A16"/>
    <w:rsid w:val="00283BBC"/>
    <w:rsid w:val="0028566A"/>
    <w:rsid w:val="002864EF"/>
    <w:rsid w:val="0028656D"/>
    <w:rsid w:val="00287E26"/>
    <w:rsid w:val="002935EF"/>
    <w:rsid w:val="00294E2F"/>
    <w:rsid w:val="00296532"/>
    <w:rsid w:val="0029734B"/>
    <w:rsid w:val="00297D62"/>
    <w:rsid w:val="002A14E4"/>
    <w:rsid w:val="002A1A90"/>
    <w:rsid w:val="002A1B2F"/>
    <w:rsid w:val="002A2E22"/>
    <w:rsid w:val="002A2EFA"/>
    <w:rsid w:val="002A41B1"/>
    <w:rsid w:val="002A5289"/>
    <w:rsid w:val="002A6FA8"/>
    <w:rsid w:val="002A778C"/>
    <w:rsid w:val="002B00CC"/>
    <w:rsid w:val="002B10CE"/>
    <w:rsid w:val="002B2D83"/>
    <w:rsid w:val="002B4937"/>
    <w:rsid w:val="002B51CA"/>
    <w:rsid w:val="002B7C11"/>
    <w:rsid w:val="002C1774"/>
    <w:rsid w:val="002C1904"/>
    <w:rsid w:val="002C1EAC"/>
    <w:rsid w:val="002C3D2E"/>
    <w:rsid w:val="002C69E2"/>
    <w:rsid w:val="002C7FC0"/>
    <w:rsid w:val="002D1EC5"/>
    <w:rsid w:val="002D33D1"/>
    <w:rsid w:val="002D3D36"/>
    <w:rsid w:val="002D4B26"/>
    <w:rsid w:val="002D5837"/>
    <w:rsid w:val="002D61EF"/>
    <w:rsid w:val="002D6704"/>
    <w:rsid w:val="002E1638"/>
    <w:rsid w:val="002E23F5"/>
    <w:rsid w:val="002E30C1"/>
    <w:rsid w:val="002E4C82"/>
    <w:rsid w:val="002E5D4C"/>
    <w:rsid w:val="002E7B11"/>
    <w:rsid w:val="002F0701"/>
    <w:rsid w:val="002F07A2"/>
    <w:rsid w:val="002F0C43"/>
    <w:rsid w:val="002F286C"/>
    <w:rsid w:val="002F2E68"/>
    <w:rsid w:val="002F427B"/>
    <w:rsid w:val="002F7B27"/>
    <w:rsid w:val="00300960"/>
    <w:rsid w:val="00303BD1"/>
    <w:rsid w:val="0030532A"/>
    <w:rsid w:val="0031090A"/>
    <w:rsid w:val="00311EF5"/>
    <w:rsid w:val="003137FB"/>
    <w:rsid w:val="00314040"/>
    <w:rsid w:val="003169CA"/>
    <w:rsid w:val="0032109E"/>
    <w:rsid w:val="00321874"/>
    <w:rsid w:val="00321BF3"/>
    <w:rsid w:val="00323593"/>
    <w:rsid w:val="003243E1"/>
    <w:rsid w:val="00324CC5"/>
    <w:rsid w:val="0033025A"/>
    <w:rsid w:val="003303AC"/>
    <w:rsid w:val="00330424"/>
    <w:rsid w:val="00330837"/>
    <w:rsid w:val="00332328"/>
    <w:rsid w:val="0033270A"/>
    <w:rsid w:val="0033276A"/>
    <w:rsid w:val="00333E99"/>
    <w:rsid w:val="003368A4"/>
    <w:rsid w:val="003371B6"/>
    <w:rsid w:val="00341678"/>
    <w:rsid w:val="003427E3"/>
    <w:rsid w:val="00342B69"/>
    <w:rsid w:val="003443B0"/>
    <w:rsid w:val="003448CF"/>
    <w:rsid w:val="00345310"/>
    <w:rsid w:val="003455BE"/>
    <w:rsid w:val="00345B86"/>
    <w:rsid w:val="0034652A"/>
    <w:rsid w:val="00346B6A"/>
    <w:rsid w:val="00346DD5"/>
    <w:rsid w:val="00347E4D"/>
    <w:rsid w:val="00352908"/>
    <w:rsid w:val="00352EAD"/>
    <w:rsid w:val="003540E4"/>
    <w:rsid w:val="0035657E"/>
    <w:rsid w:val="00356E2F"/>
    <w:rsid w:val="0036083D"/>
    <w:rsid w:val="003612BA"/>
    <w:rsid w:val="00363093"/>
    <w:rsid w:val="00363C65"/>
    <w:rsid w:val="00364016"/>
    <w:rsid w:val="0036671D"/>
    <w:rsid w:val="0036677C"/>
    <w:rsid w:val="00367AE7"/>
    <w:rsid w:val="00372450"/>
    <w:rsid w:val="00372B8E"/>
    <w:rsid w:val="00376AEA"/>
    <w:rsid w:val="00380A44"/>
    <w:rsid w:val="00380D33"/>
    <w:rsid w:val="003821A1"/>
    <w:rsid w:val="00382608"/>
    <w:rsid w:val="003868D8"/>
    <w:rsid w:val="0039151B"/>
    <w:rsid w:val="00392084"/>
    <w:rsid w:val="00392405"/>
    <w:rsid w:val="00392584"/>
    <w:rsid w:val="0039299B"/>
    <w:rsid w:val="003963EB"/>
    <w:rsid w:val="0039664B"/>
    <w:rsid w:val="003A0CFB"/>
    <w:rsid w:val="003A4876"/>
    <w:rsid w:val="003A56FF"/>
    <w:rsid w:val="003A618A"/>
    <w:rsid w:val="003A6B95"/>
    <w:rsid w:val="003B08D0"/>
    <w:rsid w:val="003B1A4A"/>
    <w:rsid w:val="003B39B5"/>
    <w:rsid w:val="003B4337"/>
    <w:rsid w:val="003B5743"/>
    <w:rsid w:val="003B6FBF"/>
    <w:rsid w:val="003B75AE"/>
    <w:rsid w:val="003B7989"/>
    <w:rsid w:val="003B7CE9"/>
    <w:rsid w:val="003C2201"/>
    <w:rsid w:val="003C2CDB"/>
    <w:rsid w:val="003C3411"/>
    <w:rsid w:val="003C3F7C"/>
    <w:rsid w:val="003C5488"/>
    <w:rsid w:val="003D23C8"/>
    <w:rsid w:val="003D311F"/>
    <w:rsid w:val="003D3D1F"/>
    <w:rsid w:val="003D4233"/>
    <w:rsid w:val="003D57EB"/>
    <w:rsid w:val="003D59E4"/>
    <w:rsid w:val="003D6925"/>
    <w:rsid w:val="003D7577"/>
    <w:rsid w:val="003E10B3"/>
    <w:rsid w:val="003E1235"/>
    <w:rsid w:val="003E1285"/>
    <w:rsid w:val="003E1C17"/>
    <w:rsid w:val="003E29B1"/>
    <w:rsid w:val="003E4BB1"/>
    <w:rsid w:val="003E576C"/>
    <w:rsid w:val="003F4AE2"/>
    <w:rsid w:val="003F4E0B"/>
    <w:rsid w:val="003F4ED7"/>
    <w:rsid w:val="003F51CF"/>
    <w:rsid w:val="003F59BA"/>
    <w:rsid w:val="003F63A9"/>
    <w:rsid w:val="003F6EA8"/>
    <w:rsid w:val="003F739E"/>
    <w:rsid w:val="004009B9"/>
    <w:rsid w:val="00403F85"/>
    <w:rsid w:val="00405E51"/>
    <w:rsid w:val="00406813"/>
    <w:rsid w:val="00407235"/>
    <w:rsid w:val="00411685"/>
    <w:rsid w:val="0041345A"/>
    <w:rsid w:val="00413481"/>
    <w:rsid w:val="00413D82"/>
    <w:rsid w:val="00413E9E"/>
    <w:rsid w:val="004164F8"/>
    <w:rsid w:val="0041651C"/>
    <w:rsid w:val="00416B78"/>
    <w:rsid w:val="00416CA1"/>
    <w:rsid w:val="004204D2"/>
    <w:rsid w:val="00421D83"/>
    <w:rsid w:val="0042215B"/>
    <w:rsid w:val="004226DB"/>
    <w:rsid w:val="00422710"/>
    <w:rsid w:val="004230E3"/>
    <w:rsid w:val="004237E4"/>
    <w:rsid w:val="00425120"/>
    <w:rsid w:val="004257CB"/>
    <w:rsid w:val="00425F36"/>
    <w:rsid w:val="00425FED"/>
    <w:rsid w:val="0042615C"/>
    <w:rsid w:val="00431921"/>
    <w:rsid w:val="0043200E"/>
    <w:rsid w:val="004322C3"/>
    <w:rsid w:val="004325BE"/>
    <w:rsid w:val="00433112"/>
    <w:rsid w:val="00434851"/>
    <w:rsid w:val="00435154"/>
    <w:rsid w:val="0043631F"/>
    <w:rsid w:val="004369A3"/>
    <w:rsid w:val="00440115"/>
    <w:rsid w:val="00441035"/>
    <w:rsid w:val="004411BD"/>
    <w:rsid w:val="004417D2"/>
    <w:rsid w:val="00441A8C"/>
    <w:rsid w:val="00441AF2"/>
    <w:rsid w:val="004433B0"/>
    <w:rsid w:val="00444A5C"/>
    <w:rsid w:val="00444CAE"/>
    <w:rsid w:val="004469E8"/>
    <w:rsid w:val="00446D83"/>
    <w:rsid w:val="00447BE4"/>
    <w:rsid w:val="00450569"/>
    <w:rsid w:val="004534A3"/>
    <w:rsid w:val="00453D12"/>
    <w:rsid w:val="004559E5"/>
    <w:rsid w:val="00457029"/>
    <w:rsid w:val="00457845"/>
    <w:rsid w:val="0046023C"/>
    <w:rsid w:val="00460B01"/>
    <w:rsid w:val="00460FF6"/>
    <w:rsid w:val="00461664"/>
    <w:rsid w:val="00462C54"/>
    <w:rsid w:val="004632FA"/>
    <w:rsid w:val="00464288"/>
    <w:rsid w:val="00464442"/>
    <w:rsid w:val="004648A9"/>
    <w:rsid w:val="00465846"/>
    <w:rsid w:val="004660D7"/>
    <w:rsid w:val="004665DB"/>
    <w:rsid w:val="00471BAF"/>
    <w:rsid w:val="00473457"/>
    <w:rsid w:val="004738D2"/>
    <w:rsid w:val="004744B9"/>
    <w:rsid w:val="004749C0"/>
    <w:rsid w:val="00474C45"/>
    <w:rsid w:val="00475717"/>
    <w:rsid w:val="004767CC"/>
    <w:rsid w:val="00476CA8"/>
    <w:rsid w:val="00476DF6"/>
    <w:rsid w:val="0047716B"/>
    <w:rsid w:val="00477A7F"/>
    <w:rsid w:val="00477D12"/>
    <w:rsid w:val="004811BD"/>
    <w:rsid w:val="004817D3"/>
    <w:rsid w:val="004828BD"/>
    <w:rsid w:val="00483FD0"/>
    <w:rsid w:val="004861EB"/>
    <w:rsid w:val="004866E3"/>
    <w:rsid w:val="00487CD2"/>
    <w:rsid w:val="00490BEF"/>
    <w:rsid w:val="00490C5F"/>
    <w:rsid w:val="004918BF"/>
    <w:rsid w:val="00491932"/>
    <w:rsid w:val="00491E63"/>
    <w:rsid w:val="00493128"/>
    <w:rsid w:val="0049723F"/>
    <w:rsid w:val="00497528"/>
    <w:rsid w:val="004A06FA"/>
    <w:rsid w:val="004A3373"/>
    <w:rsid w:val="004A33DC"/>
    <w:rsid w:val="004A38E9"/>
    <w:rsid w:val="004A5447"/>
    <w:rsid w:val="004A5F3E"/>
    <w:rsid w:val="004A7CB0"/>
    <w:rsid w:val="004A7F72"/>
    <w:rsid w:val="004B0D4A"/>
    <w:rsid w:val="004B15BF"/>
    <w:rsid w:val="004B1A29"/>
    <w:rsid w:val="004B1A83"/>
    <w:rsid w:val="004B4B26"/>
    <w:rsid w:val="004B4FB4"/>
    <w:rsid w:val="004B7B4E"/>
    <w:rsid w:val="004B7E09"/>
    <w:rsid w:val="004C0380"/>
    <w:rsid w:val="004C06D8"/>
    <w:rsid w:val="004C07F9"/>
    <w:rsid w:val="004C1F07"/>
    <w:rsid w:val="004C2530"/>
    <w:rsid w:val="004C4E56"/>
    <w:rsid w:val="004C687C"/>
    <w:rsid w:val="004D0458"/>
    <w:rsid w:val="004D0AB1"/>
    <w:rsid w:val="004D16EB"/>
    <w:rsid w:val="004D25B0"/>
    <w:rsid w:val="004D2B3F"/>
    <w:rsid w:val="004D3982"/>
    <w:rsid w:val="004D4F9C"/>
    <w:rsid w:val="004D51E3"/>
    <w:rsid w:val="004D765E"/>
    <w:rsid w:val="004E0B06"/>
    <w:rsid w:val="004E22A7"/>
    <w:rsid w:val="004E30F0"/>
    <w:rsid w:val="004E49B1"/>
    <w:rsid w:val="004E4D8A"/>
    <w:rsid w:val="004E5335"/>
    <w:rsid w:val="004E535A"/>
    <w:rsid w:val="004E5F77"/>
    <w:rsid w:val="004E63C8"/>
    <w:rsid w:val="004E649F"/>
    <w:rsid w:val="004E65C6"/>
    <w:rsid w:val="004E742C"/>
    <w:rsid w:val="004F0AC5"/>
    <w:rsid w:val="004F1D5E"/>
    <w:rsid w:val="004F2934"/>
    <w:rsid w:val="004F7B0F"/>
    <w:rsid w:val="004F7C4B"/>
    <w:rsid w:val="00500451"/>
    <w:rsid w:val="0050057E"/>
    <w:rsid w:val="005008D2"/>
    <w:rsid w:val="00500BD2"/>
    <w:rsid w:val="00501BE1"/>
    <w:rsid w:val="005032F1"/>
    <w:rsid w:val="00504F70"/>
    <w:rsid w:val="005055B7"/>
    <w:rsid w:val="005059A9"/>
    <w:rsid w:val="0050666B"/>
    <w:rsid w:val="00507139"/>
    <w:rsid w:val="00507483"/>
    <w:rsid w:val="00512DAE"/>
    <w:rsid w:val="0051397B"/>
    <w:rsid w:val="005157D7"/>
    <w:rsid w:val="0051683D"/>
    <w:rsid w:val="005212FF"/>
    <w:rsid w:val="00522722"/>
    <w:rsid w:val="00522FE7"/>
    <w:rsid w:val="00524407"/>
    <w:rsid w:val="005256DA"/>
    <w:rsid w:val="00527A01"/>
    <w:rsid w:val="0053049A"/>
    <w:rsid w:val="00530770"/>
    <w:rsid w:val="005312CD"/>
    <w:rsid w:val="00532BB7"/>
    <w:rsid w:val="00534AA6"/>
    <w:rsid w:val="00535665"/>
    <w:rsid w:val="00537225"/>
    <w:rsid w:val="00537F60"/>
    <w:rsid w:val="0054051E"/>
    <w:rsid w:val="005407C7"/>
    <w:rsid w:val="00540BA4"/>
    <w:rsid w:val="00540BEC"/>
    <w:rsid w:val="00542B79"/>
    <w:rsid w:val="00542DC7"/>
    <w:rsid w:val="00542FDB"/>
    <w:rsid w:val="00543D36"/>
    <w:rsid w:val="00543DE8"/>
    <w:rsid w:val="0054497F"/>
    <w:rsid w:val="00544CE1"/>
    <w:rsid w:val="0054583D"/>
    <w:rsid w:val="005459B2"/>
    <w:rsid w:val="00545CF0"/>
    <w:rsid w:val="00546F31"/>
    <w:rsid w:val="00547046"/>
    <w:rsid w:val="00552581"/>
    <w:rsid w:val="00553D3A"/>
    <w:rsid w:val="00555E37"/>
    <w:rsid w:val="00556579"/>
    <w:rsid w:val="00557021"/>
    <w:rsid w:val="00557B5B"/>
    <w:rsid w:val="00557D54"/>
    <w:rsid w:val="0056055F"/>
    <w:rsid w:val="005606C3"/>
    <w:rsid w:val="00563162"/>
    <w:rsid w:val="0056347E"/>
    <w:rsid w:val="00565EA1"/>
    <w:rsid w:val="005660CF"/>
    <w:rsid w:val="00566263"/>
    <w:rsid w:val="00570080"/>
    <w:rsid w:val="005711D7"/>
    <w:rsid w:val="00571C5D"/>
    <w:rsid w:val="00572A57"/>
    <w:rsid w:val="00572DA0"/>
    <w:rsid w:val="00572F9C"/>
    <w:rsid w:val="00574D94"/>
    <w:rsid w:val="005763B2"/>
    <w:rsid w:val="005804D9"/>
    <w:rsid w:val="0058076A"/>
    <w:rsid w:val="00581F36"/>
    <w:rsid w:val="00582001"/>
    <w:rsid w:val="005838D1"/>
    <w:rsid w:val="00584AE2"/>
    <w:rsid w:val="00584F42"/>
    <w:rsid w:val="005859D1"/>
    <w:rsid w:val="00585D15"/>
    <w:rsid w:val="005866A3"/>
    <w:rsid w:val="0059055B"/>
    <w:rsid w:val="0059183C"/>
    <w:rsid w:val="005921BA"/>
    <w:rsid w:val="00593436"/>
    <w:rsid w:val="005940CF"/>
    <w:rsid w:val="005941FF"/>
    <w:rsid w:val="00594F78"/>
    <w:rsid w:val="00597A82"/>
    <w:rsid w:val="00597C3B"/>
    <w:rsid w:val="005A1A64"/>
    <w:rsid w:val="005A2A45"/>
    <w:rsid w:val="005A6505"/>
    <w:rsid w:val="005A670E"/>
    <w:rsid w:val="005A7405"/>
    <w:rsid w:val="005B04BD"/>
    <w:rsid w:val="005B064F"/>
    <w:rsid w:val="005B1B68"/>
    <w:rsid w:val="005B2117"/>
    <w:rsid w:val="005B3786"/>
    <w:rsid w:val="005B3DF5"/>
    <w:rsid w:val="005B43D0"/>
    <w:rsid w:val="005B46E1"/>
    <w:rsid w:val="005B6FE4"/>
    <w:rsid w:val="005B7A47"/>
    <w:rsid w:val="005C060E"/>
    <w:rsid w:val="005C0AD4"/>
    <w:rsid w:val="005C1C14"/>
    <w:rsid w:val="005C1C1A"/>
    <w:rsid w:val="005C483F"/>
    <w:rsid w:val="005C5D3C"/>
    <w:rsid w:val="005C60F3"/>
    <w:rsid w:val="005C6F3F"/>
    <w:rsid w:val="005C7074"/>
    <w:rsid w:val="005D116C"/>
    <w:rsid w:val="005D15B7"/>
    <w:rsid w:val="005D324E"/>
    <w:rsid w:val="005D3D25"/>
    <w:rsid w:val="005D441C"/>
    <w:rsid w:val="005D5CA5"/>
    <w:rsid w:val="005D725E"/>
    <w:rsid w:val="005E3191"/>
    <w:rsid w:val="005E3524"/>
    <w:rsid w:val="005E3D5B"/>
    <w:rsid w:val="005E51E0"/>
    <w:rsid w:val="005E6605"/>
    <w:rsid w:val="005E6F62"/>
    <w:rsid w:val="005F1D4F"/>
    <w:rsid w:val="006008AD"/>
    <w:rsid w:val="00602CE8"/>
    <w:rsid w:val="0060354D"/>
    <w:rsid w:val="006053FE"/>
    <w:rsid w:val="00605AB7"/>
    <w:rsid w:val="0060654E"/>
    <w:rsid w:val="00611AA3"/>
    <w:rsid w:val="00612275"/>
    <w:rsid w:val="0061313F"/>
    <w:rsid w:val="00613586"/>
    <w:rsid w:val="006169AE"/>
    <w:rsid w:val="0061767B"/>
    <w:rsid w:val="00617DEB"/>
    <w:rsid w:val="0062047B"/>
    <w:rsid w:val="00623037"/>
    <w:rsid w:val="0062519D"/>
    <w:rsid w:val="0063207F"/>
    <w:rsid w:val="00633427"/>
    <w:rsid w:val="00633D58"/>
    <w:rsid w:val="0063508F"/>
    <w:rsid w:val="00635F87"/>
    <w:rsid w:val="00642C96"/>
    <w:rsid w:val="00643EBB"/>
    <w:rsid w:val="006443F5"/>
    <w:rsid w:val="006443F6"/>
    <w:rsid w:val="00644551"/>
    <w:rsid w:val="00644F16"/>
    <w:rsid w:val="00645C08"/>
    <w:rsid w:val="00646277"/>
    <w:rsid w:val="00646316"/>
    <w:rsid w:val="0064704D"/>
    <w:rsid w:val="00650ADF"/>
    <w:rsid w:val="006526FF"/>
    <w:rsid w:val="00654C2B"/>
    <w:rsid w:val="00656785"/>
    <w:rsid w:val="006567F4"/>
    <w:rsid w:val="00656D98"/>
    <w:rsid w:val="0066097A"/>
    <w:rsid w:val="00660F04"/>
    <w:rsid w:val="00661200"/>
    <w:rsid w:val="00661572"/>
    <w:rsid w:val="0066176B"/>
    <w:rsid w:val="00661FD4"/>
    <w:rsid w:val="006633F0"/>
    <w:rsid w:val="00664234"/>
    <w:rsid w:val="00664433"/>
    <w:rsid w:val="0066598D"/>
    <w:rsid w:val="0066714A"/>
    <w:rsid w:val="00667EDA"/>
    <w:rsid w:val="00667EDB"/>
    <w:rsid w:val="006707CD"/>
    <w:rsid w:val="0067088C"/>
    <w:rsid w:val="006725C0"/>
    <w:rsid w:val="00672914"/>
    <w:rsid w:val="00672F43"/>
    <w:rsid w:val="006742BF"/>
    <w:rsid w:val="006742CF"/>
    <w:rsid w:val="00674FF5"/>
    <w:rsid w:val="006754A5"/>
    <w:rsid w:val="006764B9"/>
    <w:rsid w:val="006825F8"/>
    <w:rsid w:val="00682CF8"/>
    <w:rsid w:val="00682D18"/>
    <w:rsid w:val="00683096"/>
    <w:rsid w:val="00686B0B"/>
    <w:rsid w:val="00687915"/>
    <w:rsid w:val="00690A8C"/>
    <w:rsid w:val="006919B1"/>
    <w:rsid w:val="006938B5"/>
    <w:rsid w:val="006947D4"/>
    <w:rsid w:val="006952AE"/>
    <w:rsid w:val="0069603D"/>
    <w:rsid w:val="006969C3"/>
    <w:rsid w:val="0069702E"/>
    <w:rsid w:val="006A05C8"/>
    <w:rsid w:val="006A0BFE"/>
    <w:rsid w:val="006A2A33"/>
    <w:rsid w:val="006A2B84"/>
    <w:rsid w:val="006A2FBE"/>
    <w:rsid w:val="006A46ED"/>
    <w:rsid w:val="006A4AAF"/>
    <w:rsid w:val="006A4F50"/>
    <w:rsid w:val="006A534C"/>
    <w:rsid w:val="006A5754"/>
    <w:rsid w:val="006B07D7"/>
    <w:rsid w:val="006B0842"/>
    <w:rsid w:val="006B0DF7"/>
    <w:rsid w:val="006B0ED0"/>
    <w:rsid w:val="006B21EF"/>
    <w:rsid w:val="006B2CD3"/>
    <w:rsid w:val="006B5CC5"/>
    <w:rsid w:val="006B6FB2"/>
    <w:rsid w:val="006B7685"/>
    <w:rsid w:val="006B78D9"/>
    <w:rsid w:val="006B7C20"/>
    <w:rsid w:val="006C2011"/>
    <w:rsid w:val="006C3A79"/>
    <w:rsid w:val="006C3DC6"/>
    <w:rsid w:val="006C43DB"/>
    <w:rsid w:val="006C4741"/>
    <w:rsid w:val="006C5C20"/>
    <w:rsid w:val="006C71F3"/>
    <w:rsid w:val="006D1B5B"/>
    <w:rsid w:val="006D210E"/>
    <w:rsid w:val="006D265D"/>
    <w:rsid w:val="006D2AB5"/>
    <w:rsid w:val="006D321A"/>
    <w:rsid w:val="006D369B"/>
    <w:rsid w:val="006D382D"/>
    <w:rsid w:val="006D4529"/>
    <w:rsid w:val="006D5F84"/>
    <w:rsid w:val="006E0220"/>
    <w:rsid w:val="006E0843"/>
    <w:rsid w:val="006E2E1C"/>
    <w:rsid w:val="006E38D8"/>
    <w:rsid w:val="006E5D6F"/>
    <w:rsid w:val="006E655B"/>
    <w:rsid w:val="006E6819"/>
    <w:rsid w:val="006F0FCA"/>
    <w:rsid w:val="006F1876"/>
    <w:rsid w:val="006F2BC9"/>
    <w:rsid w:val="006F337F"/>
    <w:rsid w:val="006F448F"/>
    <w:rsid w:val="006F46A4"/>
    <w:rsid w:val="006F5D20"/>
    <w:rsid w:val="006F60A5"/>
    <w:rsid w:val="006F6130"/>
    <w:rsid w:val="006F767F"/>
    <w:rsid w:val="00700FFC"/>
    <w:rsid w:val="00702586"/>
    <w:rsid w:val="007031D3"/>
    <w:rsid w:val="007033D0"/>
    <w:rsid w:val="007036C7"/>
    <w:rsid w:val="0070439A"/>
    <w:rsid w:val="00705211"/>
    <w:rsid w:val="0070554B"/>
    <w:rsid w:val="00707AA5"/>
    <w:rsid w:val="00710C27"/>
    <w:rsid w:val="007122F9"/>
    <w:rsid w:val="0071308D"/>
    <w:rsid w:val="007133D6"/>
    <w:rsid w:val="00713F3A"/>
    <w:rsid w:val="00714E21"/>
    <w:rsid w:val="0071617D"/>
    <w:rsid w:val="00720BF6"/>
    <w:rsid w:val="0072241C"/>
    <w:rsid w:val="00723968"/>
    <w:rsid w:val="00725481"/>
    <w:rsid w:val="00725B8B"/>
    <w:rsid w:val="007263F4"/>
    <w:rsid w:val="007268B5"/>
    <w:rsid w:val="00730C47"/>
    <w:rsid w:val="00730FDD"/>
    <w:rsid w:val="00732403"/>
    <w:rsid w:val="00733068"/>
    <w:rsid w:val="00734D9B"/>
    <w:rsid w:val="00736211"/>
    <w:rsid w:val="007404E1"/>
    <w:rsid w:val="007412F2"/>
    <w:rsid w:val="007414D6"/>
    <w:rsid w:val="0074280E"/>
    <w:rsid w:val="0074282C"/>
    <w:rsid w:val="007428C5"/>
    <w:rsid w:val="007500EE"/>
    <w:rsid w:val="00750C22"/>
    <w:rsid w:val="0075217F"/>
    <w:rsid w:val="00753325"/>
    <w:rsid w:val="00753542"/>
    <w:rsid w:val="007538C5"/>
    <w:rsid w:val="00754008"/>
    <w:rsid w:val="0075792F"/>
    <w:rsid w:val="00761E21"/>
    <w:rsid w:val="00761F56"/>
    <w:rsid w:val="0076245C"/>
    <w:rsid w:val="00763375"/>
    <w:rsid w:val="00764885"/>
    <w:rsid w:val="0076677C"/>
    <w:rsid w:val="00767911"/>
    <w:rsid w:val="00770049"/>
    <w:rsid w:val="00770BA8"/>
    <w:rsid w:val="00771583"/>
    <w:rsid w:val="00771EAE"/>
    <w:rsid w:val="007725E7"/>
    <w:rsid w:val="00774400"/>
    <w:rsid w:val="007744EE"/>
    <w:rsid w:val="007750F8"/>
    <w:rsid w:val="00775298"/>
    <w:rsid w:val="00777FA3"/>
    <w:rsid w:val="00780071"/>
    <w:rsid w:val="00781527"/>
    <w:rsid w:val="00781F16"/>
    <w:rsid w:val="00782E10"/>
    <w:rsid w:val="007831B8"/>
    <w:rsid w:val="00784716"/>
    <w:rsid w:val="00787B0F"/>
    <w:rsid w:val="00792BBA"/>
    <w:rsid w:val="00793B14"/>
    <w:rsid w:val="0079612E"/>
    <w:rsid w:val="00796E63"/>
    <w:rsid w:val="0079725C"/>
    <w:rsid w:val="007976ED"/>
    <w:rsid w:val="007A0AB4"/>
    <w:rsid w:val="007A0CBA"/>
    <w:rsid w:val="007A2660"/>
    <w:rsid w:val="007A2A04"/>
    <w:rsid w:val="007A4E19"/>
    <w:rsid w:val="007A539F"/>
    <w:rsid w:val="007A6716"/>
    <w:rsid w:val="007B24EA"/>
    <w:rsid w:val="007B3258"/>
    <w:rsid w:val="007B38B4"/>
    <w:rsid w:val="007B38DD"/>
    <w:rsid w:val="007B3E7C"/>
    <w:rsid w:val="007B6DDF"/>
    <w:rsid w:val="007B7276"/>
    <w:rsid w:val="007C1B04"/>
    <w:rsid w:val="007C1BAC"/>
    <w:rsid w:val="007C262C"/>
    <w:rsid w:val="007C4AAC"/>
    <w:rsid w:val="007C5CBA"/>
    <w:rsid w:val="007C6DA2"/>
    <w:rsid w:val="007C7AE6"/>
    <w:rsid w:val="007D1589"/>
    <w:rsid w:val="007D358F"/>
    <w:rsid w:val="007D3C62"/>
    <w:rsid w:val="007D4884"/>
    <w:rsid w:val="007D5F92"/>
    <w:rsid w:val="007E0D83"/>
    <w:rsid w:val="007E2B21"/>
    <w:rsid w:val="007E2DED"/>
    <w:rsid w:val="007E30C8"/>
    <w:rsid w:val="007E3145"/>
    <w:rsid w:val="007E51AE"/>
    <w:rsid w:val="007E59F6"/>
    <w:rsid w:val="007E6822"/>
    <w:rsid w:val="007F00F1"/>
    <w:rsid w:val="007F2B1C"/>
    <w:rsid w:val="007F3474"/>
    <w:rsid w:val="007F38DF"/>
    <w:rsid w:val="007F396A"/>
    <w:rsid w:val="007F3AFD"/>
    <w:rsid w:val="007F4E49"/>
    <w:rsid w:val="007F528E"/>
    <w:rsid w:val="007F5901"/>
    <w:rsid w:val="007F7BDE"/>
    <w:rsid w:val="007F7CCC"/>
    <w:rsid w:val="0080015A"/>
    <w:rsid w:val="00800499"/>
    <w:rsid w:val="00801888"/>
    <w:rsid w:val="00801C0C"/>
    <w:rsid w:val="0080256D"/>
    <w:rsid w:val="008038C6"/>
    <w:rsid w:val="008040FF"/>
    <w:rsid w:val="008043CA"/>
    <w:rsid w:val="00807136"/>
    <w:rsid w:val="0080787D"/>
    <w:rsid w:val="00807DC3"/>
    <w:rsid w:val="00810CC3"/>
    <w:rsid w:val="00810DAF"/>
    <w:rsid w:val="00810F79"/>
    <w:rsid w:val="008112EB"/>
    <w:rsid w:val="00811A58"/>
    <w:rsid w:val="00811CF0"/>
    <w:rsid w:val="00812B37"/>
    <w:rsid w:val="00813C0D"/>
    <w:rsid w:val="00813E4E"/>
    <w:rsid w:val="008152F4"/>
    <w:rsid w:val="00816155"/>
    <w:rsid w:val="00820B5D"/>
    <w:rsid w:val="00820CD8"/>
    <w:rsid w:val="00820E90"/>
    <w:rsid w:val="00820FE9"/>
    <w:rsid w:val="0082236A"/>
    <w:rsid w:val="0082447F"/>
    <w:rsid w:val="008244A1"/>
    <w:rsid w:val="00824632"/>
    <w:rsid w:val="00833A46"/>
    <w:rsid w:val="0083432C"/>
    <w:rsid w:val="008357D6"/>
    <w:rsid w:val="00835E0F"/>
    <w:rsid w:val="00835E2B"/>
    <w:rsid w:val="00837839"/>
    <w:rsid w:val="00840D3E"/>
    <w:rsid w:val="0084114D"/>
    <w:rsid w:val="00843365"/>
    <w:rsid w:val="00843986"/>
    <w:rsid w:val="008456B9"/>
    <w:rsid w:val="00845D42"/>
    <w:rsid w:val="00846A83"/>
    <w:rsid w:val="00846B68"/>
    <w:rsid w:val="00847CC6"/>
    <w:rsid w:val="008502F9"/>
    <w:rsid w:val="0085283D"/>
    <w:rsid w:val="00862B46"/>
    <w:rsid w:val="00862D77"/>
    <w:rsid w:val="008652BF"/>
    <w:rsid w:val="00865EA8"/>
    <w:rsid w:val="00867234"/>
    <w:rsid w:val="00872E47"/>
    <w:rsid w:val="0087348D"/>
    <w:rsid w:val="008749F7"/>
    <w:rsid w:val="00875B8F"/>
    <w:rsid w:val="00876D09"/>
    <w:rsid w:val="00877137"/>
    <w:rsid w:val="0087748F"/>
    <w:rsid w:val="00880CC3"/>
    <w:rsid w:val="008813FE"/>
    <w:rsid w:val="00883A03"/>
    <w:rsid w:val="00884B61"/>
    <w:rsid w:val="00886AD7"/>
    <w:rsid w:val="00894E11"/>
    <w:rsid w:val="0089534E"/>
    <w:rsid w:val="0089688D"/>
    <w:rsid w:val="008A0793"/>
    <w:rsid w:val="008A0FBB"/>
    <w:rsid w:val="008A30B9"/>
    <w:rsid w:val="008A440F"/>
    <w:rsid w:val="008A52AD"/>
    <w:rsid w:val="008A5939"/>
    <w:rsid w:val="008A5D33"/>
    <w:rsid w:val="008A7434"/>
    <w:rsid w:val="008B2602"/>
    <w:rsid w:val="008B29A7"/>
    <w:rsid w:val="008B2C5E"/>
    <w:rsid w:val="008B33BD"/>
    <w:rsid w:val="008B397F"/>
    <w:rsid w:val="008B3D41"/>
    <w:rsid w:val="008B5C73"/>
    <w:rsid w:val="008C164D"/>
    <w:rsid w:val="008C1AF3"/>
    <w:rsid w:val="008C2EEE"/>
    <w:rsid w:val="008C3A22"/>
    <w:rsid w:val="008C5990"/>
    <w:rsid w:val="008D1027"/>
    <w:rsid w:val="008D1149"/>
    <w:rsid w:val="008D2013"/>
    <w:rsid w:val="008D43E6"/>
    <w:rsid w:val="008D44A5"/>
    <w:rsid w:val="008D5B2B"/>
    <w:rsid w:val="008D79F9"/>
    <w:rsid w:val="008E225C"/>
    <w:rsid w:val="008E6847"/>
    <w:rsid w:val="008E7C30"/>
    <w:rsid w:val="008F1421"/>
    <w:rsid w:val="008F32BD"/>
    <w:rsid w:val="008F3962"/>
    <w:rsid w:val="008F4B94"/>
    <w:rsid w:val="008F4CCE"/>
    <w:rsid w:val="008F579D"/>
    <w:rsid w:val="008F67A3"/>
    <w:rsid w:val="008F75CD"/>
    <w:rsid w:val="0090380C"/>
    <w:rsid w:val="00903F46"/>
    <w:rsid w:val="00904834"/>
    <w:rsid w:val="009063AF"/>
    <w:rsid w:val="00907EC3"/>
    <w:rsid w:val="00910D00"/>
    <w:rsid w:val="00910F59"/>
    <w:rsid w:val="00913914"/>
    <w:rsid w:val="00913B02"/>
    <w:rsid w:val="00914C35"/>
    <w:rsid w:val="009170B4"/>
    <w:rsid w:val="009218D4"/>
    <w:rsid w:val="0092198A"/>
    <w:rsid w:val="00922A32"/>
    <w:rsid w:val="00924550"/>
    <w:rsid w:val="009254C0"/>
    <w:rsid w:val="00926CD2"/>
    <w:rsid w:val="00930245"/>
    <w:rsid w:val="009345D6"/>
    <w:rsid w:val="0094028B"/>
    <w:rsid w:val="00940CB1"/>
    <w:rsid w:val="00941B77"/>
    <w:rsid w:val="009432C7"/>
    <w:rsid w:val="00943E31"/>
    <w:rsid w:val="009442B0"/>
    <w:rsid w:val="009473B7"/>
    <w:rsid w:val="0095052E"/>
    <w:rsid w:val="009512D3"/>
    <w:rsid w:val="00951323"/>
    <w:rsid w:val="00952B30"/>
    <w:rsid w:val="0095461E"/>
    <w:rsid w:val="009562FC"/>
    <w:rsid w:val="00956DC8"/>
    <w:rsid w:val="00957620"/>
    <w:rsid w:val="00957802"/>
    <w:rsid w:val="00960997"/>
    <w:rsid w:val="009629BB"/>
    <w:rsid w:val="00964A01"/>
    <w:rsid w:val="00964E04"/>
    <w:rsid w:val="00964E95"/>
    <w:rsid w:val="00966003"/>
    <w:rsid w:val="00966691"/>
    <w:rsid w:val="009672FB"/>
    <w:rsid w:val="009675CE"/>
    <w:rsid w:val="009703A6"/>
    <w:rsid w:val="00970D47"/>
    <w:rsid w:val="009714E9"/>
    <w:rsid w:val="009716B3"/>
    <w:rsid w:val="00972062"/>
    <w:rsid w:val="009730A9"/>
    <w:rsid w:val="00975895"/>
    <w:rsid w:val="00976F93"/>
    <w:rsid w:val="00977015"/>
    <w:rsid w:val="009815A2"/>
    <w:rsid w:val="00982FD2"/>
    <w:rsid w:val="00983BDE"/>
    <w:rsid w:val="009840CC"/>
    <w:rsid w:val="00984B30"/>
    <w:rsid w:val="009867A9"/>
    <w:rsid w:val="00990ED5"/>
    <w:rsid w:val="009916AF"/>
    <w:rsid w:val="00991BF0"/>
    <w:rsid w:val="00992E17"/>
    <w:rsid w:val="0099648E"/>
    <w:rsid w:val="00996D72"/>
    <w:rsid w:val="009979F8"/>
    <w:rsid w:val="009A070C"/>
    <w:rsid w:val="009A0FDE"/>
    <w:rsid w:val="009A45C1"/>
    <w:rsid w:val="009A4720"/>
    <w:rsid w:val="009A6B7C"/>
    <w:rsid w:val="009A6E94"/>
    <w:rsid w:val="009B30ED"/>
    <w:rsid w:val="009B43D7"/>
    <w:rsid w:val="009B449D"/>
    <w:rsid w:val="009B5053"/>
    <w:rsid w:val="009B7D28"/>
    <w:rsid w:val="009C2460"/>
    <w:rsid w:val="009C27D2"/>
    <w:rsid w:val="009C46F9"/>
    <w:rsid w:val="009D0544"/>
    <w:rsid w:val="009D0718"/>
    <w:rsid w:val="009D0DCB"/>
    <w:rsid w:val="009D1053"/>
    <w:rsid w:val="009D1E45"/>
    <w:rsid w:val="009D2F18"/>
    <w:rsid w:val="009D2FDA"/>
    <w:rsid w:val="009D4B1A"/>
    <w:rsid w:val="009D5793"/>
    <w:rsid w:val="009D69A5"/>
    <w:rsid w:val="009E038D"/>
    <w:rsid w:val="009E3922"/>
    <w:rsid w:val="009E58B8"/>
    <w:rsid w:val="009E5F26"/>
    <w:rsid w:val="009E6351"/>
    <w:rsid w:val="009E77FA"/>
    <w:rsid w:val="009E7B89"/>
    <w:rsid w:val="009F0482"/>
    <w:rsid w:val="009F1449"/>
    <w:rsid w:val="009F17F5"/>
    <w:rsid w:val="009F1874"/>
    <w:rsid w:val="009F1D0A"/>
    <w:rsid w:val="009F5804"/>
    <w:rsid w:val="009F5FFB"/>
    <w:rsid w:val="009F7BF0"/>
    <w:rsid w:val="00A00A89"/>
    <w:rsid w:val="00A037B8"/>
    <w:rsid w:val="00A04959"/>
    <w:rsid w:val="00A070AE"/>
    <w:rsid w:val="00A07921"/>
    <w:rsid w:val="00A07B74"/>
    <w:rsid w:val="00A07E7F"/>
    <w:rsid w:val="00A10CB5"/>
    <w:rsid w:val="00A147E6"/>
    <w:rsid w:val="00A168E7"/>
    <w:rsid w:val="00A17CC1"/>
    <w:rsid w:val="00A201CB"/>
    <w:rsid w:val="00A202C0"/>
    <w:rsid w:val="00A23C82"/>
    <w:rsid w:val="00A23D11"/>
    <w:rsid w:val="00A314D4"/>
    <w:rsid w:val="00A31612"/>
    <w:rsid w:val="00A32E8C"/>
    <w:rsid w:val="00A341B6"/>
    <w:rsid w:val="00A3563E"/>
    <w:rsid w:val="00A37FF2"/>
    <w:rsid w:val="00A40E49"/>
    <w:rsid w:val="00A40F5D"/>
    <w:rsid w:val="00A416FC"/>
    <w:rsid w:val="00A44CF9"/>
    <w:rsid w:val="00A4514E"/>
    <w:rsid w:val="00A465D4"/>
    <w:rsid w:val="00A50EF9"/>
    <w:rsid w:val="00A511BB"/>
    <w:rsid w:val="00A51A55"/>
    <w:rsid w:val="00A520AF"/>
    <w:rsid w:val="00A546DA"/>
    <w:rsid w:val="00A5645B"/>
    <w:rsid w:val="00A57B8B"/>
    <w:rsid w:val="00A64653"/>
    <w:rsid w:val="00A673CB"/>
    <w:rsid w:val="00A67701"/>
    <w:rsid w:val="00A70301"/>
    <w:rsid w:val="00A71482"/>
    <w:rsid w:val="00A76115"/>
    <w:rsid w:val="00A7711F"/>
    <w:rsid w:val="00A77830"/>
    <w:rsid w:val="00A81F1D"/>
    <w:rsid w:val="00A82661"/>
    <w:rsid w:val="00A82FEE"/>
    <w:rsid w:val="00A84DA2"/>
    <w:rsid w:val="00A84F75"/>
    <w:rsid w:val="00A85FFA"/>
    <w:rsid w:val="00A86D5E"/>
    <w:rsid w:val="00A87129"/>
    <w:rsid w:val="00A9035F"/>
    <w:rsid w:val="00A9384C"/>
    <w:rsid w:val="00A9406D"/>
    <w:rsid w:val="00A94822"/>
    <w:rsid w:val="00A95814"/>
    <w:rsid w:val="00AA38F1"/>
    <w:rsid w:val="00AA4FDB"/>
    <w:rsid w:val="00AA56C5"/>
    <w:rsid w:val="00AA595F"/>
    <w:rsid w:val="00AA65AB"/>
    <w:rsid w:val="00AA7671"/>
    <w:rsid w:val="00AA799D"/>
    <w:rsid w:val="00AA7F68"/>
    <w:rsid w:val="00AB0A2D"/>
    <w:rsid w:val="00AB1091"/>
    <w:rsid w:val="00AB1490"/>
    <w:rsid w:val="00AB1D4E"/>
    <w:rsid w:val="00AB3667"/>
    <w:rsid w:val="00AB3EE5"/>
    <w:rsid w:val="00AB4549"/>
    <w:rsid w:val="00AB61E7"/>
    <w:rsid w:val="00AB7A34"/>
    <w:rsid w:val="00AB7F07"/>
    <w:rsid w:val="00AC2275"/>
    <w:rsid w:val="00AC4887"/>
    <w:rsid w:val="00AC4AB6"/>
    <w:rsid w:val="00AC5DED"/>
    <w:rsid w:val="00AC5E06"/>
    <w:rsid w:val="00AC6D29"/>
    <w:rsid w:val="00AC6EBE"/>
    <w:rsid w:val="00AD129B"/>
    <w:rsid w:val="00AD22F4"/>
    <w:rsid w:val="00AD238C"/>
    <w:rsid w:val="00AD3680"/>
    <w:rsid w:val="00AD37B8"/>
    <w:rsid w:val="00AD56AF"/>
    <w:rsid w:val="00AD5C21"/>
    <w:rsid w:val="00AD770E"/>
    <w:rsid w:val="00AE0DAD"/>
    <w:rsid w:val="00AE241A"/>
    <w:rsid w:val="00AE24C1"/>
    <w:rsid w:val="00AE2577"/>
    <w:rsid w:val="00AE274B"/>
    <w:rsid w:val="00AE3050"/>
    <w:rsid w:val="00AE5D74"/>
    <w:rsid w:val="00AE65D9"/>
    <w:rsid w:val="00AE7BB9"/>
    <w:rsid w:val="00AE7C8C"/>
    <w:rsid w:val="00AE7FF2"/>
    <w:rsid w:val="00AF036B"/>
    <w:rsid w:val="00AF057F"/>
    <w:rsid w:val="00AF0C11"/>
    <w:rsid w:val="00AF18D9"/>
    <w:rsid w:val="00AF20EB"/>
    <w:rsid w:val="00AF22F0"/>
    <w:rsid w:val="00AF6F92"/>
    <w:rsid w:val="00AF7720"/>
    <w:rsid w:val="00AF79CB"/>
    <w:rsid w:val="00AF7F7D"/>
    <w:rsid w:val="00B0023D"/>
    <w:rsid w:val="00B002B7"/>
    <w:rsid w:val="00B01CB1"/>
    <w:rsid w:val="00B03CC9"/>
    <w:rsid w:val="00B04270"/>
    <w:rsid w:val="00B07FF8"/>
    <w:rsid w:val="00B1056D"/>
    <w:rsid w:val="00B10FA0"/>
    <w:rsid w:val="00B11FA1"/>
    <w:rsid w:val="00B13BD3"/>
    <w:rsid w:val="00B151AE"/>
    <w:rsid w:val="00B15A39"/>
    <w:rsid w:val="00B16651"/>
    <w:rsid w:val="00B1676B"/>
    <w:rsid w:val="00B16ACF"/>
    <w:rsid w:val="00B20DF2"/>
    <w:rsid w:val="00B21A61"/>
    <w:rsid w:val="00B22E67"/>
    <w:rsid w:val="00B23FE2"/>
    <w:rsid w:val="00B2492A"/>
    <w:rsid w:val="00B24C4A"/>
    <w:rsid w:val="00B2563D"/>
    <w:rsid w:val="00B27191"/>
    <w:rsid w:val="00B27A11"/>
    <w:rsid w:val="00B30767"/>
    <w:rsid w:val="00B315C3"/>
    <w:rsid w:val="00B31F4B"/>
    <w:rsid w:val="00B320EE"/>
    <w:rsid w:val="00B35B3B"/>
    <w:rsid w:val="00B36700"/>
    <w:rsid w:val="00B374D9"/>
    <w:rsid w:val="00B40B25"/>
    <w:rsid w:val="00B413E3"/>
    <w:rsid w:val="00B42039"/>
    <w:rsid w:val="00B427C0"/>
    <w:rsid w:val="00B42841"/>
    <w:rsid w:val="00B42DAD"/>
    <w:rsid w:val="00B4300F"/>
    <w:rsid w:val="00B43DBD"/>
    <w:rsid w:val="00B44BC4"/>
    <w:rsid w:val="00B52F53"/>
    <w:rsid w:val="00B53273"/>
    <w:rsid w:val="00B53D61"/>
    <w:rsid w:val="00B5611A"/>
    <w:rsid w:val="00B56636"/>
    <w:rsid w:val="00B56853"/>
    <w:rsid w:val="00B56979"/>
    <w:rsid w:val="00B56A0C"/>
    <w:rsid w:val="00B57053"/>
    <w:rsid w:val="00B601F7"/>
    <w:rsid w:val="00B6040C"/>
    <w:rsid w:val="00B61E14"/>
    <w:rsid w:val="00B61F1A"/>
    <w:rsid w:val="00B62C5C"/>
    <w:rsid w:val="00B64190"/>
    <w:rsid w:val="00B65FE3"/>
    <w:rsid w:val="00B72F37"/>
    <w:rsid w:val="00B73B98"/>
    <w:rsid w:val="00B74199"/>
    <w:rsid w:val="00B761EA"/>
    <w:rsid w:val="00B77839"/>
    <w:rsid w:val="00B83B1D"/>
    <w:rsid w:val="00B83BEF"/>
    <w:rsid w:val="00B83DAF"/>
    <w:rsid w:val="00B84235"/>
    <w:rsid w:val="00B85585"/>
    <w:rsid w:val="00B85A1D"/>
    <w:rsid w:val="00B86D0C"/>
    <w:rsid w:val="00B872D4"/>
    <w:rsid w:val="00B90C7A"/>
    <w:rsid w:val="00B91A5C"/>
    <w:rsid w:val="00B970EF"/>
    <w:rsid w:val="00BA207D"/>
    <w:rsid w:val="00BA294D"/>
    <w:rsid w:val="00BA5336"/>
    <w:rsid w:val="00BB20B9"/>
    <w:rsid w:val="00BC07EB"/>
    <w:rsid w:val="00BC40C7"/>
    <w:rsid w:val="00BC494F"/>
    <w:rsid w:val="00BC7405"/>
    <w:rsid w:val="00BD10FB"/>
    <w:rsid w:val="00BD3001"/>
    <w:rsid w:val="00BD5ABC"/>
    <w:rsid w:val="00BD74F8"/>
    <w:rsid w:val="00BE0A9D"/>
    <w:rsid w:val="00BE1DB0"/>
    <w:rsid w:val="00BE2459"/>
    <w:rsid w:val="00BE372F"/>
    <w:rsid w:val="00BE3F8A"/>
    <w:rsid w:val="00BE419A"/>
    <w:rsid w:val="00BE470B"/>
    <w:rsid w:val="00BE4BF3"/>
    <w:rsid w:val="00BE5319"/>
    <w:rsid w:val="00BE547E"/>
    <w:rsid w:val="00BE5A87"/>
    <w:rsid w:val="00BE6342"/>
    <w:rsid w:val="00BE6F4C"/>
    <w:rsid w:val="00BE7353"/>
    <w:rsid w:val="00BE73EB"/>
    <w:rsid w:val="00BF3882"/>
    <w:rsid w:val="00BF5045"/>
    <w:rsid w:val="00BF6316"/>
    <w:rsid w:val="00C002D0"/>
    <w:rsid w:val="00C007F0"/>
    <w:rsid w:val="00C008C2"/>
    <w:rsid w:val="00C00D7A"/>
    <w:rsid w:val="00C07AEA"/>
    <w:rsid w:val="00C11B0F"/>
    <w:rsid w:val="00C13329"/>
    <w:rsid w:val="00C13FCC"/>
    <w:rsid w:val="00C15202"/>
    <w:rsid w:val="00C1614D"/>
    <w:rsid w:val="00C21684"/>
    <w:rsid w:val="00C2382C"/>
    <w:rsid w:val="00C257D7"/>
    <w:rsid w:val="00C25875"/>
    <w:rsid w:val="00C25BAD"/>
    <w:rsid w:val="00C26D19"/>
    <w:rsid w:val="00C30F0B"/>
    <w:rsid w:val="00C32327"/>
    <w:rsid w:val="00C34CB5"/>
    <w:rsid w:val="00C363A2"/>
    <w:rsid w:val="00C36B1A"/>
    <w:rsid w:val="00C371CC"/>
    <w:rsid w:val="00C37F53"/>
    <w:rsid w:val="00C40764"/>
    <w:rsid w:val="00C41E5B"/>
    <w:rsid w:val="00C44393"/>
    <w:rsid w:val="00C454BC"/>
    <w:rsid w:val="00C45719"/>
    <w:rsid w:val="00C457FF"/>
    <w:rsid w:val="00C469BE"/>
    <w:rsid w:val="00C47530"/>
    <w:rsid w:val="00C50D08"/>
    <w:rsid w:val="00C50EE4"/>
    <w:rsid w:val="00C516D7"/>
    <w:rsid w:val="00C52178"/>
    <w:rsid w:val="00C5301D"/>
    <w:rsid w:val="00C563F1"/>
    <w:rsid w:val="00C57A06"/>
    <w:rsid w:val="00C60E14"/>
    <w:rsid w:val="00C622BD"/>
    <w:rsid w:val="00C624A4"/>
    <w:rsid w:val="00C62A98"/>
    <w:rsid w:val="00C6314B"/>
    <w:rsid w:val="00C638DB"/>
    <w:rsid w:val="00C64129"/>
    <w:rsid w:val="00C67131"/>
    <w:rsid w:val="00C67D69"/>
    <w:rsid w:val="00C712C0"/>
    <w:rsid w:val="00C73A6C"/>
    <w:rsid w:val="00C74B85"/>
    <w:rsid w:val="00C75C02"/>
    <w:rsid w:val="00C76409"/>
    <w:rsid w:val="00C76646"/>
    <w:rsid w:val="00C82EAB"/>
    <w:rsid w:val="00C834C4"/>
    <w:rsid w:val="00C841A9"/>
    <w:rsid w:val="00C847E2"/>
    <w:rsid w:val="00C85949"/>
    <w:rsid w:val="00C8708D"/>
    <w:rsid w:val="00C90A09"/>
    <w:rsid w:val="00C92797"/>
    <w:rsid w:val="00C9446A"/>
    <w:rsid w:val="00C9479A"/>
    <w:rsid w:val="00C94FE3"/>
    <w:rsid w:val="00C95FFF"/>
    <w:rsid w:val="00C96095"/>
    <w:rsid w:val="00C96511"/>
    <w:rsid w:val="00CA1139"/>
    <w:rsid w:val="00CA1B6F"/>
    <w:rsid w:val="00CA356E"/>
    <w:rsid w:val="00CA4779"/>
    <w:rsid w:val="00CA48BB"/>
    <w:rsid w:val="00CA51AB"/>
    <w:rsid w:val="00CB1750"/>
    <w:rsid w:val="00CB1BCD"/>
    <w:rsid w:val="00CB3188"/>
    <w:rsid w:val="00CB3667"/>
    <w:rsid w:val="00CB4D45"/>
    <w:rsid w:val="00CC1F0E"/>
    <w:rsid w:val="00CC24E1"/>
    <w:rsid w:val="00CC2BBC"/>
    <w:rsid w:val="00CC38DC"/>
    <w:rsid w:val="00CC481E"/>
    <w:rsid w:val="00CC4B6E"/>
    <w:rsid w:val="00CC59B5"/>
    <w:rsid w:val="00CC61A5"/>
    <w:rsid w:val="00CC6C6B"/>
    <w:rsid w:val="00CC795A"/>
    <w:rsid w:val="00CD1284"/>
    <w:rsid w:val="00CD1F53"/>
    <w:rsid w:val="00CD2932"/>
    <w:rsid w:val="00CD316E"/>
    <w:rsid w:val="00CD370A"/>
    <w:rsid w:val="00CD3BB0"/>
    <w:rsid w:val="00CD7219"/>
    <w:rsid w:val="00CD74EB"/>
    <w:rsid w:val="00CE2DD8"/>
    <w:rsid w:val="00CE427C"/>
    <w:rsid w:val="00CE5FD3"/>
    <w:rsid w:val="00CF002B"/>
    <w:rsid w:val="00CF2217"/>
    <w:rsid w:val="00CF36DB"/>
    <w:rsid w:val="00CF38FA"/>
    <w:rsid w:val="00CF3DA6"/>
    <w:rsid w:val="00CF43D9"/>
    <w:rsid w:val="00CF500D"/>
    <w:rsid w:val="00CF692B"/>
    <w:rsid w:val="00CF7C20"/>
    <w:rsid w:val="00D00F05"/>
    <w:rsid w:val="00D021D0"/>
    <w:rsid w:val="00D022F1"/>
    <w:rsid w:val="00D0239C"/>
    <w:rsid w:val="00D0246D"/>
    <w:rsid w:val="00D02BF8"/>
    <w:rsid w:val="00D03CD0"/>
    <w:rsid w:val="00D0518F"/>
    <w:rsid w:val="00D057DF"/>
    <w:rsid w:val="00D100E1"/>
    <w:rsid w:val="00D13297"/>
    <w:rsid w:val="00D13CCD"/>
    <w:rsid w:val="00D2005D"/>
    <w:rsid w:val="00D213FC"/>
    <w:rsid w:val="00D25B54"/>
    <w:rsid w:val="00D260DD"/>
    <w:rsid w:val="00D264F2"/>
    <w:rsid w:val="00D26A21"/>
    <w:rsid w:val="00D27386"/>
    <w:rsid w:val="00D277DC"/>
    <w:rsid w:val="00D27950"/>
    <w:rsid w:val="00D302D2"/>
    <w:rsid w:val="00D30503"/>
    <w:rsid w:val="00D308E1"/>
    <w:rsid w:val="00D30C7B"/>
    <w:rsid w:val="00D30CF8"/>
    <w:rsid w:val="00D31AB8"/>
    <w:rsid w:val="00D32934"/>
    <w:rsid w:val="00D32DF7"/>
    <w:rsid w:val="00D32F2F"/>
    <w:rsid w:val="00D32FF0"/>
    <w:rsid w:val="00D340BD"/>
    <w:rsid w:val="00D35AD4"/>
    <w:rsid w:val="00D371DE"/>
    <w:rsid w:val="00D37B77"/>
    <w:rsid w:val="00D40493"/>
    <w:rsid w:val="00D41FA6"/>
    <w:rsid w:val="00D4422D"/>
    <w:rsid w:val="00D44795"/>
    <w:rsid w:val="00D46F87"/>
    <w:rsid w:val="00D508CC"/>
    <w:rsid w:val="00D5570C"/>
    <w:rsid w:val="00D5798A"/>
    <w:rsid w:val="00D57F92"/>
    <w:rsid w:val="00D60337"/>
    <w:rsid w:val="00D6191B"/>
    <w:rsid w:val="00D61DC1"/>
    <w:rsid w:val="00D62D8C"/>
    <w:rsid w:val="00D6646C"/>
    <w:rsid w:val="00D66871"/>
    <w:rsid w:val="00D66B77"/>
    <w:rsid w:val="00D705F9"/>
    <w:rsid w:val="00D708B3"/>
    <w:rsid w:val="00D71836"/>
    <w:rsid w:val="00D72654"/>
    <w:rsid w:val="00D73C14"/>
    <w:rsid w:val="00D7533C"/>
    <w:rsid w:val="00D778ED"/>
    <w:rsid w:val="00D804EE"/>
    <w:rsid w:val="00D83102"/>
    <w:rsid w:val="00D8396E"/>
    <w:rsid w:val="00D83ACF"/>
    <w:rsid w:val="00D843C1"/>
    <w:rsid w:val="00D8707A"/>
    <w:rsid w:val="00D90631"/>
    <w:rsid w:val="00D9163F"/>
    <w:rsid w:val="00D9277C"/>
    <w:rsid w:val="00D92948"/>
    <w:rsid w:val="00D938BE"/>
    <w:rsid w:val="00D94353"/>
    <w:rsid w:val="00D9532C"/>
    <w:rsid w:val="00D96E66"/>
    <w:rsid w:val="00DA26D3"/>
    <w:rsid w:val="00DA31BE"/>
    <w:rsid w:val="00DA396E"/>
    <w:rsid w:val="00DA4995"/>
    <w:rsid w:val="00DA5F5A"/>
    <w:rsid w:val="00DA60EC"/>
    <w:rsid w:val="00DA6597"/>
    <w:rsid w:val="00DA6F7E"/>
    <w:rsid w:val="00DB0892"/>
    <w:rsid w:val="00DB2E58"/>
    <w:rsid w:val="00DB3D1D"/>
    <w:rsid w:val="00DB4492"/>
    <w:rsid w:val="00DB612F"/>
    <w:rsid w:val="00DB68A1"/>
    <w:rsid w:val="00DB76B2"/>
    <w:rsid w:val="00DC18E6"/>
    <w:rsid w:val="00DC4721"/>
    <w:rsid w:val="00DD229E"/>
    <w:rsid w:val="00DD2A8B"/>
    <w:rsid w:val="00DD4371"/>
    <w:rsid w:val="00DD74AE"/>
    <w:rsid w:val="00DE001B"/>
    <w:rsid w:val="00DE17F7"/>
    <w:rsid w:val="00DE1D5E"/>
    <w:rsid w:val="00DE31D1"/>
    <w:rsid w:val="00DE4181"/>
    <w:rsid w:val="00DE5309"/>
    <w:rsid w:val="00DE5AFA"/>
    <w:rsid w:val="00DE5C91"/>
    <w:rsid w:val="00DE5FFA"/>
    <w:rsid w:val="00DE603D"/>
    <w:rsid w:val="00DE69B4"/>
    <w:rsid w:val="00DF322B"/>
    <w:rsid w:val="00DF42A6"/>
    <w:rsid w:val="00DF4D26"/>
    <w:rsid w:val="00DF5592"/>
    <w:rsid w:val="00DF6E0E"/>
    <w:rsid w:val="00DF7205"/>
    <w:rsid w:val="00DF72D2"/>
    <w:rsid w:val="00DF7760"/>
    <w:rsid w:val="00E0395B"/>
    <w:rsid w:val="00E051EA"/>
    <w:rsid w:val="00E054B7"/>
    <w:rsid w:val="00E056F9"/>
    <w:rsid w:val="00E058D8"/>
    <w:rsid w:val="00E06994"/>
    <w:rsid w:val="00E0799E"/>
    <w:rsid w:val="00E10D70"/>
    <w:rsid w:val="00E10FEF"/>
    <w:rsid w:val="00E11441"/>
    <w:rsid w:val="00E11DA4"/>
    <w:rsid w:val="00E12E2D"/>
    <w:rsid w:val="00E14ED4"/>
    <w:rsid w:val="00E15BAE"/>
    <w:rsid w:val="00E200F8"/>
    <w:rsid w:val="00E21401"/>
    <w:rsid w:val="00E21ACC"/>
    <w:rsid w:val="00E21EE1"/>
    <w:rsid w:val="00E229D4"/>
    <w:rsid w:val="00E25535"/>
    <w:rsid w:val="00E270C7"/>
    <w:rsid w:val="00E277DB"/>
    <w:rsid w:val="00E30F09"/>
    <w:rsid w:val="00E31ED9"/>
    <w:rsid w:val="00E321BD"/>
    <w:rsid w:val="00E32684"/>
    <w:rsid w:val="00E32B71"/>
    <w:rsid w:val="00E33669"/>
    <w:rsid w:val="00E34649"/>
    <w:rsid w:val="00E34D3B"/>
    <w:rsid w:val="00E35BB6"/>
    <w:rsid w:val="00E35D6E"/>
    <w:rsid w:val="00E36466"/>
    <w:rsid w:val="00E37BF0"/>
    <w:rsid w:val="00E40370"/>
    <w:rsid w:val="00E41253"/>
    <w:rsid w:val="00E41FED"/>
    <w:rsid w:val="00E424DA"/>
    <w:rsid w:val="00E47063"/>
    <w:rsid w:val="00E471C7"/>
    <w:rsid w:val="00E51A4A"/>
    <w:rsid w:val="00E52F0E"/>
    <w:rsid w:val="00E53A33"/>
    <w:rsid w:val="00E56971"/>
    <w:rsid w:val="00E571AB"/>
    <w:rsid w:val="00E6009D"/>
    <w:rsid w:val="00E60F7F"/>
    <w:rsid w:val="00E61335"/>
    <w:rsid w:val="00E61A7C"/>
    <w:rsid w:val="00E65F41"/>
    <w:rsid w:val="00E673DE"/>
    <w:rsid w:val="00E709ED"/>
    <w:rsid w:val="00E71501"/>
    <w:rsid w:val="00E717D4"/>
    <w:rsid w:val="00E71B1B"/>
    <w:rsid w:val="00E72694"/>
    <w:rsid w:val="00E736D7"/>
    <w:rsid w:val="00E73B26"/>
    <w:rsid w:val="00E74346"/>
    <w:rsid w:val="00E744AC"/>
    <w:rsid w:val="00E74F87"/>
    <w:rsid w:val="00E75549"/>
    <w:rsid w:val="00E76E3B"/>
    <w:rsid w:val="00E81B58"/>
    <w:rsid w:val="00E8250E"/>
    <w:rsid w:val="00E830CF"/>
    <w:rsid w:val="00E843C1"/>
    <w:rsid w:val="00E843DC"/>
    <w:rsid w:val="00E845DA"/>
    <w:rsid w:val="00E85EDB"/>
    <w:rsid w:val="00E860CF"/>
    <w:rsid w:val="00E863A9"/>
    <w:rsid w:val="00E864CF"/>
    <w:rsid w:val="00E869F6"/>
    <w:rsid w:val="00E86B0C"/>
    <w:rsid w:val="00E8755D"/>
    <w:rsid w:val="00E90978"/>
    <w:rsid w:val="00E90AD1"/>
    <w:rsid w:val="00E91909"/>
    <w:rsid w:val="00E9282C"/>
    <w:rsid w:val="00E92A93"/>
    <w:rsid w:val="00E93C38"/>
    <w:rsid w:val="00E952D2"/>
    <w:rsid w:val="00E95A17"/>
    <w:rsid w:val="00E95B94"/>
    <w:rsid w:val="00EA25DB"/>
    <w:rsid w:val="00EA2C13"/>
    <w:rsid w:val="00EA3E1F"/>
    <w:rsid w:val="00EA3ED2"/>
    <w:rsid w:val="00EA584A"/>
    <w:rsid w:val="00EA617B"/>
    <w:rsid w:val="00EA674C"/>
    <w:rsid w:val="00EA6FD2"/>
    <w:rsid w:val="00EB039C"/>
    <w:rsid w:val="00EB04B4"/>
    <w:rsid w:val="00EB103F"/>
    <w:rsid w:val="00EB157F"/>
    <w:rsid w:val="00EB29C5"/>
    <w:rsid w:val="00EB3D31"/>
    <w:rsid w:val="00EC02AA"/>
    <w:rsid w:val="00EC22E2"/>
    <w:rsid w:val="00EC519B"/>
    <w:rsid w:val="00ED0902"/>
    <w:rsid w:val="00ED1C1F"/>
    <w:rsid w:val="00ED340E"/>
    <w:rsid w:val="00ED4325"/>
    <w:rsid w:val="00ED4FA6"/>
    <w:rsid w:val="00ED668C"/>
    <w:rsid w:val="00ED6EDB"/>
    <w:rsid w:val="00ED7877"/>
    <w:rsid w:val="00ED7FA4"/>
    <w:rsid w:val="00EE14CC"/>
    <w:rsid w:val="00EE1922"/>
    <w:rsid w:val="00EE1A55"/>
    <w:rsid w:val="00EE2367"/>
    <w:rsid w:val="00EE2D64"/>
    <w:rsid w:val="00EE369B"/>
    <w:rsid w:val="00EE39FC"/>
    <w:rsid w:val="00EE41F3"/>
    <w:rsid w:val="00EE5447"/>
    <w:rsid w:val="00EE589E"/>
    <w:rsid w:val="00EE69E7"/>
    <w:rsid w:val="00EE7CA2"/>
    <w:rsid w:val="00EF057E"/>
    <w:rsid w:val="00EF0B48"/>
    <w:rsid w:val="00EF1A6D"/>
    <w:rsid w:val="00EF330B"/>
    <w:rsid w:val="00EF399B"/>
    <w:rsid w:val="00EF4124"/>
    <w:rsid w:val="00EF44EA"/>
    <w:rsid w:val="00EF6A5D"/>
    <w:rsid w:val="00F02339"/>
    <w:rsid w:val="00F042FF"/>
    <w:rsid w:val="00F04993"/>
    <w:rsid w:val="00F04B4A"/>
    <w:rsid w:val="00F04FDE"/>
    <w:rsid w:val="00F05A94"/>
    <w:rsid w:val="00F06BBE"/>
    <w:rsid w:val="00F10C5A"/>
    <w:rsid w:val="00F11AD0"/>
    <w:rsid w:val="00F11D9E"/>
    <w:rsid w:val="00F126AC"/>
    <w:rsid w:val="00F1446B"/>
    <w:rsid w:val="00F163D1"/>
    <w:rsid w:val="00F200D7"/>
    <w:rsid w:val="00F2198C"/>
    <w:rsid w:val="00F21BBE"/>
    <w:rsid w:val="00F24413"/>
    <w:rsid w:val="00F270B2"/>
    <w:rsid w:val="00F27154"/>
    <w:rsid w:val="00F275AC"/>
    <w:rsid w:val="00F2785E"/>
    <w:rsid w:val="00F27E77"/>
    <w:rsid w:val="00F3245D"/>
    <w:rsid w:val="00F33E20"/>
    <w:rsid w:val="00F34257"/>
    <w:rsid w:val="00F35172"/>
    <w:rsid w:val="00F362C1"/>
    <w:rsid w:val="00F36E09"/>
    <w:rsid w:val="00F37E24"/>
    <w:rsid w:val="00F41F8C"/>
    <w:rsid w:val="00F4264D"/>
    <w:rsid w:val="00F42FF3"/>
    <w:rsid w:val="00F43854"/>
    <w:rsid w:val="00F4544E"/>
    <w:rsid w:val="00F4587C"/>
    <w:rsid w:val="00F50E8B"/>
    <w:rsid w:val="00F51B79"/>
    <w:rsid w:val="00F51C50"/>
    <w:rsid w:val="00F5211D"/>
    <w:rsid w:val="00F52B3A"/>
    <w:rsid w:val="00F52E48"/>
    <w:rsid w:val="00F530BE"/>
    <w:rsid w:val="00F53E56"/>
    <w:rsid w:val="00F5405F"/>
    <w:rsid w:val="00F560CD"/>
    <w:rsid w:val="00F5658B"/>
    <w:rsid w:val="00F57A7E"/>
    <w:rsid w:val="00F60174"/>
    <w:rsid w:val="00F601B5"/>
    <w:rsid w:val="00F60296"/>
    <w:rsid w:val="00F60500"/>
    <w:rsid w:val="00F606A5"/>
    <w:rsid w:val="00F61090"/>
    <w:rsid w:val="00F62CFD"/>
    <w:rsid w:val="00F62ED1"/>
    <w:rsid w:val="00F63D58"/>
    <w:rsid w:val="00F649CC"/>
    <w:rsid w:val="00F65D6B"/>
    <w:rsid w:val="00F6733B"/>
    <w:rsid w:val="00F67447"/>
    <w:rsid w:val="00F71406"/>
    <w:rsid w:val="00F7204B"/>
    <w:rsid w:val="00F73C21"/>
    <w:rsid w:val="00F7428D"/>
    <w:rsid w:val="00F823DE"/>
    <w:rsid w:val="00F82CF4"/>
    <w:rsid w:val="00F85A8D"/>
    <w:rsid w:val="00F86813"/>
    <w:rsid w:val="00F92BF4"/>
    <w:rsid w:val="00F94453"/>
    <w:rsid w:val="00F948F0"/>
    <w:rsid w:val="00F9557C"/>
    <w:rsid w:val="00F95FC0"/>
    <w:rsid w:val="00F9699B"/>
    <w:rsid w:val="00F974EC"/>
    <w:rsid w:val="00FA26E5"/>
    <w:rsid w:val="00FA3F94"/>
    <w:rsid w:val="00FA5DA6"/>
    <w:rsid w:val="00FA69C6"/>
    <w:rsid w:val="00FA6A4E"/>
    <w:rsid w:val="00FA7FBC"/>
    <w:rsid w:val="00FB369B"/>
    <w:rsid w:val="00FC0A82"/>
    <w:rsid w:val="00FC3B65"/>
    <w:rsid w:val="00FC3D0C"/>
    <w:rsid w:val="00FC5180"/>
    <w:rsid w:val="00FC6CC9"/>
    <w:rsid w:val="00FC7A81"/>
    <w:rsid w:val="00FD0AA2"/>
    <w:rsid w:val="00FD0FEB"/>
    <w:rsid w:val="00FD1174"/>
    <w:rsid w:val="00FD2DDB"/>
    <w:rsid w:val="00FD3F19"/>
    <w:rsid w:val="00FD64C4"/>
    <w:rsid w:val="00FD68AC"/>
    <w:rsid w:val="00FE0188"/>
    <w:rsid w:val="00FE02E7"/>
    <w:rsid w:val="00FE0A18"/>
    <w:rsid w:val="00FE1174"/>
    <w:rsid w:val="00FE187B"/>
    <w:rsid w:val="00FE2C97"/>
    <w:rsid w:val="00FE4F13"/>
    <w:rsid w:val="00FE5243"/>
    <w:rsid w:val="00FE6754"/>
    <w:rsid w:val="00FF2137"/>
    <w:rsid w:val="00FF2623"/>
    <w:rsid w:val="00FF31CA"/>
    <w:rsid w:val="00FF3705"/>
    <w:rsid w:val="00FF3ABF"/>
    <w:rsid w:val="00FF6568"/>
    <w:rsid w:val="00FF6996"/>
    <w:rsid w:val="00FF793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semiHidden="0" w:unhideWhenUsed="0" w:qFormat="1"/>
    <w:lsdException w:name="annotation reference" w:uiPriority="0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1D9"/>
    <w:pPr>
      <w:widowControl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21D9"/>
    <w:pPr>
      <w:keepNext/>
      <w:keepLines/>
      <w:numPr>
        <w:ilvl w:val="1"/>
        <w:numId w:val="1"/>
      </w:numPr>
      <w:shd w:val="pct10" w:color="auto" w:fill="auto"/>
      <w:spacing w:before="220" w:after="220" w:line="280" w:lineRule="atLeast"/>
      <w:outlineLvl w:val="0"/>
    </w:pPr>
    <w:rPr>
      <w:rFonts w:ascii="Arial" w:hAnsi="Arial"/>
      <w:b/>
      <w:spacing w:val="-10"/>
      <w:kern w:val="28"/>
      <w:position w:val="6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B21D9"/>
    <w:pPr>
      <w:keepNext/>
      <w:tabs>
        <w:tab w:val="num" w:pos="1800"/>
      </w:tabs>
      <w:spacing w:before="240" w:after="240"/>
      <w:ind w:left="1296" w:hanging="576"/>
      <w:outlineLvl w:val="1"/>
    </w:pPr>
    <w:rPr>
      <w:rFonts w:ascii="Arial" w:hAnsi="Arial"/>
      <w:b/>
      <w:spacing w:val="-4"/>
      <w:kern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B21D9"/>
    <w:pPr>
      <w:keepNext/>
      <w:keepLines/>
      <w:spacing w:before="220" w:after="220" w:line="220" w:lineRule="atLeast"/>
      <w:outlineLvl w:val="2"/>
    </w:pPr>
    <w:rPr>
      <w:rFonts w:ascii="Arial" w:hAnsi="Arial"/>
      <w:b/>
      <w:spacing w:val="-4"/>
      <w:kern w:val="28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B21D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B21D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0B21D9"/>
    <w:rPr>
      <w:rFonts w:ascii="Arial" w:hAnsi="Arial"/>
      <w:b/>
      <w:spacing w:val="-10"/>
      <w:kern w:val="28"/>
      <w:position w:val="6"/>
      <w:sz w:val="22"/>
      <w:szCs w:val="22"/>
      <w:shd w:val="pct10" w:color="auto" w:fill="auto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B21D9"/>
    <w:rPr>
      <w:rFonts w:ascii="Arial" w:hAnsi="Arial" w:cs="Times New Roman"/>
      <w:b/>
      <w:spacing w:val="-4"/>
      <w:kern w:val="28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B21D9"/>
    <w:rPr>
      <w:rFonts w:ascii="Arial" w:hAnsi="Arial" w:cs="Times New Roman"/>
      <w:b/>
      <w:spacing w:val="-4"/>
      <w:kern w:val="2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B21D9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B21D9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BodyTextKeep">
    <w:name w:val="Body Text Keep"/>
    <w:basedOn w:val="Normal"/>
    <w:autoRedefine/>
    <w:uiPriority w:val="99"/>
    <w:rsid w:val="000B21D9"/>
    <w:pPr>
      <w:jc w:val="center"/>
    </w:pPr>
    <w:rPr>
      <w:rFonts w:ascii="Arial" w:hAnsi="Arial" w:cs="Arial"/>
      <w:bCs/>
      <w:i/>
      <w:iCs/>
      <w:noProof/>
      <w:sz w:val="20"/>
      <w:szCs w:val="20"/>
      <w:shd w:val="clear" w:color="auto" w:fill="FFFFFF"/>
    </w:rPr>
  </w:style>
  <w:style w:type="paragraph" w:customStyle="1" w:styleId="TitleCover">
    <w:name w:val="Title Cover"/>
    <w:basedOn w:val="Normal"/>
    <w:next w:val="SubtitleCover"/>
    <w:uiPriority w:val="99"/>
    <w:rsid w:val="000B21D9"/>
    <w:pPr>
      <w:keepNext/>
      <w:keepLines/>
      <w:spacing w:before="1800" w:line="240" w:lineRule="atLeast"/>
      <w:ind w:left="1080"/>
    </w:pPr>
    <w:rPr>
      <w:rFonts w:ascii="Arial" w:hAnsi="Arial"/>
      <w:b/>
      <w:spacing w:val="-48"/>
      <w:kern w:val="28"/>
      <w:sz w:val="72"/>
      <w:szCs w:val="20"/>
    </w:rPr>
  </w:style>
  <w:style w:type="paragraph" w:customStyle="1" w:styleId="SubtitleCover">
    <w:name w:val="Subtitle Cover"/>
    <w:basedOn w:val="TitleCover"/>
    <w:next w:val="Normal"/>
    <w:uiPriority w:val="99"/>
    <w:rsid w:val="000B21D9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PageAuthor">
    <w:name w:val="Title Page Author"/>
    <w:basedOn w:val="Normal"/>
    <w:next w:val="Normal"/>
    <w:uiPriority w:val="99"/>
    <w:rsid w:val="000B21D9"/>
    <w:pPr>
      <w:keepNext/>
      <w:keepLines/>
      <w:tabs>
        <w:tab w:val="left" w:leader="dot" w:pos="3600"/>
        <w:tab w:val="left" w:pos="5040"/>
        <w:tab w:val="left" w:pos="5760"/>
      </w:tabs>
      <w:spacing w:before="480"/>
      <w:jc w:val="center"/>
    </w:pPr>
    <w:rPr>
      <w:rFonts w:ascii="Univers (WN)" w:hAnsi="Univers (WN)"/>
      <w:b/>
      <w:spacing w:val="2"/>
      <w:szCs w:val="20"/>
    </w:rPr>
  </w:style>
  <w:style w:type="character" w:styleId="Hyperlink">
    <w:name w:val="Hyperlink"/>
    <w:basedOn w:val="DefaultParagraphFont"/>
    <w:uiPriority w:val="99"/>
    <w:rsid w:val="000B21D9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0B21D9"/>
    <w:pPr>
      <w:ind w:left="720"/>
      <w:jc w:val="center"/>
    </w:pPr>
    <w:rPr>
      <w:rFonts w:ascii="Arial" w:hAnsi="Arial" w:cs="Arial"/>
      <w:b/>
      <w:bCs/>
      <w:sz w:val="4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0B21D9"/>
    <w:rPr>
      <w:rFonts w:cs="Times New Roman"/>
      <w:sz w:val="24"/>
      <w:szCs w:val="24"/>
    </w:rPr>
  </w:style>
  <w:style w:type="paragraph" w:customStyle="1" w:styleId="TitlePageDate">
    <w:name w:val="Title Page Date"/>
    <w:basedOn w:val="Normal"/>
    <w:uiPriority w:val="99"/>
    <w:rsid w:val="000B21D9"/>
    <w:pPr>
      <w:keepNext/>
      <w:keepLines/>
      <w:spacing w:before="120"/>
      <w:jc w:val="center"/>
    </w:pPr>
    <w:rPr>
      <w:rFonts w:ascii="Univers (WN)" w:hAnsi="Univers (WN)"/>
      <w:b/>
      <w:spacing w:val="2"/>
      <w:szCs w:val="20"/>
    </w:rPr>
  </w:style>
  <w:style w:type="paragraph" w:customStyle="1" w:styleId="BlockText1">
    <w:name w:val="Block Text1"/>
    <w:basedOn w:val="Normal"/>
    <w:uiPriority w:val="99"/>
    <w:rsid w:val="000B21D9"/>
    <w:pPr>
      <w:spacing w:before="24" w:after="24"/>
    </w:pPr>
    <w:rPr>
      <w:spacing w:val="2"/>
      <w:szCs w:val="20"/>
    </w:rPr>
  </w:style>
  <w:style w:type="paragraph" w:customStyle="1" w:styleId="TableText">
    <w:name w:val="Table Text"/>
    <w:basedOn w:val="Normal"/>
    <w:autoRedefine/>
    <w:uiPriority w:val="99"/>
    <w:rsid w:val="000B21D9"/>
    <w:rPr>
      <w:rFonts w:ascii="Arial" w:hAnsi="Arial" w:cs="Arial"/>
      <w:i/>
      <w:iCs/>
      <w:sz w:val="20"/>
    </w:rPr>
  </w:style>
  <w:style w:type="paragraph" w:customStyle="1" w:styleId="TOCTitle">
    <w:name w:val="TOCTitle"/>
    <w:basedOn w:val="Normal"/>
    <w:uiPriority w:val="99"/>
    <w:rsid w:val="000B21D9"/>
    <w:pPr>
      <w:pBdr>
        <w:top w:val="single" w:sz="30" w:space="4" w:color="auto"/>
      </w:pBdr>
      <w:spacing w:before="120" w:after="480"/>
    </w:pPr>
    <w:rPr>
      <w:rFonts w:ascii="Arial" w:hAnsi="Arial"/>
      <w:b/>
      <w:spacing w:val="2"/>
      <w:sz w:val="60"/>
      <w:szCs w:val="20"/>
    </w:rPr>
  </w:style>
  <w:style w:type="paragraph" w:styleId="CommentText">
    <w:name w:val="annotation text"/>
    <w:basedOn w:val="Normal"/>
    <w:link w:val="CommentTextChar"/>
    <w:semiHidden/>
    <w:rsid w:val="000B21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0B21D9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B21D9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B21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B21D9"/>
    <w:rPr>
      <w:rFonts w:cs="Times New Roman"/>
      <w:sz w:val="2"/>
    </w:rPr>
  </w:style>
  <w:style w:type="paragraph" w:customStyle="1" w:styleId="TipBoxHeading">
    <w:name w:val="Tip Box Heading"/>
    <w:basedOn w:val="Normal"/>
    <w:autoRedefine/>
    <w:uiPriority w:val="99"/>
    <w:rsid w:val="000B21D9"/>
    <w:pPr>
      <w:spacing w:before="120" w:after="120"/>
      <w:ind w:left="720"/>
    </w:pPr>
    <w:rPr>
      <w:rFonts w:ascii="Arial" w:hAnsi="Arial" w:cs="Arial"/>
      <w:i/>
      <w:sz w:val="20"/>
      <w:szCs w:val="20"/>
    </w:rPr>
  </w:style>
  <w:style w:type="paragraph" w:customStyle="1" w:styleId="TableHeading">
    <w:name w:val="Table Heading"/>
    <w:basedOn w:val="Normal"/>
    <w:autoRedefine/>
    <w:rsid w:val="000B21D9"/>
    <w:pPr>
      <w:spacing w:before="120" w:after="120" w:line="240" w:lineRule="auto"/>
    </w:pPr>
    <w:rPr>
      <w:rFonts w:ascii="Arial" w:hAnsi="Arial"/>
      <w:b/>
      <w:sz w:val="20"/>
      <w:szCs w:val="20"/>
    </w:rPr>
  </w:style>
  <w:style w:type="paragraph" w:styleId="List">
    <w:name w:val="List"/>
    <w:basedOn w:val="Normal"/>
    <w:uiPriority w:val="99"/>
    <w:rsid w:val="000B21D9"/>
    <w:pPr>
      <w:keepNext/>
      <w:spacing w:after="220" w:line="220" w:lineRule="atLeast"/>
      <w:ind w:left="1440" w:hanging="360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0B21D9"/>
    <w:rPr>
      <w:rFonts w:ascii="Arial" w:hAnsi="Arial" w:cs="Arial"/>
      <w:i/>
      <w:iCs/>
      <w:color w:val="000000"/>
      <w:sz w:val="20"/>
      <w:szCs w:val="1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B21D9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0B21D9"/>
    <w:pPr>
      <w:ind w:left="1440"/>
    </w:pPr>
    <w:rPr>
      <w:rFonts w:ascii="Arial" w:hAnsi="Arial" w:cs="Arial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0B21D9"/>
    <w:rPr>
      <w:rFonts w:cs="Times New Roman"/>
      <w:sz w:val="16"/>
      <w:szCs w:val="16"/>
    </w:rPr>
  </w:style>
  <w:style w:type="paragraph" w:styleId="TOC1">
    <w:name w:val="toc 1"/>
    <w:basedOn w:val="Normal"/>
    <w:uiPriority w:val="99"/>
    <w:semiHidden/>
    <w:rsid w:val="000B21D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uiPriority w:val="39"/>
    <w:rsid w:val="000B21D9"/>
    <w:pPr>
      <w:ind w:left="240"/>
    </w:pPr>
    <w:rPr>
      <w:smallCaps/>
      <w:sz w:val="20"/>
      <w:szCs w:val="20"/>
    </w:rPr>
  </w:style>
  <w:style w:type="paragraph" w:styleId="ListBullet2">
    <w:name w:val="List Bullet 2"/>
    <w:basedOn w:val="Normal"/>
    <w:uiPriority w:val="99"/>
    <w:rsid w:val="000B21D9"/>
    <w:pPr>
      <w:tabs>
        <w:tab w:val="num" w:pos="720"/>
      </w:tabs>
      <w:spacing w:after="220" w:line="220" w:lineRule="atLeast"/>
      <w:ind w:left="2160" w:right="720" w:hanging="3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0B21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21D9"/>
    <w:rPr>
      <w:rFonts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0B21D9"/>
    <w:rPr>
      <w:rFonts w:cs="Times New Roman"/>
      <w:color w:val="800080"/>
      <w:u w:val="single"/>
    </w:rPr>
  </w:style>
  <w:style w:type="paragraph" w:styleId="ListBullet">
    <w:name w:val="List Bullet"/>
    <w:basedOn w:val="Normal"/>
    <w:autoRedefine/>
    <w:uiPriority w:val="99"/>
    <w:rsid w:val="000B21D9"/>
    <w:pPr>
      <w:tabs>
        <w:tab w:val="num" w:pos="720"/>
      </w:tabs>
      <w:ind w:left="360" w:hanging="360"/>
    </w:pPr>
  </w:style>
  <w:style w:type="paragraph" w:customStyle="1" w:styleId="Bodytextwithbullet">
    <w:name w:val="Body text with bullet"/>
    <w:basedOn w:val="Normal"/>
    <w:uiPriority w:val="99"/>
    <w:rsid w:val="000B21D9"/>
    <w:pPr>
      <w:widowControl/>
      <w:tabs>
        <w:tab w:val="num" w:pos="360"/>
        <w:tab w:val="num" w:pos="900"/>
      </w:tabs>
      <w:adjustRightInd/>
      <w:spacing w:line="240" w:lineRule="auto"/>
      <w:ind w:left="900" w:hanging="360"/>
      <w:jc w:val="left"/>
      <w:textAlignment w:val="auto"/>
    </w:pPr>
    <w:rPr>
      <w:rFonts w:ascii="Arial" w:hAnsi="Arial" w:cs="Arial"/>
      <w:sz w:val="20"/>
      <w:szCs w:val="20"/>
    </w:rPr>
  </w:style>
  <w:style w:type="character" w:customStyle="1" w:styleId="TipBoxHeadingChar">
    <w:name w:val="Tip Box Heading Char"/>
    <w:basedOn w:val="DefaultParagraphFont"/>
    <w:uiPriority w:val="99"/>
    <w:rsid w:val="000B21D9"/>
    <w:rPr>
      <w:rFonts w:ascii="Times" w:hAnsi="Times" w:cs="Times New Roman"/>
      <w:b/>
      <w:caps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0B21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B21D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B21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21D9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0B21D9"/>
    <w:rPr>
      <w:rFonts w:cs="Times New Roman"/>
    </w:rPr>
  </w:style>
  <w:style w:type="paragraph" w:customStyle="1" w:styleId="HeaderOdd">
    <w:name w:val="Header Odd"/>
    <w:basedOn w:val="Header"/>
    <w:uiPriority w:val="99"/>
    <w:rsid w:val="000B21D9"/>
    <w:pPr>
      <w:keepLines/>
    </w:pPr>
    <w:rPr>
      <w:rFonts w:ascii="Arial" w:eastAsia="SimSun" w:hAnsi="Arial"/>
      <w:spacing w:val="-4"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0B21D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0B21D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0B21D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0B21D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0B21D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0B21D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0B21D9"/>
    <w:pPr>
      <w:ind w:left="192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0B21D9"/>
    <w:rPr>
      <w:rFonts w:cs="Times New Roman"/>
      <w:sz w:val="16"/>
      <w:szCs w:val="16"/>
    </w:rPr>
  </w:style>
  <w:style w:type="paragraph" w:customStyle="1" w:styleId="TableContent">
    <w:name w:val="Table Content"/>
    <w:basedOn w:val="BodyText"/>
    <w:uiPriority w:val="99"/>
    <w:rsid w:val="000B21D9"/>
    <w:pPr>
      <w:spacing w:before="60" w:after="60"/>
    </w:pPr>
    <w:rPr>
      <w:color w:val="000000"/>
      <w:sz w:val="18"/>
      <w:szCs w:val="20"/>
      <w:lang w:val="en-GB"/>
    </w:rPr>
  </w:style>
  <w:style w:type="paragraph" w:customStyle="1" w:styleId="TableHeader">
    <w:name w:val="Table Header"/>
    <w:basedOn w:val="TableContent"/>
    <w:uiPriority w:val="99"/>
    <w:rsid w:val="000B21D9"/>
    <w:rPr>
      <w:b/>
      <w:color w:val="auto"/>
    </w:rPr>
  </w:style>
  <w:style w:type="paragraph" w:styleId="Caption">
    <w:name w:val="caption"/>
    <w:basedOn w:val="Normal"/>
    <w:next w:val="BodyText"/>
    <w:uiPriority w:val="99"/>
    <w:qFormat/>
    <w:rsid w:val="000B21D9"/>
    <w:pPr>
      <w:tabs>
        <w:tab w:val="left" w:pos="1134"/>
      </w:tabs>
      <w:spacing w:before="120"/>
      <w:ind w:left="1134" w:hanging="1134"/>
    </w:pPr>
    <w:rPr>
      <w:b/>
      <w:bCs/>
      <w:sz w:val="20"/>
      <w:szCs w:val="20"/>
      <w:lang w:val="en-GB"/>
    </w:rPr>
  </w:style>
  <w:style w:type="paragraph" w:customStyle="1" w:styleId="UseCaseFlowStep">
    <w:name w:val="Use Case Flow Step"/>
    <w:basedOn w:val="TableContent"/>
    <w:uiPriority w:val="99"/>
    <w:rsid w:val="000B21D9"/>
  </w:style>
  <w:style w:type="paragraph" w:customStyle="1" w:styleId="Requirement">
    <w:name w:val="Requirement"/>
    <w:basedOn w:val="TableContent"/>
    <w:uiPriority w:val="99"/>
    <w:rsid w:val="000B21D9"/>
  </w:style>
  <w:style w:type="paragraph" w:customStyle="1" w:styleId="UseCaseFlowStepInserted">
    <w:name w:val="Use Case Flow Step (Inserted)"/>
    <w:basedOn w:val="TableContent"/>
    <w:uiPriority w:val="99"/>
    <w:rsid w:val="000B21D9"/>
  </w:style>
  <w:style w:type="paragraph" w:customStyle="1" w:styleId="RequirementInserted">
    <w:name w:val="Requirement (Inserted)"/>
    <w:basedOn w:val="TableContent"/>
    <w:uiPriority w:val="99"/>
    <w:rsid w:val="000B21D9"/>
    <w:pPr>
      <w:outlineLvl w:val="7"/>
    </w:pPr>
  </w:style>
  <w:style w:type="character" w:styleId="Strong">
    <w:name w:val="Strong"/>
    <w:basedOn w:val="DefaultParagraphFont"/>
    <w:uiPriority w:val="99"/>
    <w:qFormat/>
    <w:rsid w:val="000B21D9"/>
    <w:rPr>
      <w:rFonts w:cs="Times New Roman"/>
      <w:b/>
      <w:bCs/>
    </w:rPr>
  </w:style>
  <w:style w:type="table" w:styleId="TableGrid">
    <w:name w:val="Table Grid"/>
    <w:basedOn w:val="TableNormal"/>
    <w:uiPriority w:val="99"/>
    <w:rsid w:val="000B21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0B21D9"/>
    <w:pPr>
      <w:widowControl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narratstyle">
    <w:name w:val="narrat style"/>
    <w:basedOn w:val="Normal"/>
    <w:uiPriority w:val="99"/>
    <w:rsid w:val="000B21D9"/>
    <w:pPr>
      <w:widowControl/>
      <w:adjustRightInd/>
      <w:spacing w:before="120" w:line="240" w:lineRule="auto"/>
      <w:ind w:left="720" w:right="86"/>
      <w:jc w:val="left"/>
      <w:textAlignment w:val="auto"/>
    </w:pPr>
    <w:rPr>
      <w:sz w:val="20"/>
      <w:szCs w:val="20"/>
    </w:rPr>
  </w:style>
  <w:style w:type="character" w:customStyle="1" w:styleId="titlemaroon1">
    <w:name w:val="title_maroon1"/>
    <w:basedOn w:val="DefaultParagraphFont"/>
    <w:uiPriority w:val="99"/>
    <w:rsid w:val="000B21D9"/>
    <w:rPr>
      <w:rFonts w:ascii="Verdana" w:hAnsi="Verdana" w:cs="Times New Roman"/>
      <w:b/>
      <w:bCs/>
      <w:color w:val="800000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0B21D9"/>
    <w:pPr>
      <w:adjustRightInd/>
      <w:spacing w:line="240" w:lineRule="atLeast"/>
      <w:ind w:left="720"/>
      <w:jc w:val="left"/>
      <w:textAlignment w:val="auto"/>
    </w:pPr>
    <w:rPr>
      <w:rFonts w:ascii="Arial" w:hAnsi="Arial" w:cs="Arial"/>
      <w:color w:val="000000"/>
      <w:sz w:val="20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B21D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0B21D9"/>
    <w:rPr>
      <w:rFonts w:ascii="Cambria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99"/>
    <w:qFormat/>
    <w:rsid w:val="000B21D9"/>
    <w:pPr>
      <w:widowControl w:val="0"/>
      <w:adjustRightInd w:val="0"/>
      <w:jc w:val="both"/>
      <w:textAlignment w:val="baseline"/>
    </w:pPr>
    <w:rPr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0B21D9"/>
    <w:rPr>
      <w:rFonts w:cs="Times New Roman"/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99"/>
    <w:qFormat/>
    <w:rsid w:val="000B21D9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B21D9"/>
    <w:rPr>
      <w:rFonts w:ascii="Cambria" w:hAnsi="Cambria" w:cs="Times New Roman"/>
      <w:sz w:val="24"/>
      <w:szCs w:val="24"/>
    </w:rPr>
  </w:style>
  <w:style w:type="paragraph" w:customStyle="1" w:styleId="CharCharChar">
    <w:name w:val="Char Char Char"/>
    <w:aliases w:val="Char Char Char Char"/>
    <w:basedOn w:val="Normal"/>
    <w:uiPriority w:val="99"/>
    <w:rsid w:val="000B21D9"/>
    <w:pPr>
      <w:widowControl/>
      <w:adjustRightInd/>
      <w:spacing w:line="240" w:lineRule="exact"/>
      <w:jc w:val="left"/>
      <w:textAlignment w:val="auto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0B21D9"/>
    <w:pPr>
      <w:ind w:left="720"/>
      <w:contextualSpacing/>
    </w:pPr>
  </w:style>
  <w:style w:type="character" w:customStyle="1" w:styleId="apple-style-span">
    <w:name w:val="apple-style-span"/>
    <w:basedOn w:val="DefaultParagraphFont"/>
    <w:uiPriority w:val="99"/>
    <w:rsid w:val="004E649F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4E649F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8708D"/>
    <w:pPr>
      <w:widowControl/>
      <w:adjustRightInd/>
      <w:spacing w:line="240" w:lineRule="auto"/>
      <w:jc w:val="left"/>
      <w:textAlignment w:val="auto"/>
    </w:pPr>
    <w:rPr>
      <w:rFonts w:ascii="Calibri" w:eastAsiaTheme="minorHAns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708D"/>
    <w:rPr>
      <w:rFonts w:ascii="Calibri" w:eastAsiaTheme="minorHAns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semiHidden="0" w:unhideWhenUsed="0" w:qFormat="1"/>
    <w:lsdException w:name="annotation reference" w:uiPriority="0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1D9"/>
    <w:pPr>
      <w:widowControl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21D9"/>
    <w:pPr>
      <w:keepNext/>
      <w:keepLines/>
      <w:numPr>
        <w:ilvl w:val="1"/>
        <w:numId w:val="1"/>
      </w:numPr>
      <w:shd w:val="pct10" w:color="auto" w:fill="auto"/>
      <w:spacing w:before="220" w:after="220" w:line="280" w:lineRule="atLeast"/>
      <w:outlineLvl w:val="0"/>
    </w:pPr>
    <w:rPr>
      <w:rFonts w:ascii="Arial" w:hAnsi="Arial"/>
      <w:b/>
      <w:spacing w:val="-10"/>
      <w:kern w:val="28"/>
      <w:position w:val="6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B21D9"/>
    <w:pPr>
      <w:keepNext/>
      <w:tabs>
        <w:tab w:val="num" w:pos="1800"/>
      </w:tabs>
      <w:spacing w:before="240" w:after="240"/>
      <w:ind w:left="1296" w:hanging="576"/>
      <w:outlineLvl w:val="1"/>
    </w:pPr>
    <w:rPr>
      <w:rFonts w:ascii="Arial" w:hAnsi="Arial"/>
      <w:b/>
      <w:spacing w:val="-4"/>
      <w:kern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B21D9"/>
    <w:pPr>
      <w:keepNext/>
      <w:keepLines/>
      <w:spacing w:before="220" w:after="220" w:line="220" w:lineRule="atLeast"/>
      <w:outlineLvl w:val="2"/>
    </w:pPr>
    <w:rPr>
      <w:rFonts w:ascii="Arial" w:hAnsi="Arial"/>
      <w:b/>
      <w:spacing w:val="-4"/>
      <w:kern w:val="28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B21D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B21D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0B21D9"/>
    <w:rPr>
      <w:rFonts w:ascii="Arial" w:hAnsi="Arial"/>
      <w:b/>
      <w:spacing w:val="-10"/>
      <w:kern w:val="28"/>
      <w:position w:val="6"/>
      <w:sz w:val="22"/>
      <w:szCs w:val="22"/>
      <w:shd w:val="pct10" w:color="auto" w:fill="auto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B21D9"/>
    <w:rPr>
      <w:rFonts w:ascii="Arial" w:hAnsi="Arial" w:cs="Times New Roman"/>
      <w:b/>
      <w:spacing w:val="-4"/>
      <w:kern w:val="28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B21D9"/>
    <w:rPr>
      <w:rFonts w:ascii="Arial" w:hAnsi="Arial" w:cs="Times New Roman"/>
      <w:b/>
      <w:spacing w:val="-4"/>
      <w:kern w:val="2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B21D9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0B21D9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BodyTextKeep">
    <w:name w:val="Body Text Keep"/>
    <w:basedOn w:val="Normal"/>
    <w:autoRedefine/>
    <w:uiPriority w:val="99"/>
    <w:rsid w:val="000B21D9"/>
    <w:pPr>
      <w:jc w:val="center"/>
    </w:pPr>
    <w:rPr>
      <w:rFonts w:ascii="Arial" w:hAnsi="Arial" w:cs="Arial"/>
      <w:bCs/>
      <w:i/>
      <w:iCs/>
      <w:noProof/>
      <w:sz w:val="20"/>
      <w:szCs w:val="20"/>
      <w:shd w:val="clear" w:color="auto" w:fill="FFFFFF"/>
    </w:rPr>
  </w:style>
  <w:style w:type="paragraph" w:customStyle="1" w:styleId="TitleCover">
    <w:name w:val="Title Cover"/>
    <w:basedOn w:val="Normal"/>
    <w:next w:val="SubtitleCover"/>
    <w:uiPriority w:val="99"/>
    <w:rsid w:val="000B21D9"/>
    <w:pPr>
      <w:keepNext/>
      <w:keepLines/>
      <w:spacing w:before="1800" w:line="240" w:lineRule="atLeast"/>
      <w:ind w:left="1080"/>
    </w:pPr>
    <w:rPr>
      <w:rFonts w:ascii="Arial" w:hAnsi="Arial"/>
      <w:b/>
      <w:spacing w:val="-48"/>
      <w:kern w:val="28"/>
      <w:sz w:val="72"/>
      <w:szCs w:val="20"/>
    </w:rPr>
  </w:style>
  <w:style w:type="paragraph" w:customStyle="1" w:styleId="SubtitleCover">
    <w:name w:val="Subtitle Cover"/>
    <w:basedOn w:val="TitleCover"/>
    <w:next w:val="Normal"/>
    <w:uiPriority w:val="99"/>
    <w:rsid w:val="000B21D9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PageAuthor">
    <w:name w:val="Title Page Author"/>
    <w:basedOn w:val="Normal"/>
    <w:next w:val="Normal"/>
    <w:uiPriority w:val="99"/>
    <w:rsid w:val="000B21D9"/>
    <w:pPr>
      <w:keepNext/>
      <w:keepLines/>
      <w:tabs>
        <w:tab w:val="left" w:leader="dot" w:pos="3600"/>
        <w:tab w:val="left" w:pos="5040"/>
        <w:tab w:val="left" w:pos="5760"/>
      </w:tabs>
      <w:spacing w:before="480"/>
      <w:jc w:val="center"/>
    </w:pPr>
    <w:rPr>
      <w:rFonts w:ascii="Univers (WN)" w:hAnsi="Univers (WN)"/>
      <w:b/>
      <w:spacing w:val="2"/>
      <w:szCs w:val="20"/>
    </w:rPr>
  </w:style>
  <w:style w:type="character" w:styleId="Hyperlink">
    <w:name w:val="Hyperlink"/>
    <w:basedOn w:val="DefaultParagraphFont"/>
    <w:uiPriority w:val="99"/>
    <w:rsid w:val="000B21D9"/>
    <w:rPr>
      <w:rFonts w:cs="Times New Roman"/>
      <w:color w:val="0000FF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0B21D9"/>
    <w:pPr>
      <w:ind w:left="720"/>
      <w:jc w:val="center"/>
    </w:pPr>
    <w:rPr>
      <w:rFonts w:ascii="Arial" w:hAnsi="Arial" w:cs="Arial"/>
      <w:b/>
      <w:bCs/>
      <w:sz w:val="4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0B21D9"/>
    <w:rPr>
      <w:rFonts w:cs="Times New Roman"/>
      <w:sz w:val="24"/>
      <w:szCs w:val="24"/>
    </w:rPr>
  </w:style>
  <w:style w:type="paragraph" w:customStyle="1" w:styleId="TitlePageDate">
    <w:name w:val="Title Page Date"/>
    <w:basedOn w:val="Normal"/>
    <w:uiPriority w:val="99"/>
    <w:rsid w:val="000B21D9"/>
    <w:pPr>
      <w:keepNext/>
      <w:keepLines/>
      <w:spacing w:before="120"/>
      <w:jc w:val="center"/>
    </w:pPr>
    <w:rPr>
      <w:rFonts w:ascii="Univers (WN)" w:hAnsi="Univers (WN)"/>
      <w:b/>
      <w:spacing w:val="2"/>
      <w:szCs w:val="20"/>
    </w:rPr>
  </w:style>
  <w:style w:type="paragraph" w:customStyle="1" w:styleId="BlockText1">
    <w:name w:val="Block Text1"/>
    <w:basedOn w:val="Normal"/>
    <w:uiPriority w:val="99"/>
    <w:rsid w:val="000B21D9"/>
    <w:pPr>
      <w:spacing w:before="24" w:after="24"/>
    </w:pPr>
    <w:rPr>
      <w:spacing w:val="2"/>
      <w:szCs w:val="20"/>
    </w:rPr>
  </w:style>
  <w:style w:type="paragraph" w:customStyle="1" w:styleId="TableText">
    <w:name w:val="Table Text"/>
    <w:basedOn w:val="Normal"/>
    <w:autoRedefine/>
    <w:uiPriority w:val="99"/>
    <w:rsid w:val="000B21D9"/>
    <w:rPr>
      <w:rFonts w:ascii="Arial" w:hAnsi="Arial" w:cs="Arial"/>
      <w:i/>
      <w:iCs/>
      <w:sz w:val="20"/>
    </w:rPr>
  </w:style>
  <w:style w:type="paragraph" w:customStyle="1" w:styleId="TOCTitle">
    <w:name w:val="TOCTitle"/>
    <w:basedOn w:val="Normal"/>
    <w:uiPriority w:val="99"/>
    <w:rsid w:val="000B21D9"/>
    <w:pPr>
      <w:pBdr>
        <w:top w:val="single" w:sz="30" w:space="4" w:color="auto"/>
      </w:pBdr>
      <w:spacing w:before="120" w:after="480"/>
    </w:pPr>
    <w:rPr>
      <w:rFonts w:ascii="Arial" w:hAnsi="Arial"/>
      <w:b/>
      <w:spacing w:val="2"/>
      <w:sz w:val="60"/>
      <w:szCs w:val="20"/>
    </w:rPr>
  </w:style>
  <w:style w:type="paragraph" w:styleId="CommentText">
    <w:name w:val="annotation text"/>
    <w:basedOn w:val="Normal"/>
    <w:link w:val="CommentTextChar"/>
    <w:semiHidden/>
    <w:rsid w:val="000B21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0B21D9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B2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B21D9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B21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B21D9"/>
    <w:rPr>
      <w:rFonts w:cs="Times New Roman"/>
      <w:sz w:val="2"/>
    </w:rPr>
  </w:style>
  <w:style w:type="paragraph" w:customStyle="1" w:styleId="TipBoxHeading">
    <w:name w:val="Tip Box Heading"/>
    <w:basedOn w:val="Normal"/>
    <w:autoRedefine/>
    <w:uiPriority w:val="99"/>
    <w:rsid w:val="000B21D9"/>
    <w:pPr>
      <w:spacing w:before="120" w:after="120"/>
      <w:ind w:left="720"/>
    </w:pPr>
    <w:rPr>
      <w:rFonts w:ascii="Arial" w:hAnsi="Arial" w:cs="Arial"/>
      <w:i/>
      <w:sz w:val="20"/>
      <w:szCs w:val="20"/>
    </w:rPr>
  </w:style>
  <w:style w:type="paragraph" w:customStyle="1" w:styleId="TableHeading">
    <w:name w:val="Table Heading"/>
    <w:basedOn w:val="Normal"/>
    <w:autoRedefine/>
    <w:rsid w:val="000B21D9"/>
    <w:pPr>
      <w:spacing w:before="120" w:after="120" w:line="240" w:lineRule="auto"/>
    </w:pPr>
    <w:rPr>
      <w:rFonts w:ascii="Arial" w:hAnsi="Arial"/>
      <w:b/>
      <w:sz w:val="20"/>
      <w:szCs w:val="20"/>
    </w:rPr>
  </w:style>
  <w:style w:type="paragraph" w:styleId="List">
    <w:name w:val="List"/>
    <w:basedOn w:val="Normal"/>
    <w:uiPriority w:val="99"/>
    <w:rsid w:val="000B21D9"/>
    <w:pPr>
      <w:keepNext/>
      <w:spacing w:after="220" w:line="220" w:lineRule="atLeast"/>
      <w:ind w:left="1440" w:hanging="360"/>
    </w:pPr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0B21D9"/>
    <w:rPr>
      <w:rFonts w:ascii="Arial" w:hAnsi="Arial" w:cs="Arial"/>
      <w:i/>
      <w:iCs/>
      <w:color w:val="000000"/>
      <w:sz w:val="20"/>
      <w:szCs w:val="1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B21D9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0B21D9"/>
    <w:pPr>
      <w:ind w:left="1440"/>
    </w:pPr>
    <w:rPr>
      <w:rFonts w:ascii="Arial" w:hAnsi="Arial" w:cs="Arial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0B21D9"/>
    <w:rPr>
      <w:rFonts w:cs="Times New Roman"/>
      <w:sz w:val="16"/>
      <w:szCs w:val="16"/>
    </w:rPr>
  </w:style>
  <w:style w:type="paragraph" w:styleId="TOC1">
    <w:name w:val="toc 1"/>
    <w:basedOn w:val="Normal"/>
    <w:uiPriority w:val="99"/>
    <w:semiHidden/>
    <w:rsid w:val="000B21D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uiPriority w:val="39"/>
    <w:rsid w:val="000B21D9"/>
    <w:pPr>
      <w:ind w:left="240"/>
    </w:pPr>
    <w:rPr>
      <w:smallCaps/>
      <w:sz w:val="20"/>
      <w:szCs w:val="20"/>
    </w:rPr>
  </w:style>
  <w:style w:type="paragraph" w:styleId="ListBullet2">
    <w:name w:val="List Bullet 2"/>
    <w:basedOn w:val="Normal"/>
    <w:uiPriority w:val="99"/>
    <w:rsid w:val="000B21D9"/>
    <w:pPr>
      <w:tabs>
        <w:tab w:val="num" w:pos="720"/>
      </w:tabs>
      <w:spacing w:after="220" w:line="220" w:lineRule="atLeast"/>
      <w:ind w:left="2160" w:right="720" w:hanging="3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0B21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21D9"/>
    <w:rPr>
      <w:rFonts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0B21D9"/>
    <w:rPr>
      <w:rFonts w:cs="Times New Roman"/>
      <w:color w:val="800080"/>
      <w:u w:val="single"/>
    </w:rPr>
  </w:style>
  <w:style w:type="paragraph" w:styleId="ListBullet">
    <w:name w:val="List Bullet"/>
    <w:basedOn w:val="Normal"/>
    <w:autoRedefine/>
    <w:uiPriority w:val="99"/>
    <w:rsid w:val="000B21D9"/>
    <w:pPr>
      <w:tabs>
        <w:tab w:val="num" w:pos="720"/>
      </w:tabs>
      <w:ind w:left="360" w:hanging="360"/>
    </w:pPr>
  </w:style>
  <w:style w:type="paragraph" w:customStyle="1" w:styleId="Bodytextwithbullet">
    <w:name w:val="Body text with bullet"/>
    <w:basedOn w:val="Normal"/>
    <w:uiPriority w:val="99"/>
    <w:rsid w:val="000B21D9"/>
    <w:pPr>
      <w:widowControl/>
      <w:tabs>
        <w:tab w:val="num" w:pos="360"/>
        <w:tab w:val="num" w:pos="900"/>
      </w:tabs>
      <w:adjustRightInd/>
      <w:spacing w:line="240" w:lineRule="auto"/>
      <w:ind w:left="900" w:hanging="360"/>
      <w:jc w:val="left"/>
      <w:textAlignment w:val="auto"/>
    </w:pPr>
    <w:rPr>
      <w:rFonts w:ascii="Arial" w:hAnsi="Arial" w:cs="Arial"/>
      <w:sz w:val="20"/>
      <w:szCs w:val="20"/>
    </w:rPr>
  </w:style>
  <w:style w:type="character" w:customStyle="1" w:styleId="TipBoxHeadingChar">
    <w:name w:val="Tip Box Heading Char"/>
    <w:basedOn w:val="DefaultParagraphFont"/>
    <w:uiPriority w:val="99"/>
    <w:rsid w:val="000B21D9"/>
    <w:rPr>
      <w:rFonts w:ascii="Times" w:hAnsi="Times" w:cs="Times New Roman"/>
      <w:b/>
      <w:caps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0B21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B21D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B21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21D9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0B21D9"/>
    <w:rPr>
      <w:rFonts w:cs="Times New Roman"/>
    </w:rPr>
  </w:style>
  <w:style w:type="paragraph" w:customStyle="1" w:styleId="HeaderOdd">
    <w:name w:val="Header Odd"/>
    <w:basedOn w:val="Header"/>
    <w:uiPriority w:val="99"/>
    <w:rsid w:val="000B21D9"/>
    <w:pPr>
      <w:keepLines/>
    </w:pPr>
    <w:rPr>
      <w:rFonts w:ascii="Arial" w:eastAsia="SimSun" w:hAnsi="Arial"/>
      <w:spacing w:val="-4"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0B21D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0B21D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0B21D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0B21D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0B21D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0B21D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0B21D9"/>
    <w:pPr>
      <w:ind w:left="192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0B21D9"/>
    <w:rPr>
      <w:rFonts w:cs="Times New Roman"/>
      <w:sz w:val="16"/>
      <w:szCs w:val="16"/>
    </w:rPr>
  </w:style>
  <w:style w:type="paragraph" w:customStyle="1" w:styleId="TableContent">
    <w:name w:val="Table Content"/>
    <w:basedOn w:val="BodyText"/>
    <w:uiPriority w:val="99"/>
    <w:rsid w:val="000B21D9"/>
    <w:pPr>
      <w:spacing w:before="60" w:after="60"/>
    </w:pPr>
    <w:rPr>
      <w:color w:val="000000"/>
      <w:sz w:val="18"/>
      <w:szCs w:val="20"/>
      <w:lang w:val="en-GB"/>
    </w:rPr>
  </w:style>
  <w:style w:type="paragraph" w:customStyle="1" w:styleId="TableHeader">
    <w:name w:val="Table Header"/>
    <w:basedOn w:val="TableContent"/>
    <w:uiPriority w:val="99"/>
    <w:rsid w:val="000B21D9"/>
    <w:rPr>
      <w:b/>
      <w:color w:val="auto"/>
    </w:rPr>
  </w:style>
  <w:style w:type="paragraph" w:styleId="Caption">
    <w:name w:val="caption"/>
    <w:basedOn w:val="Normal"/>
    <w:next w:val="BodyText"/>
    <w:uiPriority w:val="99"/>
    <w:qFormat/>
    <w:rsid w:val="000B21D9"/>
    <w:pPr>
      <w:tabs>
        <w:tab w:val="left" w:pos="1134"/>
      </w:tabs>
      <w:spacing w:before="120"/>
      <w:ind w:left="1134" w:hanging="1134"/>
    </w:pPr>
    <w:rPr>
      <w:b/>
      <w:bCs/>
      <w:sz w:val="20"/>
      <w:szCs w:val="20"/>
      <w:lang w:val="en-GB"/>
    </w:rPr>
  </w:style>
  <w:style w:type="paragraph" w:customStyle="1" w:styleId="UseCaseFlowStep">
    <w:name w:val="Use Case Flow Step"/>
    <w:basedOn w:val="TableContent"/>
    <w:uiPriority w:val="99"/>
    <w:rsid w:val="000B21D9"/>
  </w:style>
  <w:style w:type="paragraph" w:customStyle="1" w:styleId="Requirement">
    <w:name w:val="Requirement"/>
    <w:basedOn w:val="TableContent"/>
    <w:uiPriority w:val="99"/>
    <w:rsid w:val="000B21D9"/>
  </w:style>
  <w:style w:type="paragraph" w:customStyle="1" w:styleId="UseCaseFlowStepInserted">
    <w:name w:val="Use Case Flow Step (Inserted)"/>
    <w:basedOn w:val="TableContent"/>
    <w:uiPriority w:val="99"/>
    <w:rsid w:val="000B21D9"/>
  </w:style>
  <w:style w:type="paragraph" w:customStyle="1" w:styleId="RequirementInserted">
    <w:name w:val="Requirement (Inserted)"/>
    <w:basedOn w:val="TableContent"/>
    <w:uiPriority w:val="99"/>
    <w:rsid w:val="000B21D9"/>
    <w:pPr>
      <w:outlineLvl w:val="7"/>
    </w:pPr>
  </w:style>
  <w:style w:type="character" w:styleId="Strong">
    <w:name w:val="Strong"/>
    <w:basedOn w:val="DefaultParagraphFont"/>
    <w:uiPriority w:val="99"/>
    <w:qFormat/>
    <w:rsid w:val="000B21D9"/>
    <w:rPr>
      <w:rFonts w:cs="Times New Roman"/>
      <w:b/>
      <w:bCs/>
    </w:rPr>
  </w:style>
  <w:style w:type="table" w:styleId="TableGrid">
    <w:name w:val="Table Grid"/>
    <w:basedOn w:val="TableNormal"/>
    <w:uiPriority w:val="99"/>
    <w:rsid w:val="000B21D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0B21D9"/>
    <w:pPr>
      <w:widowControl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narratstyle">
    <w:name w:val="narrat style"/>
    <w:basedOn w:val="Normal"/>
    <w:uiPriority w:val="99"/>
    <w:rsid w:val="000B21D9"/>
    <w:pPr>
      <w:widowControl/>
      <w:adjustRightInd/>
      <w:spacing w:before="120" w:line="240" w:lineRule="auto"/>
      <w:ind w:left="720" w:right="86"/>
      <w:jc w:val="left"/>
      <w:textAlignment w:val="auto"/>
    </w:pPr>
    <w:rPr>
      <w:sz w:val="20"/>
      <w:szCs w:val="20"/>
    </w:rPr>
  </w:style>
  <w:style w:type="character" w:customStyle="1" w:styleId="titlemaroon1">
    <w:name w:val="title_maroon1"/>
    <w:basedOn w:val="DefaultParagraphFont"/>
    <w:uiPriority w:val="99"/>
    <w:rsid w:val="000B21D9"/>
    <w:rPr>
      <w:rFonts w:ascii="Verdana" w:hAnsi="Verdana" w:cs="Times New Roman"/>
      <w:b/>
      <w:bCs/>
      <w:color w:val="800000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0B21D9"/>
    <w:pPr>
      <w:adjustRightInd/>
      <w:spacing w:line="240" w:lineRule="atLeast"/>
      <w:ind w:left="720"/>
      <w:jc w:val="left"/>
      <w:textAlignment w:val="auto"/>
    </w:pPr>
    <w:rPr>
      <w:rFonts w:ascii="Arial" w:hAnsi="Arial" w:cs="Arial"/>
      <w:color w:val="000000"/>
      <w:sz w:val="20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B21D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0B21D9"/>
    <w:rPr>
      <w:rFonts w:ascii="Cambria" w:hAnsi="Cambria" w:cs="Times New Roman"/>
      <w:b/>
      <w:bCs/>
      <w:kern w:val="28"/>
      <w:sz w:val="32"/>
      <w:szCs w:val="32"/>
    </w:rPr>
  </w:style>
  <w:style w:type="paragraph" w:styleId="NoSpacing">
    <w:name w:val="No Spacing"/>
    <w:uiPriority w:val="99"/>
    <w:qFormat/>
    <w:rsid w:val="000B21D9"/>
    <w:pPr>
      <w:widowControl w:val="0"/>
      <w:adjustRightInd w:val="0"/>
      <w:jc w:val="both"/>
      <w:textAlignment w:val="baseline"/>
    </w:pPr>
    <w:rPr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0B21D9"/>
    <w:rPr>
      <w:rFonts w:cs="Times New Roman"/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99"/>
    <w:qFormat/>
    <w:rsid w:val="000B21D9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B21D9"/>
    <w:rPr>
      <w:rFonts w:ascii="Cambria" w:hAnsi="Cambria" w:cs="Times New Roman"/>
      <w:sz w:val="24"/>
      <w:szCs w:val="24"/>
    </w:rPr>
  </w:style>
  <w:style w:type="paragraph" w:customStyle="1" w:styleId="CharCharChar">
    <w:name w:val="Char Char Char"/>
    <w:aliases w:val="Char Char Char Char"/>
    <w:basedOn w:val="Normal"/>
    <w:uiPriority w:val="99"/>
    <w:rsid w:val="000B21D9"/>
    <w:pPr>
      <w:widowControl/>
      <w:adjustRightInd/>
      <w:spacing w:line="240" w:lineRule="exact"/>
      <w:jc w:val="left"/>
      <w:textAlignment w:val="auto"/>
    </w:pPr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0B21D9"/>
    <w:pPr>
      <w:ind w:left="720"/>
      <w:contextualSpacing/>
    </w:pPr>
  </w:style>
  <w:style w:type="character" w:customStyle="1" w:styleId="apple-style-span">
    <w:name w:val="apple-style-span"/>
    <w:basedOn w:val="DefaultParagraphFont"/>
    <w:uiPriority w:val="99"/>
    <w:rsid w:val="004E649F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4E649F"/>
    <w:rPr>
      <w:rFonts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8708D"/>
    <w:pPr>
      <w:widowControl/>
      <w:adjustRightInd/>
      <w:spacing w:line="240" w:lineRule="auto"/>
      <w:jc w:val="left"/>
      <w:textAlignment w:val="auto"/>
    </w:pPr>
    <w:rPr>
      <w:rFonts w:ascii="Calibri" w:eastAsiaTheme="minorHAns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708D"/>
    <w:rPr>
      <w:rFonts w:ascii="Calibri" w:eastAsiaTheme="minorHAns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53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17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23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06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01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58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63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99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06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80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62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62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3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877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7797">
          <w:marLeft w:val="3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459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447">
          <w:marLeft w:val="3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08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683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38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Cgodda3@searshc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forbes\Desktop\1_PRDs\PRD_Social_Coupons_Deals_Center_v0.2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B38FC-9AF8-41D1-AC3D-AFEE90FF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PRD_Social_Coupons_Deals_Center_v0.26.dotx</Template>
  <TotalTime>265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SDLC PRD Template</vt:lpstr>
    </vt:vector>
  </TitlesOfParts>
  <Company>AOL LLC</Company>
  <LinksUpToDate>false</LinksUpToDate>
  <CharactersWithSpaces>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SDLC PRD Template</dc:title>
  <dc:subject/>
  <dc:creator>Adam Forbes</dc:creator>
  <cp:keywords/>
  <dc:description/>
  <cp:lastModifiedBy>pnowak</cp:lastModifiedBy>
  <cp:revision>50</cp:revision>
  <cp:lastPrinted>2010-10-19T17:14:00Z</cp:lastPrinted>
  <dcterms:created xsi:type="dcterms:W3CDTF">2012-10-29T12:42:00Z</dcterms:created>
  <dcterms:modified xsi:type="dcterms:W3CDTF">2012-11-07T21:47:00Z</dcterms:modified>
  <cp:category>SDLC 2.0</cp:category>
</cp:coreProperties>
</file>